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ED4B" w14:textId="6C9BF749" w:rsidR="0055298B" w:rsidRPr="004E4F30" w:rsidRDefault="0055298B" w:rsidP="0055298B">
      <w:pPr>
        <w:rPr>
          <w:rFonts w:ascii="Comic Sans MS" w:eastAsia="Times New Roman" w:hAnsi="Comic Sans MS"/>
          <w:bCs/>
          <w:sz w:val="22"/>
          <w:szCs w:val="22"/>
          <w:lang w:val="en-GB"/>
        </w:rPr>
      </w:pPr>
      <w:r w:rsidRPr="004E4F30">
        <w:rPr>
          <w:rFonts w:ascii="Comic Sans MS" w:eastAsia="Times New Roman" w:hAnsi="Comic Sans MS"/>
          <w:bCs/>
          <w:sz w:val="22"/>
          <w:szCs w:val="22"/>
          <w:lang w:val="en-GB"/>
        </w:rPr>
        <w:t>Report on management system for</w:t>
      </w:r>
      <w:r>
        <w:rPr>
          <w:rFonts w:ascii="Comic Sans MS" w:eastAsia="Times New Roman" w:hAnsi="Comic Sans MS"/>
          <w:bCs/>
          <w:sz w:val="22"/>
          <w:szCs w:val="22"/>
          <w:lang w:val="en-GB"/>
        </w:rPr>
        <w:t>:</w:t>
      </w:r>
    </w:p>
    <w:p w14:paraId="64AC7FC0" w14:textId="18233C6E" w:rsidR="004E4F30" w:rsidRPr="00B71257" w:rsidRDefault="004E4F30" w:rsidP="004E4F30">
      <w:pPr>
        <w:rPr>
          <w:lang w:val="en-GB"/>
        </w:rPr>
      </w:pPr>
      <w:r w:rsidRPr="00B71257">
        <w:rPr>
          <w:lang w:val="en-GB"/>
        </w:rPr>
        <w:tab/>
      </w:r>
    </w:p>
    <w:p w14:paraId="48ADC942" w14:textId="1AD2113E" w:rsidR="004E4F30" w:rsidRDefault="00406B3A" w:rsidP="0055298B">
      <w:pPr>
        <w:tabs>
          <w:tab w:val="left" w:pos="1853"/>
        </w:tabs>
        <w:jc w:val="center"/>
        <w:rPr>
          <w:b/>
          <w:lang w:val="en-GB"/>
        </w:rPr>
      </w:pPr>
      <w:r>
        <w:rPr>
          <w:b/>
          <w:lang w:val="en-GB"/>
        </w:rPr>
        <w:pict w14:anchorId="5A1AE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94.65pt">
            <v:imagedata r:id="rId7" o:title="bea_logo"/>
          </v:shape>
        </w:pict>
      </w:r>
    </w:p>
    <w:p w14:paraId="35E30307" w14:textId="5F5E5B34" w:rsidR="0055298B" w:rsidRPr="00406B3A" w:rsidRDefault="004E4F30" w:rsidP="0055298B">
      <w:pPr>
        <w:jc w:val="center"/>
        <w:rPr>
          <w:rFonts w:ascii="Comic Sans MS" w:eastAsia="Times New Roman" w:hAnsi="Comic Sans MS"/>
          <w:bCs/>
          <w:color w:val="767171"/>
          <w:sz w:val="28"/>
          <w:szCs w:val="28"/>
          <w:lang w:val="en-GB"/>
        </w:rPr>
      </w:pPr>
      <w:r w:rsidRPr="00406B3A">
        <w:rPr>
          <w:rFonts w:ascii="Comic Sans MS" w:eastAsia="Times New Roman" w:hAnsi="Comic Sans MS"/>
          <w:bCs/>
          <w:color w:val="767171"/>
          <w:sz w:val="28"/>
          <w:szCs w:val="28"/>
          <w:lang w:val="en-GB"/>
        </w:rPr>
        <w:t>“ACADEMY OF THE HANDSOME MEN AND</w:t>
      </w:r>
    </w:p>
    <w:p w14:paraId="30C17584" w14:textId="41DDC20B" w:rsidR="004E4F30" w:rsidRPr="004E4F30" w:rsidRDefault="004E4F30" w:rsidP="0055298B">
      <w:pPr>
        <w:jc w:val="center"/>
        <w:rPr>
          <w:rFonts w:ascii="Arial Rounded MT Bold" w:eastAsia="Times New Roman" w:hAnsi="Arial Rounded MT Bold"/>
          <w:bCs/>
          <w:sz w:val="28"/>
          <w:szCs w:val="28"/>
          <w:lang w:val="en-GB"/>
        </w:rPr>
      </w:pPr>
      <w:r w:rsidRPr="00470024">
        <w:rPr>
          <w:rFonts w:ascii="Comic Sans MS" w:eastAsia="Times New Roman" w:hAnsi="Comic Sans MS"/>
          <w:bCs/>
          <w:color w:val="C00000"/>
          <w:sz w:val="28"/>
          <w:szCs w:val="28"/>
          <w:lang w:val="en-GB"/>
        </w:rPr>
        <w:t>BEA</w:t>
      </w:r>
      <w:r w:rsidRPr="00406B3A">
        <w:rPr>
          <w:rFonts w:ascii="Comic Sans MS" w:eastAsia="Times New Roman" w:hAnsi="Comic Sans MS"/>
          <w:bCs/>
          <w:color w:val="767171"/>
          <w:sz w:val="28"/>
          <w:szCs w:val="28"/>
          <w:lang w:val="en-GB"/>
        </w:rPr>
        <w:t>UTIFUL WOMAN(BEA</w:t>
      </w:r>
      <w:proofErr w:type="gramStart"/>
      <w:r w:rsidRPr="00406B3A">
        <w:rPr>
          <w:rFonts w:ascii="Comic Sans MS" w:eastAsia="Times New Roman" w:hAnsi="Comic Sans MS"/>
          <w:bCs/>
          <w:color w:val="767171"/>
          <w:sz w:val="28"/>
          <w:szCs w:val="28"/>
          <w:lang w:val="en-GB"/>
        </w:rPr>
        <w:t>)“</w:t>
      </w:r>
      <w:r w:rsidR="0055298B" w:rsidRPr="00406B3A">
        <w:rPr>
          <w:rFonts w:ascii="Comic Sans MS" w:eastAsia="Times New Roman" w:hAnsi="Comic Sans MS"/>
          <w:bCs/>
          <w:color w:val="767171"/>
          <w:sz w:val="28"/>
          <w:szCs w:val="28"/>
          <w:lang w:val="en-GB"/>
        </w:rPr>
        <w:t xml:space="preserve"> </w:t>
      </w:r>
      <w:r w:rsidRPr="00406B3A">
        <w:rPr>
          <w:rFonts w:ascii="Comic Sans MS" w:eastAsia="Times New Roman" w:hAnsi="Comic Sans MS"/>
          <w:bCs/>
          <w:color w:val="767171"/>
          <w:sz w:val="28"/>
          <w:szCs w:val="28"/>
          <w:lang w:val="en-GB"/>
        </w:rPr>
        <w:t>WEB</w:t>
      </w:r>
      <w:proofErr w:type="gramEnd"/>
      <w:r w:rsidRPr="00406B3A">
        <w:rPr>
          <w:rFonts w:ascii="Comic Sans MS" w:eastAsia="Times New Roman" w:hAnsi="Comic Sans MS"/>
          <w:bCs/>
          <w:color w:val="767171"/>
          <w:sz w:val="28"/>
          <w:szCs w:val="28"/>
          <w:lang w:val="en-GB"/>
        </w:rPr>
        <w:t xml:space="preserve"> APPLICATION</w:t>
      </w:r>
    </w:p>
    <w:p w14:paraId="08C60978" w14:textId="77777777" w:rsidR="004E4F30" w:rsidRPr="004824AD" w:rsidRDefault="004E4F30" w:rsidP="004E4F30">
      <w:pPr>
        <w:rPr>
          <w:rFonts w:eastAsia="Times New Roman"/>
          <w:bCs/>
          <w:sz w:val="28"/>
          <w:szCs w:val="28"/>
          <w:lang w:val="en-GB"/>
        </w:rPr>
      </w:pPr>
    </w:p>
    <w:p w14:paraId="30660322" w14:textId="77777777" w:rsidR="004E4F30" w:rsidRPr="004824AD" w:rsidRDefault="004E4F30" w:rsidP="004E4F30">
      <w:pPr>
        <w:rPr>
          <w:rFonts w:eastAsia="Times New Roman"/>
          <w:bCs/>
          <w:sz w:val="28"/>
          <w:szCs w:val="28"/>
          <w:lang w:val="en-GB"/>
        </w:rPr>
      </w:pPr>
    </w:p>
    <w:p w14:paraId="40A5BAD1" w14:textId="77777777" w:rsidR="0055298B" w:rsidRDefault="0055298B" w:rsidP="004E4F30">
      <w:pPr>
        <w:rPr>
          <w:b/>
          <w:lang w:val="en-GB"/>
        </w:rPr>
      </w:pPr>
    </w:p>
    <w:p w14:paraId="6884F6D8" w14:textId="77777777" w:rsidR="0055298B" w:rsidRDefault="0055298B" w:rsidP="004E4F30">
      <w:pPr>
        <w:rPr>
          <w:b/>
          <w:lang w:val="en-GB"/>
        </w:rPr>
      </w:pPr>
    </w:p>
    <w:p w14:paraId="7523E301" w14:textId="77777777" w:rsidR="0055298B" w:rsidRDefault="0055298B" w:rsidP="004E4F30">
      <w:pPr>
        <w:rPr>
          <w:b/>
          <w:lang w:val="en-GB"/>
        </w:rPr>
      </w:pPr>
    </w:p>
    <w:p w14:paraId="3871087E" w14:textId="77777777" w:rsidR="0055298B" w:rsidRDefault="0055298B" w:rsidP="004E4F30">
      <w:pPr>
        <w:rPr>
          <w:b/>
          <w:lang w:val="en-GB"/>
        </w:rPr>
      </w:pPr>
    </w:p>
    <w:p w14:paraId="5492EE37" w14:textId="7CC8A50E" w:rsidR="004E4F30" w:rsidRPr="004824AD" w:rsidRDefault="004E4F30" w:rsidP="004E4F30">
      <w:pPr>
        <w:rPr>
          <w:b/>
          <w:lang w:val="en-GB"/>
        </w:rPr>
      </w:pPr>
      <w:r w:rsidRPr="004824AD">
        <w:rPr>
          <w:b/>
          <w:lang w:val="en-GB"/>
        </w:rPr>
        <w:t xml:space="preserve">Advisor: </w:t>
      </w:r>
      <w:r w:rsidRPr="004824AD">
        <w:rPr>
          <w:i/>
          <w:szCs w:val="24"/>
          <w:u w:val="single"/>
          <w:lang w:val="en-US"/>
        </w:rPr>
        <w:t>Prof. Dr. Olivier Biberstein</w:t>
      </w:r>
    </w:p>
    <w:p w14:paraId="23C99D08" w14:textId="77777777" w:rsidR="004E4F30" w:rsidRDefault="004E4F30" w:rsidP="004E4F30">
      <w:pPr>
        <w:rPr>
          <w:b/>
          <w:lang w:val="en-GB"/>
        </w:rPr>
      </w:pPr>
      <w:r>
        <w:rPr>
          <w:b/>
          <w:lang w:val="en-GB"/>
        </w:rPr>
        <w:t>Author</w:t>
      </w:r>
      <w:r w:rsidRPr="004824AD">
        <w:rPr>
          <w:b/>
          <w:lang w:val="en-GB"/>
        </w:rPr>
        <w:t xml:space="preserve">: </w:t>
      </w:r>
      <w:r w:rsidRPr="004824AD">
        <w:rPr>
          <w:i/>
          <w:szCs w:val="24"/>
          <w:u w:val="single"/>
        </w:rPr>
        <w:t>Kristina Shiryagina</w:t>
      </w:r>
    </w:p>
    <w:p w14:paraId="07EC43BB" w14:textId="089A08B6" w:rsidR="004E4F30" w:rsidRDefault="004E4F30" w:rsidP="004E4F30">
      <w:pPr>
        <w:tabs>
          <w:tab w:val="left" w:pos="1853"/>
        </w:tabs>
        <w:rPr>
          <w:b/>
          <w:lang w:val="en-GB"/>
        </w:rPr>
      </w:pPr>
      <w:r w:rsidRPr="00B71257">
        <w:rPr>
          <w:lang w:val="en-GB"/>
        </w:rPr>
        <w:t>Version and date</w:t>
      </w:r>
    </w:p>
    <w:p w14:paraId="4E0EC104" w14:textId="77777777" w:rsidR="004E4F30" w:rsidRPr="004E4F30" w:rsidRDefault="004E4F30" w:rsidP="004E4F30">
      <w:pPr>
        <w:rPr>
          <w:lang w:val="en-GB"/>
        </w:rPr>
      </w:pPr>
    </w:p>
    <w:p w14:paraId="270FA0B4" w14:textId="77777777" w:rsidR="004E4F30" w:rsidRPr="004E4F30" w:rsidRDefault="004E4F30" w:rsidP="004E4F30">
      <w:pPr>
        <w:rPr>
          <w:lang w:val="en-GB"/>
        </w:rPr>
      </w:pPr>
    </w:p>
    <w:p w14:paraId="1D94E299" w14:textId="77777777" w:rsidR="004E4F30" w:rsidRPr="004E4F30" w:rsidRDefault="004E4F30" w:rsidP="004E4F30">
      <w:pPr>
        <w:rPr>
          <w:lang w:val="en-GB"/>
        </w:rPr>
      </w:pPr>
    </w:p>
    <w:p w14:paraId="73C5CCD0" w14:textId="77777777" w:rsidR="004E4F30" w:rsidRPr="004E4F30" w:rsidRDefault="004E4F30" w:rsidP="004E4F30">
      <w:pPr>
        <w:rPr>
          <w:lang w:val="en-GB"/>
        </w:rPr>
      </w:pPr>
    </w:p>
    <w:p w14:paraId="064F417A" w14:textId="77777777" w:rsidR="004E4F30" w:rsidRPr="004E4F30" w:rsidRDefault="004E4F30" w:rsidP="004E4F30">
      <w:pPr>
        <w:rPr>
          <w:lang w:val="en-GB"/>
        </w:rPr>
      </w:pPr>
    </w:p>
    <w:p w14:paraId="3DF366EC" w14:textId="77777777" w:rsidR="004E4F30" w:rsidRPr="004824AD" w:rsidRDefault="004E4F30" w:rsidP="004E4F30">
      <w:pPr>
        <w:pStyle w:val="Footer"/>
        <w:rPr>
          <w:b/>
          <w:color w:val="697D91"/>
          <w:sz w:val="19"/>
          <w:szCs w:val="19"/>
          <w:lang w:val="en-GB"/>
        </w:rPr>
      </w:pPr>
      <w:r w:rsidRPr="004824AD">
        <w:rPr>
          <w:b/>
          <w:color w:val="697D91"/>
          <w:sz w:val="19"/>
          <w:szCs w:val="19"/>
          <w:lang w:val="en-GB"/>
        </w:rPr>
        <w:t>Bern University of Applied Sciences</w:t>
      </w:r>
    </w:p>
    <w:p w14:paraId="4F2F3C5A" w14:textId="0FAB4B41" w:rsidR="00F825B4" w:rsidRPr="00271E89" w:rsidRDefault="00F825B4" w:rsidP="00271E89">
      <w:pPr>
        <w:pStyle w:val="RefFusszeile"/>
        <w:rPr>
          <w:color w:val="697D91"/>
          <w:szCs w:val="19"/>
          <w:lang w:val="en-GB"/>
        </w:rPr>
        <w:sectPr w:rsidR="00F825B4" w:rsidRPr="00271E89" w:rsidSect="004E4F30">
          <w:headerReference w:type="default" r:id="rId8"/>
          <w:footerReference w:type="default" r:id="rId9"/>
          <w:headerReference w:type="first" r:id="rId10"/>
          <w:pgSz w:w="11906" w:h="16838" w:code="9"/>
          <w:pgMar w:top="1440" w:right="1080" w:bottom="1440" w:left="1080"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4892AA0E" w14:textId="4BED18DC" w:rsidR="001A0039" w:rsidRPr="00406B3A"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5202537" w:history="1">
        <w:r w:rsidR="001A0039" w:rsidRPr="00F54883">
          <w:rPr>
            <w:rStyle w:val="Hyperlink"/>
            <w:noProof/>
          </w:rPr>
          <w:t>1</w:t>
        </w:r>
        <w:r w:rsidR="001A0039" w:rsidRPr="00406B3A">
          <w:rPr>
            <w:rFonts w:eastAsia="Times New Roman"/>
            <w:noProof/>
            <w:sz w:val="22"/>
            <w:szCs w:val="22"/>
            <w:lang w:val="en-US"/>
          </w:rPr>
          <w:tab/>
        </w:r>
        <w:r w:rsidR="001A0039" w:rsidRPr="00F54883">
          <w:rPr>
            <w:rStyle w:val="Hyperlink"/>
            <w:noProof/>
          </w:rPr>
          <w:t>Vision and scope</w:t>
        </w:r>
        <w:r w:rsidR="001A0039">
          <w:rPr>
            <w:noProof/>
            <w:webHidden/>
          </w:rPr>
          <w:tab/>
        </w:r>
        <w:r w:rsidR="001A0039">
          <w:rPr>
            <w:noProof/>
            <w:webHidden/>
          </w:rPr>
          <w:fldChar w:fldCharType="begin"/>
        </w:r>
        <w:r w:rsidR="001A0039">
          <w:rPr>
            <w:noProof/>
            <w:webHidden/>
          </w:rPr>
          <w:instrText xml:space="preserve"> PAGEREF _Toc25202537 \h </w:instrText>
        </w:r>
        <w:r w:rsidR="001A0039">
          <w:rPr>
            <w:noProof/>
            <w:webHidden/>
          </w:rPr>
        </w:r>
        <w:r w:rsidR="001A0039">
          <w:rPr>
            <w:noProof/>
            <w:webHidden/>
          </w:rPr>
          <w:fldChar w:fldCharType="separate"/>
        </w:r>
        <w:r w:rsidR="001A0039">
          <w:rPr>
            <w:noProof/>
            <w:webHidden/>
          </w:rPr>
          <w:t>3</w:t>
        </w:r>
        <w:r w:rsidR="001A0039">
          <w:rPr>
            <w:noProof/>
            <w:webHidden/>
          </w:rPr>
          <w:fldChar w:fldCharType="end"/>
        </w:r>
      </w:hyperlink>
    </w:p>
    <w:p w14:paraId="3D92B453" w14:textId="1B3B3867" w:rsidR="001A0039" w:rsidRPr="00406B3A" w:rsidRDefault="001A0039">
      <w:pPr>
        <w:pStyle w:val="TOC1"/>
        <w:rPr>
          <w:rFonts w:eastAsia="Times New Roman"/>
          <w:noProof/>
          <w:sz w:val="22"/>
          <w:szCs w:val="22"/>
          <w:lang w:val="en-US"/>
        </w:rPr>
      </w:pPr>
      <w:hyperlink w:anchor="_Toc25202538" w:history="1">
        <w:r w:rsidRPr="00F54883">
          <w:rPr>
            <w:rStyle w:val="Hyperlink"/>
            <w:noProof/>
          </w:rPr>
          <w:t>Analysis</w:t>
        </w:r>
        <w:r>
          <w:rPr>
            <w:noProof/>
            <w:webHidden/>
          </w:rPr>
          <w:tab/>
        </w:r>
        <w:r>
          <w:rPr>
            <w:noProof/>
            <w:webHidden/>
          </w:rPr>
          <w:fldChar w:fldCharType="begin"/>
        </w:r>
        <w:r>
          <w:rPr>
            <w:noProof/>
            <w:webHidden/>
          </w:rPr>
          <w:instrText xml:space="preserve"> PAGEREF _Toc25202538 \h </w:instrText>
        </w:r>
        <w:r>
          <w:rPr>
            <w:noProof/>
            <w:webHidden/>
          </w:rPr>
        </w:r>
        <w:r>
          <w:rPr>
            <w:noProof/>
            <w:webHidden/>
          </w:rPr>
          <w:fldChar w:fldCharType="separate"/>
        </w:r>
        <w:r>
          <w:rPr>
            <w:noProof/>
            <w:webHidden/>
          </w:rPr>
          <w:t>7</w:t>
        </w:r>
        <w:r>
          <w:rPr>
            <w:noProof/>
            <w:webHidden/>
          </w:rPr>
          <w:fldChar w:fldCharType="end"/>
        </w:r>
      </w:hyperlink>
    </w:p>
    <w:p w14:paraId="401CBACE" w14:textId="2A3031D4" w:rsidR="001A0039" w:rsidRPr="00406B3A" w:rsidRDefault="001A0039">
      <w:pPr>
        <w:pStyle w:val="TOC1"/>
        <w:rPr>
          <w:rFonts w:eastAsia="Times New Roman"/>
          <w:noProof/>
          <w:sz w:val="22"/>
          <w:szCs w:val="22"/>
          <w:lang w:val="en-US"/>
        </w:rPr>
      </w:pPr>
      <w:hyperlink w:anchor="_Toc25202539" w:history="1">
        <w:r w:rsidRPr="00F54883">
          <w:rPr>
            <w:rStyle w:val="Hyperlink"/>
            <w:noProof/>
          </w:rPr>
          <w:t>2</w:t>
        </w:r>
        <w:r w:rsidRPr="00406B3A">
          <w:rPr>
            <w:rFonts w:eastAsia="Times New Roman"/>
            <w:noProof/>
            <w:sz w:val="22"/>
            <w:szCs w:val="22"/>
            <w:lang w:val="en-US"/>
          </w:rPr>
          <w:tab/>
        </w:r>
        <w:r w:rsidRPr="00F54883">
          <w:rPr>
            <w:rStyle w:val="Hyperlink"/>
            <w:noProof/>
          </w:rPr>
          <w:t>Design 1</w:t>
        </w:r>
        <w:r>
          <w:rPr>
            <w:noProof/>
            <w:webHidden/>
          </w:rPr>
          <w:tab/>
        </w:r>
        <w:r>
          <w:rPr>
            <w:noProof/>
            <w:webHidden/>
          </w:rPr>
          <w:fldChar w:fldCharType="begin"/>
        </w:r>
        <w:r>
          <w:rPr>
            <w:noProof/>
            <w:webHidden/>
          </w:rPr>
          <w:instrText xml:space="preserve"> PAGEREF _Toc25202539 \h </w:instrText>
        </w:r>
        <w:r>
          <w:rPr>
            <w:noProof/>
            <w:webHidden/>
          </w:rPr>
        </w:r>
        <w:r>
          <w:rPr>
            <w:noProof/>
            <w:webHidden/>
          </w:rPr>
          <w:fldChar w:fldCharType="separate"/>
        </w:r>
        <w:r>
          <w:rPr>
            <w:noProof/>
            <w:webHidden/>
          </w:rPr>
          <w:t>11</w:t>
        </w:r>
        <w:r>
          <w:rPr>
            <w:noProof/>
            <w:webHidden/>
          </w:rPr>
          <w:fldChar w:fldCharType="end"/>
        </w:r>
      </w:hyperlink>
    </w:p>
    <w:p w14:paraId="293744D5" w14:textId="42BE36F4" w:rsidR="001A0039" w:rsidRPr="00406B3A" w:rsidRDefault="001A0039">
      <w:pPr>
        <w:pStyle w:val="TOC1"/>
        <w:rPr>
          <w:rFonts w:eastAsia="Times New Roman"/>
          <w:noProof/>
          <w:sz w:val="22"/>
          <w:szCs w:val="22"/>
          <w:lang w:val="en-US"/>
        </w:rPr>
      </w:pPr>
      <w:hyperlink w:anchor="_Toc25202540" w:history="1">
        <w:r w:rsidRPr="00F54883">
          <w:rPr>
            <w:rStyle w:val="Hyperlink"/>
            <w:noProof/>
          </w:rPr>
          <w:t>4.Implementation</w:t>
        </w:r>
        <w:r>
          <w:rPr>
            <w:noProof/>
            <w:webHidden/>
          </w:rPr>
          <w:tab/>
        </w:r>
        <w:r>
          <w:rPr>
            <w:noProof/>
            <w:webHidden/>
          </w:rPr>
          <w:fldChar w:fldCharType="begin"/>
        </w:r>
        <w:r>
          <w:rPr>
            <w:noProof/>
            <w:webHidden/>
          </w:rPr>
          <w:instrText xml:space="preserve"> PAGEREF _Toc25202540 \h </w:instrText>
        </w:r>
        <w:r>
          <w:rPr>
            <w:noProof/>
            <w:webHidden/>
          </w:rPr>
        </w:r>
        <w:r>
          <w:rPr>
            <w:noProof/>
            <w:webHidden/>
          </w:rPr>
          <w:fldChar w:fldCharType="separate"/>
        </w:r>
        <w:r>
          <w:rPr>
            <w:noProof/>
            <w:webHidden/>
          </w:rPr>
          <w:t>12</w:t>
        </w:r>
        <w:r>
          <w:rPr>
            <w:noProof/>
            <w:webHidden/>
          </w:rPr>
          <w:fldChar w:fldCharType="end"/>
        </w:r>
      </w:hyperlink>
    </w:p>
    <w:p w14:paraId="48586A9B" w14:textId="532F318B" w:rsidR="001A0039" w:rsidRPr="00406B3A" w:rsidRDefault="001A0039">
      <w:pPr>
        <w:pStyle w:val="TOC1"/>
        <w:rPr>
          <w:rFonts w:eastAsia="Times New Roman"/>
          <w:noProof/>
          <w:sz w:val="22"/>
          <w:szCs w:val="22"/>
          <w:lang w:val="en-US"/>
        </w:rPr>
      </w:pPr>
      <w:hyperlink w:anchor="_Toc25202541" w:history="1">
        <w:r w:rsidRPr="00F54883">
          <w:rPr>
            <w:rStyle w:val="Hyperlink"/>
            <w:noProof/>
          </w:rPr>
          <w:t>3</w:t>
        </w:r>
        <w:r w:rsidRPr="00406B3A">
          <w:rPr>
            <w:rFonts w:eastAsia="Times New Roman"/>
            <w:noProof/>
            <w:sz w:val="22"/>
            <w:szCs w:val="22"/>
            <w:lang w:val="en-US"/>
          </w:rPr>
          <w:tab/>
        </w:r>
        <w:r w:rsidRPr="00F54883">
          <w:rPr>
            <w:rStyle w:val="Hyperlink"/>
            <w:noProof/>
          </w:rPr>
          <w:t>Testing</w:t>
        </w:r>
        <w:r>
          <w:rPr>
            <w:noProof/>
            <w:webHidden/>
          </w:rPr>
          <w:tab/>
        </w:r>
        <w:r>
          <w:rPr>
            <w:noProof/>
            <w:webHidden/>
          </w:rPr>
          <w:fldChar w:fldCharType="begin"/>
        </w:r>
        <w:r>
          <w:rPr>
            <w:noProof/>
            <w:webHidden/>
          </w:rPr>
          <w:instrText xml:space="preserve"> PAGEREF _Toc25202541 \h </w:instrText>
        </w:r>
        <w:r>
          <w:rPr>
            <w:noProof/>
            <w:webHidden/>
          </w:rPr>
        </w:r>
        <w:r>
          <w:rPr>
            <w:noProof/>
            <w:webHidden/>
          </w:rPr>
          <w:fldChar w:fldCharType="separate"/>
        </w:r>
        <w:r>
          <w:rPr>
            <w:noProof/>
            <w:webHidden/>
          </w:rPr>
          <w:t>16</w:t>
        </w:r>
        <w:r>
          <w:rPr>
            <w:noProof/>
            <w:webHidden/>
          </w:rPr>
          <w:fldChar w:fldCharType="end"/>
        </w:r>
      </w:hyperlink>
    </w:p>
    <w:p w14:paraId="02FEA43D" w14:textId="1B71CFFD" w:rsidR="001A0039" w:rsidRPr="00406B3A" w:rsidRDefault="001A0039">
      <w:pPr>
        <w:pStyle w:val="TOC1"/>
        <w:rPr>
          <w:rFonts w:eastAsia="Times New Roman"/>
          <w:noProof/>
          <w:sz w:val="22"/>
          <w:szCs w:val="22"/>
          <w:lang w:val="en-US"/>
        </w:rPr>
      </w:pPr>
      <w:hyperlink w:anchor="_Toc25202542" w:history="1">
        <w:r w:rsidRPr="00F54883">
          <w:rPr>
            <w:rStyle w:val="Hyperlink"/>
            <w:noProof/>
          </w:rPr>
          <w:t>4</w:t>
        </w:r>
        <w:r w:rsidRPr="00406B3A">
          <w:rPr>
            <w:rFonts w:eastAsia="Times New Roman"/>
            <w:noProof/>
            <w:sz w:val="22"/>
            <w:szCs w:val="22"/>
            <w:lang w:val="en-US"/>
          </w:rPr>
          <w:tab/>
        </w:r>
        <w:r w:rsidRPr="00F54883">
          <w:rPr>
            <w:rStyle w:val="Hyperlink"/>
            <w:noProof/>
          </w:rPr>
          <w:t>Conclusion</w:t>
        </w:r>
        <w:r>
          <w:rPr>
            <w:noProof/>
            <w:webHidden/>
          </w:rPr>
          <w:tab/>
        </w:r>
        <w:r>
          <w:rPr>
            <w:noProof/>
            <w:webHidden/>
          </w:rPr>
          <w:fldChar w:fldCharType="begin"/>
        </w:r>
        <w:r>
          <w:rPr>
            <w:noProof/>
            <w:webHidden/>
          </w:rPr>
          <w:instrText xml:space="preserve"> PAGEREF _Toc25202542 \h </w:instrText>
        </w:r>
        <w:r>
          <w:rPr>
            <w:noProof/>
            <w:webHidden/>
          </w:rPr>
        </w:r>
        <w:r>
          <w:rPr>
            <w:noProof/>
            <w:webHidden/>
          </w:rPr>
          <w:fldChar w:fldCharType="separate"/>
        </w:r>
        <w:r>
          <w:rPr>
            <w:noProof/>
            <w:webHidden/>
          </w:rPr>
          <w:t>16</w:t>
        </w:r>
        <w:r>
          <w:rPr>
            <w:noProof/>
            <w:webHidden/>
          </w:rPr>
          <w:fldChar w:fldCharType="end"/>
        </w:r>
      </w:hyperlink>
    </w:p>
    <w:p w14:paraId="7DEF6929" w14:textId="14299FB1" w:rsidR="001A0039" w:rsidRPr="00406B3A" w:rsidRDefault="001A0039">
      <w:pPr>
        <w:pStyle w:val="TOC1"/>
        <w:rPr>
          <w:rFonts w:eastAsia="Times New Roman"/>
          <w:noProof/>
          <w:sz w:val="22"/>
          <w:szCs w:val="22"/>
          <w:lang w:val="en-US"/>
        </w:rPr>
      </w:pPr>
      <w:hyperlink w:anchor="_Toc25202543" w:history="1">
        <w:r w:rsidRPr="00F54883">
          <w:rPr>
            <w:rStyle w:val="Hyperlink"/>
            <w:noProof/>
          </w:rPr>
          <w:t>5</w:t>
        </w:r>
        <w:r w:rsidRPr="00406B3A">
          <w:rPr>
            <w:rFonts w:eastAsia="Times New Roman"/>
            <w:noProof/>
            <w:sz w:val="22"/>
            <w:szCs w:val="22"/>
            <w:lang w:val="en-US"/>
          </w:rPr>
          <w:tab/>
        </w:r>
        <w:r w:rsidRPr="00F54883">
          <w:rPr>
            <w:rStyle w:val="Hyperlink"/>
            <w:noProof/>
          </w:rPr>
          <w:t>Glossary</w:t>
        </w:r>
        <w:r>
          <w:rPr>
            <w:noProof/>
            <w:webHidden/>
          </w:rPr>
          <w:tab/>
        </w:r>
        <w:r>
          <w:rPr>
            <w:noProof/>
            <w:webHidden/>
          </w:rPr>
          <w:fldChar w:fldCharType="begin"/>
        </w:r>
        <w:r>
          <w:rPr>
            <w:noProof/>
            <w:webHidden/>
          </w:rPr>
          <w:instrText xml:space="preserve"> PAGEREF _Toc25202543 \h </w:instrText>
        </w:r>
        <w:r>
          <w:rPr>
            <w:noProof/>
            <w:webHidden/>
          </w:rPr>
        </w:r>
        <w:r>
          <w:rPr>
            <w:noProof/>
            <w:webHidden/>
          </w:rPr>
          <w:fldChar w:fldCharType="separate"/>
        </w:r>
        <w:r>
          <w:rPr>
            <w:noProof/>
            <w:webHidden/>
          </w:rPr>
          <w:t>16</w:t>
        </w:r>
        <w:r>
          <w:rPr>
            <w:noProof/>
            <w:webHidden/>
          </w:rPr>
          <w:fldChar w:fldCharType="end"/>
        </w:r>
      </w:hyperlink>
    </w:p>
    <w:p w14:paraId="64A24228" w14:textId="1CB8D7E7" w:rsidR="001A0039" w:rsidRPr="00406B3A" w:rsidRDefault="001A0039">
      <w:pPr>
        <w:pStyle w:val="TOC1"/>
        <w:rPr>
          <w:rFonts w:eastAsia="Times New Roman"/>
          <w:noProof/>
          <w:sz w:val="22"/>
          <w:szCs w:val="22"/>
          <w:lang w:val="en-US"/>
        </w:rPr>
      </w:pPr>
      <w:hyperlink w:anchor="_Toc25202544" w:history="1">
        <w:r w:rsidRPr="00F54883">
          <w:rPr>
            <w:rStyle w:val="Hyperlink"/>
            <w:noProof/>
          </w:rPr>
          <w:t>6</w:t>
        </w:r>
        <w:r w:rsidRPr="00406B3A">
          <w:rPr>
            <w:rFonts w:eastAsia="Times New Roman"/>
            <w:noProof/>
            <w:sz w:val="22"/>
            <w:szCs w:val="22"/>
            <w:lang w:val="en-US"/>
          </w:rPr>
          <w:tab/>
        </w:r>
        <w:r w:rsidRPr="00F54883">
          <w:rPr>
            <w:rStyle w:val="Hyperlink"/>
            <w:noProof/>
          </w:rPr>
          <w:t>Bibliography</w:t>
        </w:r>
        <w:r>
          <w:rPr>
            <w:noProof/>
            <w:webHidden/>
          </w:rPr>
          <w:tab/>
        </w:r>
        <w:r>
          <w:rPr>
            <w:noProof/>
            <w:webHidden/>
          </w:rPr>
          <w:fldChar w:fldCharType="begin"/>
        </w:r>
        <w:r>
          <w:rPr>
            <w:noProof/>
            <w:webHidden/>
          </w:rPr>
          <w:instrText xml:space="preserve"> PAGEREF _Toc25202544 \h </w:instrText>
        </w:r>
        <w:r>
          <w:rPr>
            <w:noProof/>
            <w:webHidden/>
          </w:rPr>
        </w:r>
        <w:r>
          <w:rPr>
            <w:noProof/>
            <w:webHidden/>
          </w:rPr>
          <w:fldChar w:fldCharType="separate"/>
        </w:r>
        <w:r>
          <w:rPr>
            <w:noProof/>
            <w:webHidden/>
          </w:rPr>
          <w:t>16</w:t>
        </w:r>
        <w:r>
          <w:rPr>
            <w:noProof/>
            <w:webHidden/>
          </w:rPr>
          <w:fldChar w:fldCharType="end"/>
        </w:r>
      </w:hyperlink>
    </w:p>
    <w:p w14:paraId="3FD0D777" w14:textId="0DD1A5F9" w:rsidR="001A0039" w:rsidRPr="00406B3A" w:rsidRDefault="001A0039">
      <w:pPr>
        <w:pStyle w:val="TOC1"/>
        <w:rPr>
          <w:rFonts w:eastAsia="Times New Roman"/>
          <w:noProof/>
          <w:sz w:val="22"/>
          <w:szCs w:val="22"/>
          <w:lang w:val="en-US"/>
        </w:rPr>
      </w:pPr>
      <w:hyperlink w:anchor="_Toc25202545" w:history="1">
        <w:r w:rsidRPr="00F54883">
          <w:rPr>
            <w:rStyle w:val="Hyperlink"/>
            <w:noProof/>
          </w:rPr>
          <w:t>7</w:t>
        </w:r>
        <w:r w:rsidRPr="00406B3A">
          <w:rPr>
            <w:rFonts w:eastAsia="Times New Roman"/>
            <w:noProof/>
            <w:sz w:val="22"/>
            <w:szCs w:val="22"/>
            <w:lang w:val="en-US"/>
          </w:rPr>
          <w:tab/>
        </w:r>
        <w:r w:rsidRPr="00F54883">
          <w:rPr>
            <w:rStyle w:val="Hyperlink"/>
            <w:noProof/>
          </w:rPr>
          <w:t>Version control</w:t>
        </w:r>
        <w:r>
          <w:rPr>
            <w:noProof/>
            <w:webHidden/>
          </w:rPr>
          <w:tab/>
        </w:r>
        <w:r>
          <w:rPr>
            <w:noProof/>
            <w:webHidden/>
          </w:rPr>
          <w:fldChar w:fldCharType="begin"/>
        </w:r>
        <w:r>
          <w:rPr>
            <w:noProof/>
            <w:webHidden/>
          </w:rPr>
          <w:instrText xml:space="preserve"> PAGEREF _Toc25202545 \h </w:instrText>
        </w:r>
        <w:r>
          <w:rPr>
            <w:noProof/>
            <w:webHidden/>
          </w:rPr>
        </w:r>
        <w:r>
          <w:rPr>
            <w:noProof/>
            <w:webHidden/>
          </w:rPr>
          <w:fldChar w:fldCharType="separate"/>
        </w:r>
        <w:r>
          <w:rPr>
            <w:noProof/>
            <w:webHidden/>
          </w:rPr>
          <w:t>17</w:t>
        </w:r>
        <w:r>
          <w:rPr>
            <w:noProof/>
            <w:webHidden/>
          </w:rPr>
          <w:fldChar w:fldCharType="end"/>
        </w:r>
      </w:hyperlink>
    </w:p>
    <w:p w14:paraId="49E6CF64" w14:textId="0D3E883D" w:rsidR="001A0039" w:rsidRPr="00406B3A" w:rsidRDefault="001A0039">
      <w:pPr>
        <w:pStyle w:val="TOC1"/>
        <w:rPr>
          <w:rFonts w:eastAsia="Times New Roman"/>
          <w:noProof/>
          <w:sz w:val="22"/>
          <w:szCs w:val="22"/>
          <w:lang w:val="en-US"/>
        </w:rPr>
      </w:pPr>
      <w:hyperlink w:anchor="_Toc25202546" w:history="1">
        <w:r w:rsidRPr="00F54883">
          <w:rPr>
            <w:rStyle w:val="Hyperlink"/>
            <w:noProof/>
          </w:rPr>
          <w:t>8</w:t>
        </w:r>
        <w:r w:rsidRPr="00406B3A">
          <w:rPr>
            <w:rFonts w:eastAsia="Times New Roman"/>
            <w:noProof/>
            <w:sz w:val="22"/>
            <w:szCs w:val="22"/>
            <w:lang w:val="en-US"/>
          </w:rPr>
          <w:tab/>
        </w:r>
        <w:r w:rsidRPr="00F54883">
          <w:rPr>
            <w:rStyle w:val="Hyperlink"/>
            <w:noProof/>
          </w:rPr>
          <w:t>Project planning</w:t>
        </w:r>
        <w:r>
          <w:rPr>
            <w:noProof/>
            <w:webHidden/>
          </w:rPr>
          <w:tab/>
        </w:r>
        <w:r>
          <w:rPr>
            <w:noProof/>
            <w:webHidden/>
          </w:rPr>
          <w:fldChar w:fldCharType="begin"/>
        </w:r>
        <w:r>
          <w:rPr>
            <w:noProof/>
            <w:webHidden/>
          </w:rPr>
          <w:instrText xml:space="preserve"> PAGEREF _Toc25202546 \h </w:instrText>
        </w:r>
        <w:r>
          <w:rPr>
            <w:noProof/>
            <w:webHidden/>
          </w:rPr>
        </w:r>
        <w:r>
          <w:rPr>
            <w:noProof/>
            <w:webHidden/>
          </w:rPr>
          <w:fldChar w:fldCharType="separate"/>
        </w:r>
        <w:r>
          <w:rPr>
            <w:noProof/>
            <w:webHidden/>
          </w:rPr>
          <w:t>17</w:t>
        </w:r>
        <w:r>
          <w:rPr>
            <w:noProof/>
            <w:webHidden/>
          </w:rPr>
          <w:fldChar w:fldCharType="end"/>
        </w:r>
      </w:hyperlink>
    </w:p>
    <w:p w14:paraId="36AEFD08" w14:textId="1AABB2E3" w:rsidR="001A0039" w:rsidRPr="00406B3A" w:rsidRDefault="001A0039">
      <w:pPr>
        <w:pStyle w:val="TOC1"/>
        <w:rPr>
          <w:rFonts w:eastAsia="Times New Roman"/>
          <w:noProof/>
          <w:sz w:val="22"/>
          <w:szCs w:val="22"/>
          <w:lang w:val="en-US"/>
        </w:rPr>
      </w:pPr>
      <w:hyperlink w:anchor="_Toc25202547" w:history="1">
        <w:r w:rsidRPr="00F54883">
          <w:rPr>
            <w:rStyle w:val="Hyperlink"/>
            <w:noProof/>
          </w:rPr>
          <w:t>9</w:t>
        </w:r>
        <w:r w:rsidRPr="00406B3A">
          <w:rPr>
            <w:rFonts w:eastAsia="Times New Roman"/>
            <w:noProof/>
            <w:sz w:val="22"/>
            <w:szCs w:val="22"/>
            <w:lang w:val="en-US"/>
          </w:rPr>
          <w:tab/>
        </w:r>
        <w:r w:rsidRPr="00F54883">
          <w:rPr>
            <w:rStyle w:val="Hyperlink"/>
            <w:noProof/>
          </w:rPr>
          <w:t>Protocol</w:t>
        </w:r>
        <w:r>
          <w:rPr>
            <w:noProof/>
            <w:webHidden/>
          </w:rPr>
          <w:tab/>
        </w:r>
        <w:r>
          <w:rPr>
            <w:noProof/>
            <w:webHidden/>
          </w:rPr>
          <w:fldChar w:fldCharType="begin"/>
        </w:r>
        <w:r>
          <w:rPr>
            <w:noProof/>
            <w:webHidden/>
          </w:rPr>
          <w:instrText xml:space="preserve"> PAGEREF _Toc25202547 \h </w:instrText>
        </w:r>
        <w:r>
          <w:rPr>
            <w:noProof/>
            <w:webHidden/>
          </w:rPr>
        </w:r>
        <w:r>
          <w:rPr>
            <w:noProof/>
            <w:webHidden/>
          </w:rPr>
          <w:fldChar w:fldCharType="separate"/>
        </w:r>
        <w:r>
          <w:rPr>
            <w:noProof/>
            <w:webHidden/>
          </w:rPr>
          <w:t>21</w:t>
        </w:r>
        <w:r>
          <w:rPr>
            <w:noProof/>
            <w:webHidden/>
          </w:rPr>
          <w:fldChar w:fldCharType="end"/>
        </w:r>
      </w:hyperlink>
    </w:p>
    <w:p w14:paraId="35915C30" w14:textId="4AB2CDEC"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0" w:name="_Toc22509978"/>
      <w:bookmarkStart w:id="1" w:name="_Toc25202537"/>
      <w:r w:rsidR="00F668BB">
        <w:lastRenderedPageBreak/>
        <w:t>Vision and scope</w:t>
      </w:r>
      <w:bookmarkEnd w:id="0"/>
      <w:bookmarkEnd w:id="1"/>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2" w:name="_Toc22509979"/>
      <w:r>
        <w:t>Project Description</w:t>
      </w:r>
      <w:bookmarkEnd w:id="2"/>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0A0457A1"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63A27242" w14:textId="57065D92" w:rsidR="00DF526E" w:rsidRDefault="00DF526E" w:rsidP="00C11D17">
      <w:pPr>
        <w:rPr>
          <w:lang w:val="en-US"/>
        </w:rPr>
      </w:pP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3" w:name="_Toc22509981"/>
      <w:r>
        <w:t xml:space="preserve">Stakeholder </w:t>
      </w:r>
      <w:r w:rsidRPr="00FB6C0C">
        <w:t>Description</w:t>
      </w:r>
      <w:bookmarkEnd w:id="3"/>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lastRenderedPageBreak/>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4" w:name="_Toc22509982"/>
      <w:r>
        <w:t>Vision of Solution</w:t>
      </w:r>
      <w:bookmarkEnd w:id="4"/>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5" w:name="_Toc22509983"/>
      <w:r>
        <w:t>Problem Statement</w:t>
      </w:r>
      <w:bookmarkEnd w:id="5"/>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6" w:name="_Toc22509984"/>
      <w:r w:rsidRPr="00925C6C">
        <w:rPr>
          <w:b/>
        </w:rPr>
        <w:t>Project Scope</w:t>
      </w:r>
      <w:bookmarkEnd w:id="6"/>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7" w:name="_Toc22509985"/>
      <w:r w:rsidRPr="00F668BB">
        <w:t>Summary</w:t>
      </w:r>
      <w:r>
        <w:t xml:space="preserve"> of </w:t>
      </w:r>
      <w:r w:rsidRPr="00C11D17">
        <w:rPr>
          <w:b/>
        </w:rPr>
        <w:t>System Feature</w:t>
      </w:r>
      <w:bookmarkEnd w:id="7"/>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2A407D23" w:rsidR="00F668BB" w:rsidRDefault="00F668BB" w:rsidP="00A76DBE">
      <w:pPr>
        <w:pStyle w:val="ListParagraph"/>
        <w:numPr>
          <w:ilvl w:val="0"/>
          <w:numId w:val="9"/>
        </w:numPr>
        <w:rPr>
          <w:lang w:val="en-GB"/>
        </w:rPr>
      </w:pPr>
      <w:r>
        <w:rPr>
          <w:lang w:val="en-GB"/>
        </w:rPr>
        <w:t>Log in.</w:t>
      </w:r>
    </w:p>
    <w:p w14:paraId="070D6C0E" w14:textId="199B97B9" w:rsidR="00DF526E" w:rsidRDefault="00DF526E" w:rsidP="00A76DBE">
      <w:pPr>
        <w:pStyle w:val="ListParagraph"/>
        <w:numPr>
          <w:ilvl w:val="0"/>
          <w:numId w:val="9"/>
        </w:numPr>
        <w:rPr>
          <w:lang w:val="en-GB"/>
        </w:rPr>
      </w:pPr>
      <w:r>
        <w:rPr>
          <w:lang w:val="en-GB"/>
        </w:rPr>
        <w:t>Manage user information.</w:t>
      </w:r>
    </w:p>
    <w:p w14:paraId="1E34B736" w14:textId="74E02BEB" w:rsidR="00DF526E" w:rsidRDefault="00DF526E" w:rsidP="00DF526E">
      <w:pPr>
        <w:pStyle w:val="ListParagraph"/>
        <w:numPr>
          <w:ilvl w:val="0"/>
          <w:numId w:val="9"/>
        </w:numPr>
        <w:rPr>
          <w:lang w:val="en-GB"/>
        </w:rPr>
      </w:pPr>
      <w:r>
        <w:rPr>
          <w:lang w:val="en-GB"/>
        </w:rPr>
        <w:t>Manage Offering Courses.</w:t>
      </w:r>
    </w:p>
    <w:p w14:paraId="5701D18D" w14:textId="7DA5D50C" w:rsidR="008D1D6F" w:rsidRDefault="008D1D6F" w:rsidP="00DF526E">
      <w:pPr>
        <w:pStyle w:val="ListParagraph"/>
        <w:numPr>
          <w:ilvl w:val="0"/>
          <w:numId w:val="9"/>
        </w:numPr>
        <w:rPr>
          <w:lang w:val="en-GB"/>
        </w:rPr>
      </w:pPr>
      <w:r>
        <w:rPr>
          <w:lang w:val="en-GB"/>
        </w:rPr>
        <w:t>Manage Lecturer information.</w:t>
      </w:r>
    </w:p>
    <w:p w14:paraId="40E89652" w14:textId="7BD0FFBC" w:rsidR="00F668BB" w:rsidRDefault="00F668BB" w:rsidP="00DF526E">
      <w:pPr>
        <w:pStyle w:val="ListParagraph"/>
        <w:numPr>
          <w:ilvl w:val="0"/>
          <w:numId w:val="9"/>
        </w:numPr>
        <w:rPr>
          <w:lang w:val="en-GB"/>
        </w:rPr>
      </w:pPr>
      <w:r w:rsidRPr="00DF526E">
        <w:rPr>
          <w:lang w:val="en-GB"/>
        </w:rPr>
        <w:t>Course registration.</w:t>
      </w:r>
    </w:p>
    <w:p w14:paraId="0DF703BB" w14:textId="77777777" w:rsidR="008D1D6F" w:rsidRPr="005C3A07" w:rsidRDefault="008D1D6F" w:rsidP="008D1D6F">
      <w:pPr>
        <w:pStyle w:val="ListParagraph"/>
        <w:numPr>
          <w:ilvl w:val="0"/>
          <w:numId w:val="9"/>
        </w:numPr>
        <w:rPr>
          <w:lang w:val="en-GB"/>
        </w:rPr>
      </w:pPr>
      <w:r>
        <w:rPr>
          <w:lang w:val="en-GB"/>
        </w:rPr>
        <w:t>Exam registration.</w:t>
      </w:r>
    </w:p>
    <w:p w14:paraId="1BEFD69F" w14:textId="77777777" w:rsidR="008D1D6F" w:rsidRDefault="008D1D6F" w:rsidP="00DF526E">
      <w:pPr>
        <w:pStyle w:val="ListParagraph"/>
        <w:numPr>
          <w:ilvl w:val="0"/>
          <w:numId w:val="9"/>
        </w:numPr>
        <w:rPr>
          <w:lang w:val="en-GB"/>
        </w:rPr>
      </w:pP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8" w:name="_Toc22509986"/>
      <w:r w:rsidRPr="00C11D17">
        <w:rPr>
          <w:b/>
          <w:lang w:val="en-US"/>
        </w:rPr>
        <w:t>List of features</w:t>
      </w:r>
      <w:r w:rsidRPr="00F668BB">
        <w:rPr>
          <w:lang w:val="en-US"/>
        </w:rPr>
        <w:t xml:space="preserve"> will not be developed</w:t>
      </w:r>
      <w:bookmarkEnd w:id="8"/>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0F679AF" w:rsidR="00F668BB" w:rsidRDefault="008D1D6F" w:rsidP="008D1D6F">
      <w:pPr>
        <w:pStyle w:val="Heading2"/>
      </w:pPr>
      <w:r>
        <w:t>Software development methodology</w:t>
      </w:r>
    </w:p>
    <w:p w14:paraId="3AA71BAC" w14:textId="37DD5AF2" w:rsidR="008D1D6F" w:rsidRDefault="008D1D6F" w:rsidP="008D1D6F"/>
    <w:p w14:paraId="2BB4D846" w14:textId="77777777" w:rsidR="008D1D6F" w:rsidRDefault="008D1D6F" w:rsidP="008D1D6F">
      <w:pPr>
        <w:autoSpaceDE w:val="0"/>
        <w:autoSpaceDN w:val="0"/>
        <w:adjustRightInd w:val="0"/>
        <w:spacing w:before="0" w:after="0" w:line="240" w:lineRule="auto"/>
        <w:rPr>
          <w:rFonts w:ascii="Times New Roman" w:hAnsi="Times New Roman"/>
          <w:sz w:val="23"/>
          <w:szCs w:val="23"/>
          <w:lang w:val="en-US"/>
        </w:rPr>
      </w:pPr>
      <w:r>
        <w:rPr>
          <w:rFonts w:ascii="Times New Roman" w:hAnsi="Times New Roman"/>
          <w:sz w:val="23"/>
          <w:szCs w:val="23"/>
          <w:lang w:val="en-US"/>
        </w:rPr>
        <w:lastRenderedPageBreak/>
        <w:t>The establishment and use of sound engineering principles in order to obtain economically</w:t>
      </w:r>
    </w:p>
    <w:p w14:paraId="53D9AD7A"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sz w:val="23"/>
          <w:szCs w:val="23"/>
          <w:lang w:val="en-US"/>
        </w:rPr>
        <w:t xml:space="preserve">developed software that is reliable and works efficiently on real machines is called </w:t>
      </w:r>
      <w:r>
        <w:rPr>
          <w:rFonts w:ascii="Times New Roman" w:hAnsi="Times New Roman"/>
          <w:i/>
          <w:iCs/>
          <w:sz w:val="23"/>
          <w:szCs w:val="23"/>
          <w:lang w:val="en-US"/>
        </w:rPr>
        <w:t>software</w:t>
      </w:r>
    </w:p>
    <w:p w14:paraId="60E0F610"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i/>
          <w:iCs/>
          <w:sz w:val="23"/>
          <w:szCs w:val="23"/>
          <w:lang w:val="en-US"/>
        </w:rPr>
        <w:t>engineering.</w:t>
      </w:r>
    </w:p>
    <w:p w14:paraId="314CAE5D" w14:textId="77777777" w:rsidR="008D1D6F" w:rsidRDefault="008D1D6F" w:rsidP="005520AE">
      <w:pPr>
        <w:rPr>
          <w:lang w:val="en-US"/>
        </w:rPr>
      </w:pPr>
      <w:r>
        <w:rPr>
          <w:b/>
          <w:bCs/>
          <w:i/>
          <w:iCs/>
          <w:lang w:val="en-US"/>
        </w:rPr>
        <w:t xml:space="preserve">Software engineering </w:t>
      </w:r>
      <w:r>
        <w:rPr>
          <w:lang w:val="en-US"/>
        </w:rPr>
        <w:t>is the discipline whose aim is:</w:t>
      </w:r>
    </w:p>
    <w:p w14:paraId="65C9E480" w14:textId="77777777" w:rsidR="008D1D6F" w:rsidRDefault="008D1D6F" w:rsidP="005520AE">
      <w:pPr>
        <w:rPr>
          <w:lang w:val="en-US"/>
        </w:rPr>
      </w:pPr>
      <w:r>
        <w:rPr>
          <w:lang w:val="en-US"/>
        </w:rPr>
        <w:t>1. Production of quality software</w:t>
      </w:r>
    </w:p>
    <w:p w14:paraId="0D4FDD9E" w14:textId="77777777" w:rsidR="008D1D6F" w:rsidRDefault="008D1D6F" w:rsidP="005520AE">
      <w:pPr>
        <w:rPr>
          <w:lang w:val="en-US"/>
        </w:rPr>
      </w:pPr>
      <w:r>
        <w:rPr>
          <w:lang w:val="en-US"/>
        </w:rPr>
        <w:t>2. software that is delivered on time</w:t>
      </w:r>
    </w:p>
    <w:p w14:paraId="4BF5A514" w14:textId="77777777" w:rsidR="008D1D6F" w:rsidRDefault="008D1D6F" w:rsidP="005520AE">
      <w:pPr>
        <w:rPr>
          <w:lang w:val="en-US"/>
        </w:rPr>
      </w:pPr>
      <w:r>
        <w:rPr>
          <w:lang w:val="en-US"/>
        </w:rPr>
        <w:t>3. cost within the budget</w:t>
      </w:r>
    </w:p>
    <w:p w14:paraId="29CAD053" w14:textId="77777777" w:rsidR="008D1D6F" w:rsidRDefault="008D1D6F" w:rsidP="005520AE">
      <w:pPr>
        <w:rPr>
          <w:lang w:val="en-US"/>
        </w:rPr>
      </w:pPr>
      <w:r>
        <w:rPr>
          <w:lang w:val="en-US"/>
        </w:rPr>
        <w:t>4. satisfies all requirements.</w:t>
      </w:r>
    </w:p>
    <w:p w14:paraId="64A6D4BF" w14:textId="77777777" w:rsidR="008D1D6F" w:rsidRDefault="008D1D6F" w:rsidP="005520AE">
      <w:pPr>
        <w:rPr>
          <w:lang w:val="en-US"/>
        </w:rPr>
      </w:pPr>
      <w:r>
        <w:rPr>
          <w:b/>
          <w:bCs/>
          <w:lang w:val="en-US"/>
        </w:rPr>
        <w:t xml:space="preserve">Software process </w:t>
      </w:r>
      <w:r>
        <w:rPr>
          <w:lang w:val="en-US"/>
        </w:rPr>
        <w:t>is the way in which we produce the software. Apart from hiring smart,</w:t>
      </w:r>
    </w:p>
    <w:p w14:paraId="6F3C7FFF" w14:textId="77777777" w:rsidR="008D1D6F" w:rsidRDefault="008D1D6F" w:rsidP="005520AE">
      <w:pPr>
        <w:rPr>
          <w:lang w:val="en-US"/>
        </w:rPr>
      </w:pPr>
      <w:r>
        <w:rPr>
          <w:lang w:val="en-US"/>
        </w:rPr>
        <w:t>knowledgeable engineers and buying the latest development tools, effective software</w:t>
      </w:r>
    </w:p>
    <w:p w14:paraId="7F0746F4" w14:textId="77777777" w:rsidR="008D1D6F" w:rsidRDefault="008D1D6F" w:rsidP="005520AE">
      <w:pPr>
        <w:rPr>
          <w:lang w:val="en-US"/>
        </w:rPr>
      </w:pPr>
      <w:r>
        <w:rPr>
          <w:lang w:val="en-US"/>
        </w:rPr>
        <w:t>development process is also needed, so that engineers can systematically use the best technical</w:t>
      </w:r>
    </w:p>
    <w:p w14:paraId="5539FF71" w14:textId="77777777" w:rsidR="008D1D6F" w:rsidRDefault="008D1D6F" w:rsidP="005520AE">
      <w:pPr>
        <w:rPr>
          <w:lang w:val="en-US"/>
        </w:rPr>
      </w:pPr>
      <w:r>
        <w:rPr>
          <w:lang w:val="en-US"/>
        </w:rPr>
        <w:t>and managerial practices to successfully complete their projects.</w:t>
      </w:r>
    </w:p>
    <w:p w14:paraId="2D09752F" w14:textId="77777777" w:rsidR="008D1D6F" w:rsidRDefault="008D1D6F" w:rsidP="005520AE">
      <w:pPr>
        <w:rPr>
          <w:lang w:val="en-US"/>
        </w:rPr>
      </w:pPr>
      <w:r>
        <w:rPr>
          <w:lang w:val="en-US"/>
        </w:rPr>
        <w:t xml:space="preserve">A </w:t>
      </w:r>
      <w:r>
        <w:rPr>
          <w:b/>
          <w:bCs/>
          <w:lang w:val="en-US"/>
        </w:rPr>
        <w:t xml:space="preserve">software life cycle </w:t>
      </w:r>
      <w:r>
        <w:rPr>
          <w:lang w:val="en-US"/>
        </w:rPr>
        <w:t>is the series of identifiable stages that a software product undergoes during</w:t>
      </w:r>
    </w:p>
    <w:p w14:paraId="5EE14B76" w14:textId="77777777" w:rsidR="008D1D6F" w:rsidRDefault="008D1D6F" w:rsidP="005520AE">
      <w:pPr>
        <w:rPr>
          <w:lang w:val="en-US"/>
        </w:rPr>
      </w:pPr>
      <w:r>
        <w:rPr>
          <w:lang w:val="en-US"/>
        </w:rPr>
        <w:t xml:space="preserve">its </w:t>
      </w:r>
      <w:proofErr w:type="gramStart"/>
      <w:r>
        <w:rPr>
          <w:lang w:val="en-US"/>
        </w:rPr>
        <w:t>lifetime .A</w:t>
      </w:r>
      <w:proofErr w:type="gramEnd"/>
      <w:r>
        <w:rPr>
          <w:lang w:val="en-US"/>
        </w:rPr>
        <w:t xml:space="preserve"> software lifecycle model is a descriptive and diagrammatic representation of the</w:t>
      </w:r>
    </w:p>
    <w:p w14:paraId="0418E156" w14:textId="77777777" w:rsidR="008D1D6F" w:rsidRDefault="008D1D6F" w:rsidP="005520AE">
      <w:pPr>
        <w:rPr>
          <w:lang w:val="en-US"/>
        </w:rPr>
      </w:pPr>
      <w:r>
        <w:rPr>
          <w:lang w:val="en-US"/>
        </w:rPr>
        <w:t xml:space="preserve">software life </w:t>
      </w:r>
      <w:proofErr w:type="gramStart"/>
      <w:r>
        <w:rPr>
          <w:lang w:val="en-US"/>
        </w:rPr>
        <w:t>cycle .A</w:t>
      </w:r>
      <w:proofErr w:type="gramEnd"/>
      <w:r>
        <w:rPr>
          <w:lang w:val="en-US"/>
        </w:rPr>
        <w:t xml:space="preserve"> life cycle model represents all the activities required to make a software</w:t>
      </w:r>
    </w:p>
    <w:p w14:paraId="49895032" w14:textId="77777777" w:rsidR="008D1D6F" w:rsidRDefault="008D1D6F" w:rsidP="005520AE">
      <w:pPr>
        <w:rPr>
          <w:lang w:val="en-US"/>
        </w:rPr>
      </w:pPr>
      <w:r>
        <w:rPr>
          <w:lang w:val="en-US"/>
        </w:rPr>
        <w:t xml:space="preserve">product transit through its lifecycle </w:t>
      </w:r>
      <w:proofErr w:type="gramStart"/>
      <w:r>
        <w:rPr>
          <w:lang w:val="en-US"/>
        </w:rPr>
        <w:t>phases .It</w:t>
      </w:r>
      <w:proofErr w:type="gramEnd"/>
      <w:r>
        <w:rPr>
          <w:lang w:val="en-US"/>
        </w:rPr>
        <w:t xml:space="preserve"> also captures the order in which these activities are</w:t>
      </w:r>
    </w:p>
    <w:p w14:paraId="33D67198" w14:textId="77777777" w:rsidR="008D1D6F" w:rsidRDefault="008D1D6F" w:rsidP="005520AE">
      <w:pPr>
        <w:rPr>
          <w:lang w:val="en-US"/>
        </w:rPr>
      </w:pPr>
      <w:r>
        <w:rPr>
          <w:lang w:val="en-US"/>
        </w:rPr>
        <w:t xml:space="preserve">to be </w:t>
      </w:r>
      <w:proofErr w:type="gramStart"/>
      <w:r>
        <w:rPr>
          <w:lang w:val="en-US"/>
        </w:rPr>
        <w:t>taken .</w:t>
      </w:r>
      <w:proofErr w:type="gramEnd"/>
    </w:p>
    <w:p w14:paraId="44D0AF7B" w14:textId="02D6621E" w:rsidR="008D1D6F" w:rsidRDefault="008D1D6F" w:rsidP="005520AE">
      <w:pPr>
        <w:rPr>
          <w:b/>
          <w:bCs/>
          <w:i/>
          <w:iCs/>
          <w:lang w:val="en-US"/>
        </w:rPr>
      </w:pPr>
      <w:r>
        <w:rPr>
          <w:b/>
          <w:bCs/>
          <w:i/>
          <w:iCs/>
          <w:lang w:val="en-US"/>
        </w:rPr>
        <w:t>Life Cycle Models</w:t>
      </w:r>
    </w:p>
    <w:p w14:paraId="41F6B800" w14:textId="7B8B95EA" w:rsidR="008D1D6F" w:rsidRDefault="008D1D6F" w:rsidP="005520AE">
      <w:pPr>
        <w:rPr>
          <w:lang w:val="en-US"/>
        </w:rPr>
      </w:pPr>
      <w:r>
        <w:rPr>
          <w:lang w:val="en-US"/>
        </w:rPr>
        <w:t xml:space="preserve">There are various life cycle models to improve the software processes. And we have used the </w:t>
      </w:r>
      <w:r w:rsidRPr="005520AE">
        <w:rPr>
          <w:lang w:val="en-US"/>
        </w:rPr>
        <w:t>WATERFALL MODEL</w:t>
      </w:r>
      <w:r>
        <w:rPr>
          <w:lang w:val="en-US"/>
        </w:rPr>
        <w:t>.</w:t>
      </w:r>
    </w:p>
    <w:p w14:paraId="37E0D876" w14:textId="757EBF09" w:rsidR="008D1D6F" w:rsidRDefault="00406B3A" w:rsidP="008D1D6F">
      <w:r>
        <w:rPr>
          <w:noProof/>
        </w:rPr>
        <w:pict w14:anchorId="23F36CD1">
          <v:shapetype id="_x0000_t202" coordsize="21600,21600" o:spt="202" path="m,l,21600r21600,l21600,xe">
            <v:stroke joinstyle="miter"/>
            <v:path gradientshapeok="t" o:connecttype="rect"/>
          </v:shapetype>
          <v:shape id="_x0000_s1082" type="#_x0000_t202" style="position:absolute;margin-left:32.95pt;margin-top:1.25pt;width:405.65pt;height:214.5pt;z-index:6;mso-wrap-style:none">
            <v:textbox style="mso-next-textbox:#_x0000_s1082;mso-fit-shape-to-text:t">
              <w:txbxContent>
                <w:p w14:paraId="0B65938C" w14:textId="20F9B45C" w:rsidR="00C21FAB" w:rsidRDefault="00406B3A" w:rsidP="005520AE">
                  <w:pPr>
                    <w:jc w:val="center"/>
                  </w:pPr>
                  <w:r>
                    <w:pict w14:anchorId="61F05AC9">
                      <v:shape id="_x0000_i1027" type="#_x0000_t75" style="width:342.4pt;height:180pt">
                        <v:imagedata r:id="rId11" o:title="software-development-life-cycle"/>
                      </v:shape>
                    </w:pict>
                  </w:r>
                </w:p>
              </w:txbxContent>
            </v:textbox>
          </v:shape>
        </w:pict>
      </w:r>
    </w:p>
    <w:p w14:paraId="5CB54798" w14:textId="3188744D" w:rsidR="005520AE" w:rsidRDefault="005520AE" w:rsidP="008D1D6F"/>
    <w:p w14:paraId="5AE27EE5" w14:textId="3EAB1A89" w:rsidR="005520AE" w:rsidRDefault="005520AE" w:rsidP="008D1D6F"/>
    <w:p w14:paraId="4525C29A" w14:textId="0A251F9F" w:rsidR="005520AE" w:rsidRDefault="005520AE" w:rsidP="008D1D6F"/>
    <w:p w14:paraId="4D3ADC4B" w14:textId="6D7157A8" w:rsidR="005520AE" w:rsidRDefault="005520AE" w:rsidP="008D1D6F"/>
    <w:p w14:paraId="303CB56E" w14:textId="616D61E0" w:rsidR="005520AE" w:rsidRDefault="005520AE" w:rsidP="008D1D6F"/>
    <w:p w14:paraId="3C50C211" w14:textId="325892A2" w:rsidR="005520AE" w:rsidRDefault="005520AE" w:rsidP="008D1D6F"/>
    <w:p w14:paraId="0AFE0E85" w14:textId="424B8CD1" w:rsidR="005520AE" w:rsidRDefault="005520AE" w:rsidP="008D1D6F"/>
    <w:p w14:paraId="67660D75" w14:textId="227051D7" w:rsidR="005520AE" w:rsidRDefault="005520AE" w:rsidP="008D1D6F"/>
    <w:p w14:paraId="4A0071C2" w14:textId="605BA2A3" w:rsidR="005520AE" w:rsidRDefault="005520AE" w:rsidP="008D1D6F"/>
    <w:p w14:paraId="367B3F53" w14:textId="4530BEA7" w:rsidR="005520AE" w:rsidRDefault="005520AE" w:rsidP="005520AE">
      <w:pPr>
        <w:tabs>
          <w:tab w:val="left" w:pos="8565"/>
        </w:tabs>
      </w:pPr>
      <w:r>
        <w:tab/>
      </w:r>
    </w:p>
    <w:p w14:paraId="7A0EE9BA" w14:textId="29297557" w:rsidR="005520AE" w:rsidRDefault="005520AE" w:rsidP="005520AE">
      <w:pPr>
        <w:tabs>
          <w:tab w:val="left" w:pos="8565"/>
        </w:tabs>
      </w:pPr>
    </w:p>
    <w:p w14:paraId="36874C52" w14:textId="7F87A4BA" w:rsidR="005520AE" w:rsidRDefault="005520AE" w:rsidP="005520AE">
      <w:pPr>
        <w:tabs>
          <w:tab w:val="left" w:pos="8565"/>
        </w:tabs>
      </w:pPr>
    </w:p>
    <w:p w14:paraId="5AC0C105" w14:textId="77777777" w:rsidR="005520AE" w:rsidRDefault="005520AE" w:rsidP="005520AE">
      <w:pPr>
        <w:rPr>
          <w:lang w:val="en-US"/>
        </w:rPr>
      </w:pPr>
      <w:r>
        <w:rPr>
          <w:lang w:val="en-US"/>
        </w:rPr>
        <w:t>This model contains 6 phases:</w:t>
      </w:r>
    </w:p>
    <w:p w14:paraId="2FB9C079" w14:textId="77777777" w:rsidR="005520AE" w:rsidRDefault="005520AE" w:rsidP="005520AE">
      <w:pPr>
        <w:rPr>
          <w:b/>
          <w:bCs/>
          <w:lang w:val="en-US"/>
        </w:rPr>
      </w:pPr>
      <w:r>
        <w:rPr>
          <w:rFonts w:ascii="Courier New" w:hAnsi="Courier New" w:cs="Courier New"/>
          <w:lang w:val="en-US"/>
        </w:rPr>
        <w:t xml:space="preserve">o </w:t>
      </w:r>
      <w:r>
        <w:rPr>
          <w:b/>
          <w:bCs/>
          <w:lang w:val="en-US"/>
        </w:rPr>
        <w:t>Feasibility study</w:t>
      </w:r>
    </w:p>
    <w:p w14:paraId="0419ABC4" w14:textId="77777777" w:rsidR="005520AE" w:rsidRDefault="005520AE" w:rsidP="005520AE">
      <w:pPr>
        <w:rPr>
          <w:lang w:val="en-US"/>
        </w:rPr>
      </w:pPr>
      <w:r>
        <w:rPr>
          <w:lang w:val="en-US"/>
        </w:rPr>
        <w:t>The feasibility study activity involves the analysis of the problem and</w:t>
      </w:r>
    </w:p>
    <w:p w14:paraId="67DF2E74" w14:textId="77777777" w:rsidR="005520AE" w:rsidRDefault="005520AE" w:rsidP="005520AE">
      <w:pPr>
        <w:rPr>
          <w:lang w:val="en-US"/>
        </w:rPr>
      </w:pPr>
      <w:r>
        <w:rPr>
          <w:lang w:val="en-US"/>
        </w:rPr>
        <w:t>collection of the relevant information relating to the product. The main aim</w:t>
      </w:r>
    </w:p>
    <w:p w14:paraId="78061771" w14:textId="77777777" w:rsidR="005520AE" w:rsidRDefault="005520AE" w:rsidP="005520AE">
      <w:pPr>
        <w:rPr>
          <w:lang w:val="en-US"/>
        </w:rPr>
      </w:pPr>
      <w:r>
        <w:rPr>
          <w:lang w:val="en-US"/>
        </w:rPr>
        <w:t>of the feasibility study is to determine whether it would be financially and</w:t>
      </w:r>
    </w:p>
    <w:p w14:paraId="1CBE3B32" w14:textId="77777777" w:rsidR="005520AE" w:rsidRDefault="005520AE" w:rsidP="005520AE">
      <w:pPr>
        <w:rPr>
          <w:lang w:val="en-US"/>
        </w:rPr>
      </w:pPr>
      <w:r>
        <w:rPr>
          <w:lang w:val="en-US"/>
        </w:rPr>
        <w:t>technically feasible to develop the product.</w:t>
      </w:r>
    </w:p>
    <w:p w14:paraId="48F1AB6E" w14:textId="77777777" w:rsidR="005520AE" w:rsidRDefault="005520AE" w:rsidP="005520AE">
      <w:pPr>
        <w:rPr>
          <w:b/>
          <w:bCs/>
          <w:lang w:val="en-US"/>
        </w:rPr>
      </w:pPr>
      <w:r>
        <w:rPr>
          <w:rFonts w:ascii="Courier New" w:hAnsi="Courier New" w:cs="Courier New"/>
          <w:lang w:val="en-US"/>
        </w:rPr>
        <w:t xml:space="preserve">o </w:t>
      </w:r>
      <w:r>
        <w:rPr>
          <w:b/>
          <w:bCs/>
          <w:lang w:val="en-US"/>
        </w:rPr>
        <w:t>Requirement analysis and specification</w:t>
      </w:r>
    </w:p>
    <w:p w14:paraId="7A4A72A0" w14:textId="77777777" w:rsidR="005520AE" w:rsidRDefault="005520AE" w:rsidP="005520AE">
      <w:pPr>
        <w:rPr>
          <w:lang w:val="en-US"/>
        </w:rPr>
      </w:pPr>
      <w:r>
        <w:rPr>
          <w:lang w:val="en-US"/>
        </w:rPr>
        <w:lastRenderedPageBreak/>
        <w:t>The goal of this phase is to understand the exact requirements of the</w:t>
      </w:r>
    </w:p>
    <w:p w14:paraId="151C51E6" w14:textId="0371126D" w:rsidR="005520AE" w:rsidRDefault="005520AE" w:rsidP="005520AE">
      <w:pPr>
        <w:rPr>
          <w:lang w:val="en-US"/>
        </w:rPr>
      </w:pPr>
      <w:r>
        <w:rPr>
          <w:lang w:val="en-US"/>
        </w:rPr>
        <w:t>customer and to document them properly.</w:t>
      </w:r>
    </w:p>
    <w:p w14:paraId="7A7E9C13" w14:textId="77777777" w:rsidR="005520AE" w:rsidRDefault="005520AE" w:rsidP="005520AE">
      <w:pPr>
        <w:rPr>
          <w:b/>
          <w:bCs/>
          <w:lang w:val="en-US"/>
        </w:rPr>
      </w:pPr>
      <w:r>
        <w:rPr>
          <w:rFonts w:ascii="Courier New" w:hAnsi="Courier New" w:cs="Courier New"/>
          <w:lang w:val="en-US"/>
        </w:rPr>
        <w:t xml:space="preserve">o </w:t>
      </w:r>
      <w:r>
        <w:rPr>
          <w:b/>
          <w:bCs/>
          <w:lang w:val="en-US"/>
        </w:rPr>
        <w:t>Design</w:t>
      </w:r>
    </w:p>
    <w:p w14:paraId="66367598" w14:textId="77777777" w:rsidR="005520AE" w:rsidRDefault="005520AE" w:rsidP="005520AE">
      <w:pPr>
        <w:rPr>
          <w:lang w:val="en-US"/>
        </w:rPr>
      </w:pPr>
      <w:r>
        <w:rPr>
          <w:lang w:val="en-US"/>
        </w:rPr>
        <w:t>The goal of this phase is to transform the requirement specification into a</w:t>
      </w:r>
    </w:p>
    <w:p w14:paraId="524A2940" w14:textId="77777777" w:rsidR="005520AE" w:rsidRDefault="005520AE" w:rsidP="005520AE">
      <w:pPr>
        <w:rPr>
          <w:lang w:val="en-US"/>
        </w:rPr>
      </w:pPr>
      <w:r>
        <w:rPr>
          <w:lang w:val="en-US"/>
        </w:rPr>
        <w:t>structure that is suitable for implementation in some programming language.</w:t>
      </w:r>
    </w:p>
    <w:p w14:paraId="021D5EB6" w14:textId="77777777" w:rsidR="005520AE" w:rsidRDefault="005520AE" w:rsidP="005520AE">
      <w:pPr>
        <w:rPr>
          <w:b/>
          <w:bCs/>
          <w:lang w:val="en-US"/>
        </w:rPr>
      </w:pPr>
      <w:r>
        <w:rPr>
          <w:rFonts w:ascii="Courier New" w:hAnsi="Courier New" w:cs="Courier New"/>
          <w:lang w:val="en-US"/>
        </w:rPr>
        <w:t xml:space="preserve">o </w:t>
      </w:r>
      <w:r>
        <w:rPr>
          <w:b/>
          <w:bCs/>
          <w:lang w:val="en-US"/>
        </w:rPr>
        <w:t>Implementation and unit testing</w:t>
      </w:r>
    </w:p>
    <w:p w14:paraId="3BC71328" w14:textId="77777777" w:rsidR="005520AE" w:rsidRDefault="005520AE" w:rsidP="005520AE">
      <w:pPr>
        <w:rPr>
          <w:lang w:val="en-US"/>
        </w:rPr>
      </w:pPr>
      <w:r>
        <w:rPr>
          <w:lang w:val="en-US"/>
        </w:rPr>
        <w:t>During this phase the design is implemented. Initially small modules are</w:t>
      </w:r>
    </w:p>
    <w:p w14:paraId="5F36B15C" w14:textId="77777777" w:rsidR="005520AE" w:rsidRDefault="005520AE" w:rsidP="005520AE">
      <w:pPr>
        <w:rPr>
          <w:lang w:val="en-US"/>
        </w:rPr>
      </w:pPr>
      <w:r>
        <w:rPr>
          <w:lang w:val="en-US"/>
        </w:rPr>
        <w:t>tested in isolation from rest of the software product.</w:t>
      </w:r>
    </w:p>
    <w:p w14:paraId="503F005F" w14:textId="77777777" w:rsidR="005520AE" w:rsidRDefault="005520AE" w:rsidP="005520AE">
      <w:pPr>
        <w:rPr>
          <w:b/>
          <w:bCs/>
          <w:lang w:val="en-US"/>
        </w:rPr>
      </w:pPr>
      <w:r>
        <w:rPr>
          <w:rFonts w:ascii="Courier New" w:hAnsi="Courier New" w:cs="Courier New"/>
          <w:lang w:val="en-US"/>
        </w:rPr>
        <w:t xml:space="preserve">o </w:t>
      </w:r>
      <w:r>
        <w:rPr>
          <w:b/>
          <w:bCs/>
          <w:lang w:val="en-US"/>
        </w:rPr>
        <w:t>Integration and system testing</w:t>
      </w:r>
    </w:p>
    <w:p w14:paraId="1BFE1036" w14:textId="77777777" w:rsidR="005520AE" w:rsidRDefault="005520AE" w:rsidP="005520AE">
      <w:pPr>
        <w:rPr>
          <w:lang w:val="en-US"/>
        </w:rPr>
      </w:pPr>
      <w:r>
        <w:rPr>
          <w:lang w:val="en-US"/>
        </w:rPr>
        <w:t>In this all the modules are integrated and then tested altogether.</w:t>
      </w:r>
    </w:p>
    <w:p w14:paraId="7CC096F8" w14:textId="77777777" w:rsidR="005520AE" w:rsidRDefault="005520AE" w:rsidP="005520AE">
      <w:pPr>
        <w:rPr>
          <w:lang w:val="en-US"/>
        </w:rPr>
      </w:pPr>
      <w:r>
        <w:rPr>
          <w:rFonts w:ascii="Courier New" w:hAnsi="Courier New" w:cs="Courier New"/>
          <w:lang w:val="en-US"/>
        </w:rPr>
        <w:t xml:space="preserve">o </w:t>
      </w:r>
      <w:r>
        <w:rPr>
          <w:b/>
          <w:bCs/>
          <w:lang w:val="en-US"/>
        </w:rPr>
        <w:t>Operation and maintenance</w:t>
      </w:r>
      <w:r>
        <w:rPr>
          <w:lang w:val="en-US"/>
        </w:rPr>
        <w:t>.</w:t>
      </w:r>
    </w:p>
    <w:p w14:paraId="036CA082" w14:textId="77777777" w:rsidR="005520AE" w:rsidRDefault="005520AE" w:rsidP="005520AE">
      <w:pPr>
        <w:rPr>
          <w:lang w:val="en-US"/>
        </w:rPr>
      </w:pPr>
      <w:r>
        <w:rPr>
          <w:lang w:val="en-US"/>
        </w:rPr>
        <w:t>Release of software inaugurates the operation and life cycle phase of the</w:t>
      </w:r>
    </w:p>
    <w:p w14:paraId="11C76397" w14:textId="79564ACE" w:rsidR="005520AE" w:rsidRDefault="005520AE" w:rsidP="005520AE">
      <w:r>
        <w:rPr>
          <w:lang w:val="en-US"/>
        </w:rPr>
        <w:t>operation.</w:t>
      </w:r>
    </w:p>
    <w:p w14:paraId="13BACE34" w14:textId="0AFA1A7E" w:rsidR="005520AE" w:rsidRDefault="005520AE" w:rsidP="008D1D6F"/>
    <w:p w14:paraId="37D7100E" w14:textId="59211F7C" w:rsidR="005520AE" w:rsidRDefault="008616FC" w:rsidP="008616FC">
      <w:pPr>
        <w:pStyle w:val="Heading2"/>
      </w:pPr>
      <w:r>
        <w:t>Agile development, Scrum.</w:t>
      </w:r>
    </w:p>
    <w:p w14:paraId="66C1C9DC" w14:textId="29A7E629" w:rsidR="008616FC" w:rsidRDefault="008616FC" w:rsidP="008616FC">
      <w:r>
        <w:t xml:space="preserve">Scrum was in the </w:t>
      </w:r>
      <w:proofErr w:type="spellStart"/>
      <w:r>
        <w:t>center</w:t>
      </w:r>
      <w:proofErr w:type="spellEnd"/>
      <w:r>
        <w:t xml:space="preserve"> of developing process.</w:t>
      </w:r>
    </w:p>
    <w:p w14:paraId="6E63E34A" w14:textId="3876925A" w:rsidR="008616FC" w:rsidRDefault="008616FC" w:rsidP="008616FC">
      <w:r>
        <w:t xml:space="preserve">As scrum projects make progress in a series of “sprints”, we have divided the </w:t>
      </w:r>
      <w:r w:rsidR="00154D98">
        <w:t>whole process into</w:t>
      </w:r>
    </w:p>
    <w:p w14:paraId="37D96721" w14:textId="0B96DE0A" w:rsidR="00154D98" w:rsidRDefault="00154D98" w:rsidP="008616FC">
      <w:r>
        <w:t xml:space="preserve">4 sprints. Product was first analysed, </w:t>
      </w:r>
      <w:proofErr w:type="gramStart"/>
      <w:r>
        <w:t>designed ,</w:t>
      </w:r>
      <w:proofErr w:type="gramEnd"/>
      <w:r>
        <w:t xml:space="preserve"> then code and tested during the sprint. </w:t>
      </w:r>
    </w:p>
    <w:p w14:paraId="35D0D0B8" w14:textId="371CDDFA" w:rsidR="00154D98" w:rsidRDefault="00154D98" w:rsidP="008616FC">
      <w:r>
        <w:t>Scrum</w:t>
      </w:r>
    </w:p>
    <w:p w14:paraId="697C7E88" w14:textId="35E9692E" w:rsidR="00154D98" w:rsidRDefault="00154D98" w:rsidP="008616FC">
      <w:r>
        <w:t xml:space="preserve">Roles </w:t>
      </w:r>
    </w:p>
    <w:p w14:paraId="5674ECC4" w14:textId="386CC0FF" w:rsidR="00154D98" w:rsidRPr="00C8604B" w:rsidRDefault="00154D98" w:rsidP="00154D98">
      <w:pPr>
        <w:numPr>
          <w:ilvl w:val="0"/>
          <w:numId w:val="23"/>
        </w:numPr>
        <w:rPr>
          <w:lang w:val="de-DE"/>
        </w:rPr>
      </w:pPr>
      <w:proofErr w:type="spellStart"/>
      <w:r w:rsidRPr="00C8604B">
        <w:rPr>
          <w:lang w:val="de-DE"/>
        </w:rPr>
        <w:t>Scrum</w:t>
      </w:r>
      <w:proofErr w:type="spellEnd"/>
      <w:r w:rsidRPr="00C8604B">
        <w:rPr>
          <w:lang w:val="de-DE"/>
        </w:rPr>
        <w:t xml:space="preserve"> Master – </w:t>
      </w:r>
      <w:proofErr w:type="spellStart"/>
      <w:r w:rsidR="00C8604B" w:rsidRPr="006814C2">
        <w:rPr>
          <w:i/>
          <w:lang w:val="de-DE"/>
        </w:rPr>
        <w:t>Prof.Dr</w:t>
      </w:r>
      <w:proofErr w:type="spellEnd"/>
      <w:r w:rsidR="00C8604B" w:rsidRPr="006814C2">
        <w:rPr>
          <w:i/>
          <w:lang w:val="de-DE"/>
        </w:rPr>
        <w:t>. Olivier Biberstein</w:t>
      </w:r>
    </w:p>
    <w:p w14:paraId="5D23579B" w14:textId="5279B088" w:rsidR="00154D98" w:rsidRDefault="00154D98" w:rsidP="00154D98">
      <w:pPr>
        <w:numPr>
          <w:ilvl w:val="0"/>
          <w:numId w:val="23"/>
        </w:numPr>
      </w:pPr>
      <w:r>
        <w:t>Developer –</w:t>
      </w:r>
      <w:r w:rsidR="00C8604B">
        <w:t xml:space="preserve"> Kristina Shiryagina</w:t>
      </w:r>
    </w:p>
    <w:p w14:paraId="3CACDD60" w14:textId="51546F22" w:rsidR="00154D98" w:rsidRDefault="00154D98" w:rsidP="00154D98">
      <w:r>
        <w:t xml:space="preserve"> </w:t>
      </w:r>
      <w:proofErr w:type="spellStart"/>
      <w:r>
        <w:t>Artifacts</w:t>
      </w:r>
      <w:proofErr w:type="spellEnd"/>
      <w:r>
        <w:t xml:space="preserve"> </w:t>
      </w:r>
    </w:p>
    <w:p w14:paraId="2F3848B7" w14:textId="76EC028A" w:rsidR="00154D98" w:rsidRDefault="00154D98" w:rsidP="00154D98">
      <w:pPr>
        <w:numPr>
          <w:ilvl w:val="0"/>
          <w:numId w:val="24"/>
        </w:numPr>
      </w:pPr>
      <w:r>
        <w:t>Product Backlog</w:t>
      </w:r>
    </w:p>
    <w:p w14:paraId="572A700D" w14:textId="4CAFDD45" w:rsidR="00154D98" w:rsidRDefault="00154D98" w:rsidP="00154D98">
      <w:pPr>
        <w:numPr>
          <w:ilvl w:val="0"/>
          <w:numId w:val="24"/>
        </w:numPr>
      </w:pPr>
      <w:r>
        <w:t>Sprint Backlog</w:t>
      </w:r>
    </w:p>
    <w:p w14:paraId="11C86D2C" w14:textId="1810125E" w:rsidR="00154D98" w:rsidRDefault="00154D98" w:rsidP="00154D98">
      <w:r>
        <w:t xml:space="preserve"> Meetings have </w:t>
      </w:r>
      <w:proofErr w:type="gramStart"/>
      <w:r>
        <w:t>included :</w:t>
      </w:r>
      <w:proofErr w:type="gramEnd"/>
    </w:p>
    <w:p w14:paraId="3B9D6994" w14:textId="0EC8F337" w:rsidR="00154D98" w:rsidRDefault="00154D98" w:rsidP="00154D98">
      <w:pPr>
        <w:numPr>
          <w:ilvl w:val="0"/>
          <w:numId w:val="25"/>
        </w:numPr>
      </w:pPr>
      <w:r>
        <w:t>Product/release planning</w:t>
      </w:r>
    </w:p>
    <w:p w14:paraId="4E274951" w14:textId="39648FA9" w:rsidR="00154D98" w:rsidRDefault="00154D98" w:rsidP="00154D98">
      <w:pPr>
        <w:numPr>
          <w:ilvl w:val="0"/>
          <w:numId w:val="25"/>
        </w:numPr>
      </w:pPr>
      <w:r>
        <w:t>Sprint planning</w:t>
      </w:r>
    </w:p>
    <w:p w14:paraId="61E80F5F" w14:textId="630D0D54" w:rsidR="00154D98" w:rsidRDefault="00154D98" w:rsidP="00154D98">
      <w:pPr>
        <w:numPr>
          <w:ilvl w:val="0"/>
          <w:numId w:val="25"/>
        </w:numPr>
      </w:pPr>
      <w:r>
        <w:t>Weekly Scrum</w:t>
      </w:r>
    </w:p>
    <w:p w14:paraId="06C53ECA" w14:textId="7FE57FCB" w:rsidR="00154D98" w:rsidRDefault="00154D98" w:rsidP="00154D98">
      <w:pPr>
        <w:numPr>
          <w:ilvl w:val="0"/>
          <w:numId w:val="25"/>
        </w:numPr>
      </w:pPr>
      <w:r>
        <w:t>Sprint review</w:t>
      </w:r>
    </w:p>
    <w:p w14:paraId="22649578" w14:textId="2F5D4918" w:rsidR="00154D98" w:rsidRDefault="00154D98" w:rsidP="00154D98">
      <w:pPr>
        <w:numPr>
          <w:ilvl w:val="0"/>
          <w:numId w:val="25"/>
        </w:numPr>
      </w:pPr>
      <w:r>
        <w:t>Sprint retrospective</w:t>
      </w:r>
    </w:p>
    <w:p w14:paraId="28C9FCA8" w14:textId="52445669" w:rsidR="008C0C26" w:rsidRDefault="008C0C26" w:rsidP="008C0C26">
      <w:r>
        <w:t xml:space="preserve">Scrum Meetings </w:t>
      </w:r>
    </w:p>
    <w:p w14:paraId="22B3DE40" w14:textId="37B862D0" w:rsidR="008C0C26" w:rsidRDefault="008C0C26" w:rsidP="008C0C26">
      <w:r>
        <w:t>Each meeting between developer and scrum master was made of several steps, that were repeated each time:</w:t>
      </w:r>
    </w:p>
    <w:p w14:paraId="49F5626B" w14:textId="77777777" w:rsidR="008C0C26" w:rsidRDefault="008C0C26" w:rsidP="008C0C26">
      <w:pPr>
        <w:numPr>
          <w:ilvl w:val="0"/>
          <w:numId w:val="26"/>
        </w:numPr>
      </w:pPr>
      <w:r>
        <w:t>Attendance: all</w:t>
      </w:r>
    </w:p>
    <w:p w14:paraId="65CD7D62" w14:textId="77777777" w:rsidR="008C0C26" w:rsidRDefault="008C0C26" w:rsidP="008C0C26">
      <w:pPr>
        <w:numPr>
          <w:ilvl w:val="0"/>
          <w:numId w:val="26"/>
        </w:numPr>
      </w:pPr>
      <w:r>
        <w:t>Product Owner presents Product Backlog</w:t>
      </w:r>
    </w:p>
    <w:p w14:paraId="175002A1" w14:textId="77777777" w:rsidR="008C0C26" w:rsidRDefault="008C0C26" w:rsidP="008C0C26">
      <w:r>
        <w:t>with all relevant user stories with their priority</w:t>
      </w:r>
    </w:p>
    <w:p w14:paraId="73818EC9" w14:textId="77777777" w:rsidR="008C0C26" w:rsidRDefault="008C0C26" w:rsidP="008C0C26">
      <w:pPr>
        <w:numPr>
          <w:ilvl w:val="0"/>
          <w:numId w:val="27"/>
        </w:numPr>
      </w:pPr>
      <w:r>
        <w:t>Discussions and clarifications if needed</w:t>
      </w:r>
    </w:p>
    <w:p w14:paraId="4C4FACFB" w14:textId="77777777" w:rsidR="008C0C26" w:rsidRDefault="008C0C26" w:rsidP="008C0C26">
      <w:pPr>
        <w:numPr>
          <w:ilvl w:val="0"/>
          <w:numId w:val="27"/>
        </w:numPr>
      </w:pPr>
      <w:r>
        <w:lastRenderedPageBreak/>
        <w:t>Results:</w:t>
      </w:r>
    </w:p>
    <w:p w14:paraId="27ABEBAE" w14:textId="69B2DA49" w:rsidR="008C0C26" w:rsidRDefault="008C0C26" w:rsidP="00AD5084">
      <w:pPr>
        <w:ind w:left="360"/>
      </w:pPr>
      <w:r>
        <w:t>Prioritized Product Backlog</w:t>
      </w:r>
    </w:p>
    <w:p w14:paraId="097D4B87" w14:textId="1862B283" w:rsidR="008C0C26" w:rsidRDefault="008C0C26" w:rsidP="00AD5084">
      <w:pPr>
        <w:numPr>
          <w:ilvl w:val="0"/>
          <w:numId w:val="30"/>
        </w:numPr>
      </w:pPr>
      <w:r>
        <w:t>Specifies what to buil</w:t>
      </w:r>
      <w:r w:rsidR="00AD5084">
        <w:t>d</w:t>
      </w:r>
    </w:p>
    <w:p w14:paraId="5A6363D0" w14:textId="14AD0FC7" w:rsidR="00AD5084" w:rsidRDefault="00AD5084" w:rsidP="00AD5084">
      <w:pPr>
        <w:numPr>
          <w:ilvl w:val="0"/>
          <w:numId w:val="30"/>
        </w:numPr>
      </w:pPr>
      <w:r>
        <w:t>Final decision by the Master</w:t>
      </w:r>
    </w:p>
    <w:p w14:paraId="4520F6D9" w14:textId="77777777" w:rsidR="008C0C26" w:rsidRDefault="008C0C26" w:rsidP="00AD5084">
      <w:pPr>
        <w:numPr>
          <w:ilvl w:val="0"/>
          <w:numId w:val="33"/>
        </w:numPr>
      </w:pPr>
      <w:r>
        <w:t>Vision, high level architecture, most important non-functional</w:t>
      </w:r>
    </w:p>
    <w:p w14:paraId="1CAAAE70" w14:textId="77777777" w:rsidR="008C0C26" w:rsidRDefault="008C0C26" w:rsidP="008C0C26">
      <w:r>
        <w:t>requirements</w:t>
      </w:r>
    </w:p>
    <w:p w14:paraId="5AF2BCBA" w14:textId="77777777" w:rsidR="008C0C26" w:rsidRDefault="008C0C26" w:rsidP="008C0C26">
      <w:r>
        <w:t>Release planning (if product is to be delivered in releases):</w:t>
      </w:r>
    </w:p>
    <w:p w14:paraId="37B38BC5" w14:textId="2D3F14B2" w:rsidR="008C0C26" w:rsidRPr="008616FC" w:rsidRDefault="008C0C26" w:rsidP="00AD5084">
      <w:pPr>
        <w:numPr>
          <w:ilvl w:val="0"/>
          <w:numId w:val="31"/>
        </w:numPr>
      </w:pPr>
      <w:r>
        <w:t>Select and prioritize items of Product Backlog for the next Release Backlog</w:t>
      </w:r>
    </w:p>
    <w:p w14:paraId="0EE8961F" w14:textId="77777777" w:rsidR="008616FC" w:rsidRPr="008616FC" w:rsidRDefault="008616FC" w:rsidP="008616FC"/>
    <w:p w14:paraId="167B9EDD" w14:textId="394F42AB" w:rsidR="005520AE" w:rsidRDefault="005520AE" w:rsidP="008D1D6F"/>
    <w:p w14:paraId="30BD6CD8" w14:textId="2EE8EC4B" w:rsidR="005520AE" w:rsidRDefault="005520AE" w:rsidP="008D1D6F"/>
    <w:p w14:paraId="38BDC839" w14:textId="63B41DA0" w:rsidR="005520AE" w:rsidRDefault="005520AE" w:rsidP="008D1D6F"/>
    <w:p w14:paraId="0FE1813C" w14:textId="2611A691" w:rsidR="005520AE" w:rsidRDefault="005520AE" w:rsidP="008D1D6F"/>
    <w:p w14:paraId="0E2FC3F3" w14:textId="273FF574" w:rsidR="005520AE" w:rsidRDefault="005520AE" w:rsidP="008D1D6F"/>
    <w:p w14:paraId="5BB819E9" w14:textId="0FC8E59C" w:rsidR="005520AE" w:rsidRDefault="005520AE" w:rsidP="008D1D6F"/>
    <w:p w14:paraId="291D5BED" w14:textId="32B682FC" w:rsidR="005520AE" w:rsidRDefault="005520AE" w:rsidP="008D1D6F"/>
    <w:p w14:paraId="1ECBCCE7" w14:textId="77777777" w:rsidR="005520AE" w:rsidRPr="008D1D6F" w:rsidRDefault="005520AE" w:rsidP="008D1D6F"/>
    <w:p w14:paraId="5644050F" w14:textId="563CD847" w:rsidR="00F668BB" w:rsidRPr="006C358E" w:rsidRDefault="00F668BB" w:rsidP="005520AE">
      <w:pPr>
        <w:pStyle w:val="Heading1"/>
        <w:keepNext w:val="0"/>
        <w:keepLines w:val="0"/>
        <w:numPr>
          <w:ilvl w:val="0"/>
          <w:numId w:val="0"/>
        </w:numPr>
        <w:tabs>
          <w:tab w:val="clear" w:pos="340"/>
          <w:tab w:val="clear" w:pos="567"/>
          <w:tab w:val="clear" w:pos="794"/>
        </w:tabs>
        <w:spacing w:before="300" w:after="40" w:line="276" w:lineRule="auto"/>
      </w:pPr>
      <w:bookmarkStart w:id="9" w:name="_Toc22509987"/>
      <w:bookmarkStart w:id="10" w:name="_Toc22509988"/>
      <w:bookmarkStart w:id="11" w:name="_Toc22509989"/>
      <w:bookmarkStart w:id="12" w:name="_Toc22509990"/>
      <w:bookmarkStart w:id="13" w:name="_Toc22509991"/>
      <w:bookmarkStart w:id="14" w:name="_Toc22509992"/>
      <w:bookmarkStart w:id="15" w:name="_Toc22509993"/>
      <w:bookmarkStart w:id="16" w:name="_Toc22509994"/>
      <w:bookmarkStart w:id="17" w:name="_Toc22509995"/>
      <w:bookmarkStart w:id="18" w:name="_Toc22509996"/>
      <w:bookmarkStart w:id="19" w:name="_Toc20697872"/>
      <w:bookmarkStart w:id="20" w:name="_Toc22509997"/>
      <w:bookmarkStart w:id="21" w:name="_Toc25202538"/>
      <w:bookmarkEnd w:id="9"/>
      <w:bookmarkEnd w:id="10"/>
      <w:bookmarkEnd w:id="11"/>
      <w:bookmarkEnd w:id="12"/>
      <w:bookmarkEnd w:id="13"/>
      <w:bookmarkEnd w:id="14"/>
      <w:bookmarkEnd w:id="15"/>
      <w:bookmarkEnd w:id="16"/>
      <w:bookmarkEnd w:id="17"/>
      <w:bookmarkEnd w:id="18"/>
      <w:r w:rsidRPr="005D44BB">
        <w:t>Analysis</w:t>
      </w:r>
      <w:bookmarkEnd w:id="21"/>
      <w:r w:rsidRPr="006C358E">
        <w:t xml:space="preserve"> </w:t>
      </w:r>
      <w:bookmarkEnd w:id="19"/>
      <w:bookmarkEnd w:id="20"/>
    </w:p>
    <w:p w14:paraId="0A830604" w14:textId="77777777" w:rsidR="00F668BB" w:rsidRDefault="00F668BB" w:rsidP="00F668BB"/>
    <w:p w14:paraId="5F8A7AB4" w14:textId="77777777" w:rsidR="00F668BB" w:rsidRPr="00525012" w:rsidRDefault="00F668BB" w:rsidP="00F668BB">
      <w:pPr>
        <w:pStyle w:val="Heading2"/>
      </w:pPr>
      <w:bookmarkStart w:id="22" w:name="_Toc22509998"/>
      <w:r w:rsidRPr="005D44BB">
        <w:t>Domain</w:t>
      </w:r>
      <w:r>
        <w:t xml:space="preserve"> </w:t>
      </w:r>
      <w:r w:rsidRPr="00F668BB">
        <w:t>model</w:t>
      </w:r>
      <w:bookmarkEnd w:id="22"/>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406B3A" w:rsidP="00F668BB">
      <w:r>
        <w:rPr>
          <w:noProof/>
        </w:rPr>
        <w:lastRenderedPageBreak/>
        <w:pict w14:anchorId="302D6AB1">
          <v:shape id="_x0000_i1028" type="#_x0000_t75" style="width:472.9pt;height:341.65pt">
            <v:imagedata r:id="rId12" o:title=""/>
          </v:shape>
        </w:pict>
      </w:r>
    </w:p>
    <w:p w14:paraId="5430A1A4" w14:textId="77777777" w:rsidR="00F668BB" w:rsidRDefault="00F668BB" w:rsidP="00F668BB">
      <w:pPr>
        <w:pStyle w:val="Heading2"/>
      </w:pPr>
      <w:bookmarkStart w:id="23" w:name="_Toc22509999"/>
      <w:r w:rsidRPr="0013511C">
        <w:t>Concept</w:t>
      </w:r>
      <w:r>
        <w:t xml:space="preserve"> </w:t>
      </w:r>
      <w:r w:rsidRPr="00F668BB">
        <w:t>Classes</w:t>
      </w:r>
      <w:bookmarkEnd w:id="23"/>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406B3A">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406B3A">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406B3A">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406B3A">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406B3A">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406B3A">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406B3A">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406B3A">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406B3A">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406B3A">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406B3A">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4" w:name="_Toc22510000"/>
      <w:r w:rsidRPr="00F668BB">
        <w:t>Associations</w:t>
      </w:r>
      <w:bookmarkEnd w:id="24"/>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406B3A">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lastRenderedPageBreak/>
        <w:t xml:space="preserve">Association </w:t>
      </w:r>
      <w:r w:rsidRPr="00406B3A">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406B3A">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406B3A">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406B3A">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406B3A">
        <w:rPr>
          <w:highlight w:val="lightGray"/>
          <w:lang w:val="en-US"/>
        </w:rPr>
        <w:t>contain</w:t>
      </w:r>
      <w:r w:rsidR="00913323" w:rsidRPr="00406B3A">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406B3A">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406B3A">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406B3A">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406B3A">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406B3A">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406B3A">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406B3A">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406B3A">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406B3A">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7200"/>
      </w:tblGrid>
      <w:tr w:rsidR="00271075" w:rsidRPr="004831FD" w14:paraId="5A57A758" w14:textId="77777777" w:rsidTr="006B131B">
        <w:tc>
          <w:tcPr>
            <w:tcW w:w="423" w:type="dxa"/>
            <w:tcBorders>
              <w:top w:val="single" w:sz="4" w:space="0" w:color="auto"/>
              <w:bottom w:val="single" w:sz="12" w:space="0" w:color="666666"/>
            </w:tcBorders>
            <w:shd w:val="clear" w:color="auto" w:fill="auto"/>
          </w:tcPr>
          <w:p w14:paraId="1FBFE4A7" w14:textId="77777777" w:rsidR="00687FDF" w:rsidRPr="004831FD" w:rsidRDefault="00687FDF" w:rsidP="004831FD">
            <w:pPr>
              <w:tabs>
                <w:tab w:val="left" w:pos="1988"/>
              </w:tabs>
              <w:rPr>
                <w:b/>
                <w:bCs/>
                <w:lang w:val="en-US"/>
              </w:rPr>
            </w:pPr>
            <w:r w:rsidRPr="004831FD">
              <w:rPr>
                <w:b/>
                <w:bCs/>
                <w:lang w:val="en-US"/>
              </w:rPr>
              <w:t>Id</w:t>
            </w:r>
          </w:p>
        </w:tc>
        <w:tc>
          <w:tcPr>
            <w:tcW w:w="1390" w:type="dxa"/>
            <w:tcBorders>
              <w:top w:val="single" w:sz="4" w:space="0" w:color="auto"/>
              <w:bottom w:val="single" w:sz="12" w:space="0" w:color="666666"/>
            </w:tcBorders>
            <w:shd w:val="clear" w:color="auto" w:fill="auto"/>
          </w:tcPr>
          <w:p w14:paraId="1FB3AEE4" w14:textId="77777777" w:rsidR="00687FDF" w:rsidRPr="004831FD" w:rsidRDefault="00687FDF" w:rsidP="004831FD">
            <w:pPr>
              <w:tabs>
                <w:tab w:val="left" w:pos="1988"/>
              </w:tabs>
              <w:rPr>
                <w:b/>
                <w:bCs/>
                <w:lang w:val="en-US"/>
              </w:rPr>
            </w:pPr>
            <w:r w:rsidRPr="004831FD">
              <w:rPr>
                <w:b/>
                <w:bCs/>
                <w:lang w:val="en-US"/>
              </w:rPr>
              <w:t>Story name</w:t>
            </w:r>
          </w:p>
        </w:tc>
        <w:tc>
          <w:tcPr>
            <w:tcW w:w="7200" w:type="dxa"/>
            <w:tcBorders>
              <w:top w:val="single" w:sz="4" w:space="0" w:color="auto"/>
              <w:bottom w:val="single" w:sz="12" w:space="0" w:color="666666"/>
            </w:tcBorders>
            <w:shd w:val="clear" w:color="auto" w:fill="auto"/>
          </w:tcPr>
          <w:p w14:paraId="4B491A99" w14:textId="77777777" w:rsidR="00687FDF" w:rsidRPr="004831FD" w:rsidRDefault="00687FDF" w:rsidP="004831FD">
            <w:pPr>
              <w:tabs>
                <w:tab w:val="left" w:pos="1988"/>
              </w:tabs>
              <w:rPr>
                <w:b/>
                <w:bCs/>
                <w:lang w:val="en-US"/>
              </w:rPr>
            </w:pPr>
            <w:r w:rsidRPr="004831FD">
              <w:rPr>
                <w:b/>
                <w:bCs/>
                <w:lang w:val="en-US"/>
              </w:rPr>
              <w:t>Story description</w:t>
            </w:r>
          </w:p>
        </w:tc>
      </w:tr>
      <w:tr w:rsidR="00271075" w:rsidRPr="00C959DA" w14:paraId="452CF94B" w14:textId="77777777" w:rsidTr="00271075">
        <w:tc>
          <w:tcPr>
            <w:tcW w:w="423" w:type="dxa"/>
            <w:shd w:val="clear" w:color="auto" w:fill="auto"/>
          </w:tcPr>
          <w:p w14:paraId="6FBBC07E" w14:textId="77777777" w:rsidR="00687FDF" w:rsidRPr="004831FD" w:rsidRDefault="00687FDF" w:rsidP="004831FD">
            <w:pPr>
              <w:tabs>
                <w:tab w:val="left" w:pos="1988"/>
              </w:tabs>
              <w:rPr>
                <w:b/>
                <w:bCs/>
                <w:lang w:val="en-US"/>
              </w:rPr>
            </w:pPr>
            <w:r w:rsidRPr="004831FD">
              <w:rPr>
                <w:b/>
                <w:bCs/>
                <w:lang w:val="en-US"/>
              </w:rPr>
              <w:t>01</w:t>
            </w:r>
          </w:p>
        </w:tc>
        <w:tc>
          <w:tcPr>
            <w:tcW w:w="1390" w:type="dxa"/>
            <w:shd w:val="clear" w:color="auto" w:fill="auto"/>
          </w:tcPr>
          <w:p w14:paraId="10D4A6B3" w14:textId="77777777" w:rsidR="00687FDF" w:rsidRPr="004831FD" w:rsidRDefault="00687FDF" w:rsidP="004831FD">
            <w:pPr>
              <w:tabs>
                <w:tab w:val="left" w:pos="1988"/>
              </w:tabs>
              <w:rPr>
                <w:lang w:val="en-US"/>
              </w:rPr>
            </w:pPr>
            <w:r w:rsidRPr="004831FD">
              <w:rPr>
                <w:lang w:val="en-US"/>
              </w:rPr>
              <w:t>Log in</w:t>
            </w:r>
          </w:p>
        </w:tc>
        <w:tc>
          <w:tcPr>
            <w:tcW w:w="7200" w:type="dxa"/>
            <w:shd w:val="clear" w:color="auto" w:fill="auto"/>
          </w:tcPr>
          <w:p w14:paraId="490BDD7F" w14:textId="7320FD98" w:rsidR="00687FDF" w:rsidRPr="006B131B" w:rsidRDefault="00687FDF" w:rsidP="004831FD">
            <w:pPr>
              <w:pStyle w:val="ListParagraph"/>
              <w:spacing w:line="360" w:lineRule="auto"/>
              <w:ind w:left="0"/>
              <w:rPr>
                <w:b/>
              </w:rPr>
            </w:pPr>
            <w:r w:rsidRPr="006B131B">
              <w:rPr>
                <w:b/>
              </w:rPr>
              <w:t>As a user, I want to be able to login into the system with my credential (username, password).</w:t>
            </w:r>
          </w:p>
          <w:p w14:paraId="61CEEA28" w14:textId="2442BE86" w:rsidR="00687FDF" w:rsidRDefault="00687FDF" w:rsidP="00C959DA">
            <w:pPr>
              <w:pStyle w:val="ListParagraph"/>
              <w:spacing w:line="360" w:lineRule="auto"/>
              <w:ind w:left="0"/>
              <w:rPr>
                <w:lang w:val="en-BZ"/>
              </w:rPr>
            </w:pPr>
            <w:r w:rsidRPr="00C959DA">
              <w:rPr>
                <w:u w:val="single"/>
              </w:rPr>
              <w:t>Success:</w:t>
            </w:r>
            <w:r>
              <w:t xml:space="preserve"> </w:t>
            </w:r>
            <w:r w:rsidRPr="00C959DA">
              <w:rPr>
                <w:lang w:val="en-BZ"/>
              </w:rPr>
              <w:t>The user is logged in and can use the functionality of the system.</w:t>
            </w:r>
          </w:p>
          <w:p w14:paraId="2F93D713" w14:textId="77D7B909" w:rsidR="00687FDF" w:rsidRDefault="00687FDF" w:rsidP="004831FD">
            <w:pPr>
              <w:pStyle w:val="ListParagraph"/>
              <w:spacing w:line="360" w:lineRule="auto"/>
              <w:ind w:left="0"/>
            </w:pPr>
            <w:r w:rsidRPr="00C959DA">
              <w:rPr>
                <w:u w:val="single"/>
              </w:rPr>
              <w:t>Failure:</w:t>
            </w:r>
            <w:r>
              <w:t xml:space="preserve"> </w:t>
            </w:r>
            <w:r w:rsidRPr="004831FD">
              <w:t>An error message is displayed: “Wrong username or password, please try again!”.</w:t>
            </w:r>
          </w:p>
          <w:p w14:paraId="66B7342F" w14:textId="77777777" w:rsidR="00687FDF" w:rsidRDefault="00687FDF" w:rsidP="004831FD">
            <w:pPr>
              <w:pStyle w:val="ListParagraph"/>
              <w:spacing w:line="360" w:lineRule="auto"/>
              <w:ind w:left="0"/>
            </w:pPr>
          </w:p>
          <w:p w14:paraId="673D1B04" w14:textId="77777777" w:rsidR="00687FDF" w:rsidRPr="004831FD" w:rsidRDefault="00687FDF" w:rsidP="004831FD">
            <w:pPr>
              <w:tabs>
                <w:tab w:val="left" w:pos="1988"/>
              </w:tabs>
              <w:rPr>
                <w:lang w:val="en-US"/>
              </w:rPr>
            </w:pPr>
          </w:p>
        </w:tc>
      </w:tr>
      <w:tr w:rsidR="00271075" w:rsidRPr="004831FD" w14:paraId="0532DA07" w14:textId="77777777" w:rsidTr="00271075">
        <w:tc>
          <w:tcPr>
            <w:tcW w:w="423" w:type="dxa"/>
            <w:shd w:val="clear" w:color="auto" w:fill="auto"/>
          </w:tcPr>
          <w:p w14:paraId="696488B6" w14:textId="77777777" w:rsidR="00687FDF" w:rsidRPr="004831FD" w:rsidRDefault="00687FDF" w:rsidP="004831FD">
            <w:pPr>
              <w:tabs>
                <w:tab w:val="left" w:pos="1988"/>
              </w:tabs>
              <w:rPr>
                <w:b/>
                <w:bCs/>
                <w:lang w:val="en-US"/>
              </w:rPr>
            </w:pPr>
            <w:r w:rsidRPr="004831FD">
              <w:rPr>
                <w:b/>
                <w:bCs/>
                <w:lang w:val="en-US"/>
              </w:rPr>
              <w:t>02</w:t>
            </w:r>
          </w:p>
        </w:tc>
        <w:tc>
          <w:tcPr>
            <w:tcW w:w="1390" w:type="dxa"/>
            <w:shd w:val="clear" w:color="auto" w:fill="auto"/>
          </w:tcPr>
          <w:p w14:paraId="50DD9F7C" w14:textId="77777777" w:rsidR="00687FDF" w:rsidRPr="004831FD" w:rsidRDefault="00687FDF" w:rsidP="004831FD">
            <w:pPr>
              <w:tabs>
                <w:tab w:val="left" w:pos="1988"/>
              </w:tabs>
              <w:rPr>
                <w:lang w:val="en-US"/>
              </w:rPr>
            </w:pPr>
            <w:r w:rsidRPr="004831FD">
              <w:rPr>
                <w:lang w:val="en-US"/>
              </w:rPr>
              <w:t>List courses</w:t>
            </w:r>
          </w:p>
        </w:tc>
        <w:tc>
          <w:tcPr>
            <w:tcW w:w="7200" w:type="dxa"/>
            <w:shd w:val="clear" w:color="auto" w:fill="auto"/>
          </w:tcPr>
          <w:p w14:paraId="613C2B11" w14:textId="77777777" w:rsidR="00687FDF" w:rsidRPr="004831FD" w:rsidRDefault="00687FDF" w:rsidP="004831FD">
            <w:pPr>
              <w:tabs>
                <w:tab w:val="left" w:pos="1988"/>
              </w:tabs>
              <w:rPr>
                <w:lang w:val="en-US"/>
              </w:rPr>
            </w:pPr>
            <w:r w:rsidRPr="006B131B">
              <w:rPr>
                <w:rFonts w:eastAsia="Times New Roman"/>
                <w:b/>
                <w:lang w:val="en-US"/>
              </w:rPr>
              <w:t>As a Participant I want to list courses I'm entitled to subscribe such that I can perform a subscription</w:t>
            </w:r>
            <w:r w:rsidRPr="004831FD">
              <w:rPr>
                <w:rFonts w:eastAsia="Times New Roman"/>
                <w:lang w:val="en-US"/>
              </w:rPr>
              <w:t>.</w:t>
            </w:r>
          </w:p>
        </w:tc>
      </w:tr>
      <w:tr w:rsidR="00271075" w:rsidRPr="004831FD" w14:paraId="1CB353D5" w14:textId="77777777" w:rsidTr="00271075">
        <w:tc>
          <w:tcPr>
            <w:tcW w:w="423" w:type="dxa"/>
            <w:shd w:val="clear" w:color="auto" w:fill="auto"/>
          </w:tcPr>
          <w:p w14:paraId="0AE2FC96" w14:textId="77777777" w:rsidR="00687FDF" w:rsidRPr="004831FD" w:rsidRDefault="00687FDF" w:rsidP="004831FD">
            <w:pPr>
              <w:tabs>
                <w:tab w:val="left" w:pos="1988"/>
              </w:tabs>
              <w:rPr>
                <w:b/>
                <w:bCs/>
                <w:lang w:val="en-US"/>
              </w:rPr>
            </w:pPr>
            <w:r w:rsidRPr="004831FD">
              <w:rPr>
                <w:b/>
                <w:bCs/>
                <w:lang w:val="en-US"/>
              </w:rPr>
              <w:t>03</w:t>
            </w:r>
          </w:p>
        </w:tc>
        <w:tc>
          <w:tcPr>
            <w:tcW w:w="1390" w:type="dxa"/>
            <w:shd w:val="clear" w:color="auto" w:fill="auto"/>
          </w:tcPr>
          <w:p w14:paraId="4100C941" w14:textId="77777777" w:rsidR="00687FDF" w:rsidRPr="004831FD" w:rsidRDefault="00687FDF" w:rsidP="004831FD">
            <w:pPr>
              <w:tabs>
                <w:tab w:val="left" w:pos="1988"/>
              </w:tabs>
              <w:rPr>
                <w:lang w:val="en-US"/>
              </w:rPr>
            </w:pPr>
            <w:r w:rsidRPr="004831FD">
              <w:rPr>
                <w:lang w:val="en-US"/>
              </w:rPr>
              <w:t>View information</w:t>
            </w:r>
          </w:p>
        </w:tc>
        <w:tc>
          <w:tcPr>
            <w:tcW w:w="7200" w:type="dxa"/>
            <w:shd w:val="clear" w:color="auto" w:fill="auto"/>
          </w:tcPr>
          <w:p w14:paraId="56359662" w14:textId="77777777" w:rsidR="00687FDF" w:rsidRPr="006B131B" w:rsidRDefault="00687FDF" w:rsidP="004831FD">
            <w:pPr>
              <w:pStyle w:val="ListParagraph"/>
              <w:spacing w:line="360" w:lineRule="auto"/>
              <w:ind w:left="0"/>
              <w:rPr>
                <w:b/>
              </w:rPr>
            </w:pPr>
            <w:r w:rsidRPr="006B131B">
              <w:rPr>
                <w:b/>
              </w:rPr>
              <w:t>As a Participant, I want to see the information about the courses.</w:t>
            </w:r>
          </w:p>
          <w:p w14:paraId="60D70A49" w14:textId="77777777" w:rsidR="00687FDF" w:rsidRPr="006B131B" w:rsidRDefault="00687FDF" w:rsidP="004831FD">
            <w:pPr>
              <w:tabs>
                <w:tab w:val="left" w:pos="1988"/>
              </w:tabs>
              <w:rPr>
                <w:b/>
                <w:lang w:val="en-US"/>
              </w:rPr>
            </w:pPr>
          </w:p>
        </w:tc>
      </w:tr>
      <w:tr w:rsidR="00271075" w:rsidRPr="004831FD" w14:paraId="7BAAC1D6" w14:textId="77777777" w:rsidTr="00271075">
        <w:tc>
          <w:tcPr>
            <w:tcW w:w="423" w:type="dxa"/>
            <w:shd w:val="clear" w:color="auto" w:fill="auto"/>
          </w:tcPr>
          <w:p w14:paraId="26A3C6AE" w14:textId="77777777" w:rsidR="00687FDF" w:rsidRPr="004831FD" w:rsidRDefault="00687FDF" w:rsidP="004831FD">
            <w:pPr>
              <w:tabs>
                <w:tab w:val="left" w:pos="1988"/>
              </w:tabs>
              <w:rPr>
                <w:b/>
                <w:bCs/>
                <w:lang w:val="en-US"/>
              </w:rPr>
            </w:pPr>
            <w:r w:rsidRPr="004831FD">
              <w:rPr>
                <w:b/>
                <w:bCs/>
                <w:lang w:val="en-US"/>
              </w:rPr>
              <w:t>04</w:t>
            </w:r>
          </w:p>
        </w:tc>
        <w:tc>
          <w:tcPr>
            <w:tcW w:w="1390" w:type="dxa"/>
            <w:shd w:val="clear" w:color="auto" w:fill="auto"/>
          </w:tcPr>
          <w:p w14:paraId="7409D2CE" w14:textId="77777777" w:rsidR="00687FDF" w:rsidRPr="004831FD" w:rsidRDefault="00687FDF" w:rsidP="004831FD">
            <w:pPr>
              <w:tabs>
                <w:tab w:val="left" w:pos="1988"/>
              </w:tabs>
              <w:rPr>
                <w:lang w:val="en-US"/>
              </w:rPr>
            </w:pPr>
            <w:r w:rsidRPr="004831FD">
              <w:rPr>
                <w:lang w:val="en-US"/>
              </w:rPr>
              <w:t>List results</w:t>
            </w:r>
          </w:p>
        </w:tc>
        <w:tc>
          <w:tcPr>
            <w:tcW w:w="7200" w:type="dxa"/>
            <w:shd w:val="clear" w:color="auto" w:fill="auto"/>
          </w:tcPr>
          <w:p w14:paraId="37E9219F" w14:textId="77777777" w:rsidR="00687FDF" w:rsidRPr="006B131B" w:rsidRDefault="00687FDF" w:rsidP="004831FD">
            <w:pPr>
              <w:tabs>
                <w:tab w:val="left" w:pos="1988"/>
              </w:tabs>
              <w:rPr>
                <w:b/>
                <w:lang w:val="en-US"/>
              </w:rPr>
            </w:pPr>
            <w:r w:rsidRPr="006B131B">
              <w:rPr>
                <w:b/>
              </w:rPr>
              <w:t>As a Participant, I want to see my marks of the already finished courses and topics.</w:t>
            </w:r>
          </w:p>
        </w:tc>
      </w:tr>
      <w:tr w:rsidR="00271075" w:rsidRPr="004831FD" w14:paraId="4D55CCA4" w14:textId="77777777" w:rsidTr="00271075">
        <w:tc>
          <w:tcPr>
            <w:tcW w:w="423" w:type="dxa"/>
            <w:shd w:val="clear" w:color="auto" w:fill="auto"/>
          </w:tcPr>
          <w:p w14:paraId="60DB25BA" w14:textId="77777777" w:rsidR="00687FDF" w:rsidRPr="004831FD" w:rsidRDefault="00687FDF" w:rsidP="004831FD">
            <w:pPr>
              <w:tabs>
                <w:tab w:val="left" w:pos="1988"/>
              </w:tabs>
              <w:rPr>
                <w:b/>
                <w:bCs/>
                <w:lang w:val="en-US"/>
              </w:rPr>
            </w:pPr>
            <w:r w:rsidRPr="004831FD">
              <w:rPr>
                <w:b/>
                <w:bCs/>
                <w:lang w:val="en-US"/>
              </w:rPr>
              <w:t>05</w:t>
            </w:r>
          </w:p>
        </w:tc>
        <w:tc>
          <w:tcPr>
            <w:tcW w:w="1390" w:type="dxa"/>
            <w:shd w:val="clear" w:color="auto" w:fill="auto"/>
          </w:tcPr>
          <w:p w14:paraId="52433B7E" w14:textId="77777777" w:rsidR="00687FDF" w:rsidRPr="004831FD" w:rsidRDefault="00687FDF" w:rsidP="004831FD">
            <w:pPr>
              <w:tabs>
                <w:tab w:val="left" w:pos="1988"/>
              </w:tabs>
              <w:rPr>
                <w:lang w:val="en-US"/>
              </w:rPr>
            </w:pPr>
            <w:r w:rsidRPr="004831FD">
              <w:rPr>
                <w:lang w:val="en-US"/>
              </w:rPr>
              <w:t>View schedule</w:t>
            </w:r>
          </w:p>
        </w:tc>
        <w:tc>
          <w:tcPr>
            <w:tcW w:w="7200" w:type="dxa"/>
            <w:shd w:val="clear" w:color="auto" w:fill="auto"/>
          </w:tcPr>
          <w:p w14:paraId="784E3254" w14:textId="77777777" w:rsidR="00687FDF" w:rsidRPr="006B131B" w:rsidRDefault="00687FDF" w:rsidP="004831FD">
            <w:pPr>
              <w:tabs>
                <w:tab w:val="left" w:pos="1988"/>
              </w:tabs>
              <w:rPr>
                <w:b/>
              </w:rPr>
            </w:pPr>
            <w:r w:rsidRPr="006B131B">
              <w:rPr>
                <w:b/>
              </w:rPr>
              <w:t xml:space="preserve">As a Participant or a </w:t>
            </w:r>
            <w:proofErr w:type="gramStart"/>
            <w:r w:rsidRPr="006B131B">
              <w:rPr>
                <w:b/>
              </w:rPr>
              <w:t>Lecturer</w:t>
            </w:r>
            <w:proofErr w:type="gramEnd"/>
            <w:r w:rsidRPr="006B131B">
              <w:rPr>
                <w:b/>
              </w:rPr>
              <w:t xml:space="preserve"> I want to be able to get a schedule showing the time and place of available exams.</w:t>
            </w:r>
          </w:p>
        </w:tc>
      </w:tr>
      <w:tr w:rsidR="00271075" w:rsidRPr="004831FD" w14:paraId="3712EADD" w14:textId="77777777" w:rsidTr="00271075">
        <w:tc>
          <w:tcPr>
            <w:tcW w:w="423" w:type="dxa"/>
            <w:shd w:val="clear" w:color="auto" w:fill="auto"/>
          </w:tcPr>
          <w:p w14:paraId="6F988166" w14:textId="77777777" w:rsidR="00687FDF" w:rsidRPr="004831FD" w:rsidRDefault="00687FDF" w:rsidP="004831FD">
            <w:pPr>
              <w:tabs>
                <w:tab w:val="left" w:pos="1988"/>
              </w:tabs>
              <w:rPr>
                <w:b/>
                <w:bCs/>
                <w:lang w:val="en-US"/>
              </w:rPr>
            </w:pPr>
            <w:r w:rsidRPr="004831FD">
              <w:rPr>
                <w:b/>
                <w:bCs/>
                <w:lang w:val="en-US"/>
              </w:rPr>
              <w:t>06</w:t>
            </w:r>
          </w:p>
        </w:tc>
        <w:tc>
          <w:tcPr>
            <w:tcW w:w="1390" w:type="dxa"/>
            <w:shd w:val="clear" w:color="auto" w:fill="auto"/>
          </w:tcPr>
          <w:p w14:paraId="48A90D61" w14:textId="77777777" w:rsidR="00687FDF" w:rsidRPr="004831FD" w:rsidRDefault="00687FDF" w:rsidP="004831FD">
            <w:pPr>
              <w:tabs>
                <w:tab w:val="left" w:pos="1988"/>
              </w:tabs>
              <w:rPr>
                <w:lang w:val="en-US"/>
              </w:rPr>
            </w:pPr>
            <w:r w:rsidRPr="004831FD">
              <w:rPr>
                <w:lang w:val="en-US"/>
              </w:rPr>
              <w:t>Exam reservation</w:t>
            </w:r>
          </w:p>
        </w:tc>
        <w:tc>
          <w:tcPr>
            <w:tcW w:w="7200" w:type="dxa"/>
            <w:shd w:val="clear" w:color="auto" w:fill="auto"/>
          </w:tcPr>
          <w:p w14:paraId="72D41176" w14:textId="77777777" w:rsidR="00687FDF" w:rsidRPr="006B131B" w:rsidRDefault="00687FDF" w:rsidP="004831FD">
            <w:pPr>
              <w:tabs>
                <w:tab w:val="left" w:pos="1988"/>
              </w:tabs>
              <w:jc w:val="center"/>
              <w:rPr>
                <w:b/>
              </w:rPr>
            </w:pPr>
            <w:r w:rsidRPr="006B131B">
              <w:rPr>
                <w:b/>
              </w:rPr>
              <w:t>As a Participant, I want to be able to select an exam (there are different data on an exam).</w:t>
            </w:r>
          </w:p>
          <w:p w14:paraId="44D2476D" w14:textId="77777777" w:rsidR="00687FDF" w:rsidRDefault="00687FDF" w:rsidP="00C959DA">
            <w:pPr>
              <w:tabs>
                <w:tab w:val="left" w:pos="1988"/>
              </w:tabs>
            </w:pPr>
            <w:r w:rsidRPr="00121C15">
              <w:rPr>
                <w:u w:val="single"/>
                <w:lang w:val="en-US"/>
              </w:rPr>
              <w:t>Success:</w:t>
            </w:r>
            <w:r>
              <w:t xml:space="preserve"> A participant has selected exam.</w:t>
            </w:r>
          </w:p>
          <w:p w14:paraId="6517D225" w14:textId="5DE5B8B8" w:rsidR="00687FDF" w:rsidRDefault="00687FDF" w:rsidP="00C959DA">
            <w:pPr>
              <w:pStyle w:val="ListParagraph"/>
              <w:spacing w:line="360" w:lineRule="auto"/>
              <w:ind w:left="0"/>
            </w:pPr>
            <w:r w:rsidRPr="00121C15">
              <w:rPr>
                <w:u w:val="single"/>
              </w:rPr>
              <w:t>Failure:</w:t>
            </w:r>
            <w:r>
              <w:t xml:space="preserve"> An error message is displayed “This date is already reserved, please take another date for your final exam".</w:t>
            </w:r>
          </w:p>
          <w:p w14:paraId="18732EAA" w14:textId="7700AFB8" w:rsidR="00687FDF" w:rsidRPr="004831FD" w:rsidRDefault="00687FDF" w:rsidP="00C959DA">
            <w:pPr>
              <w:tabs>
                <w:tab w:val="left" w:pos="1988"/>
              </w:tabs>
              <w:rPr>
                <w:lang w:val="en-US"/>
              </w:rPr>
            </w:pPr>
          </w:p>
        </w:tc>
      </w:tr>
      <w:tr w:rsidR="00271075" w:rsidRPr="004831FD" w14:paraId="06766EB0" w14:textId="77777777" w:rsidTr="00271075">
        <w:tc>
          <w:tcPr>
            <w:tcW w:w="423" w:type="dxa"/>
            <w:shd w:val="clear" w:color="auto" w:fill="auto"/>
          </w:tcPr>
          <w:p w14:paraId="6BC90057" w14:textId="77777777" w:rsidR="00687FDF" w:rsidRPr="004831FD" w:rsidRDefault="00687FDF" w:rsidP="004831FD">
            <w:pPr>
              <w:tabs>
                <w:tab w:val="left" w:pos="1988"/>
              </w:tabs>
              <w:rPr>
                <w:b/>
                <w:bCs/>
                <w:lang w:val="en-US"/>
              </w:rPr>
            </w:pPr>
            <w:r w:rsidRPr="004831FD">
              <w:rPr>
                <w:b/>
                <w:bCs/>
                <w:lang w:val="en-US"/>
              </w:rPr>
              <w:t>07</w:t>
            </w:r>
          </w:p>
        </w:tc>
        <w:tc>
          <w:tcPr>
            <w:tcW w:w="1390" w:type="dxa"/>
            <w:shd w:val="clear" w:color="auto" w:fill="auto"/>
          </w:tcPr>
          <w:p w14:paraId="191F0491" w14:textId="77777777" w:rsidR="00687FDF" w:rsidRPr="004831FD" w:rsidRDefault="00687FDF" w:rsidP="004831FD">
            <w:pPr>
              <w:tabs>
                <w:tab w:val="left" w:pos="1988"/>
              </w:tabs>
              <w:rPr>
                <w:lang w:val="en-US"/>
              </w:rPr>
            </w:pPr>
            <w:r w:rsidRPr="004831FD">
              <w:rPr>
                <w:lang w:val="en-US"/>
              </w:rPr>
              <w:t>Cancelation of exam</w:t>
            </w:r>
          </w:p>
        </w:tc>
        <w:tc>
          <w:tcPr>
            <w:tcW w:w="7200" w:type="dxa"/>
            <w:shd w:val="clear" w:color="auto" w:fill="auto"/>
          </w:tcPr>
          <w:p w14:paraId="1481618F" w14:textId="77777777" w:rsidR="00687FDF" w:rsidRPr="006B131B" w:rsidRDefault="00687FDF" w:rsidP="004831FD">
            <w:pPr>
              <w:tabs>
                <w:tab w:val="left" w:pos="1988"/>
              </w:tabs>
              <w:rPr>
                <w:b/>
              </w:rPr>
            </w:pPr>
            <w:r w:rsidRPr="006B131B">
              <w:rPr>
                <w:b/>
              </w:rPr>
              <w:t>As a Participant, I want to be able to cancel the exam registration.</w:t>
            </w:r>
          </w:p>
          <w:p w14:paraId="028426A0" w14:textId="2A458D54" w:rsidR="00687FDF" w:rsidRDefault="00687FDF" w:rsidP="004831FD">
            <w:pPr>
              <w:tabs>
                <w:tab w:val="left" w:pos="1988"/>
              </w:tabs>
              <w:rPr>
                <w:lang w:val="en-US"/>
              </w:rPr>
            </w:pPr>
            <w:r w:rsidRPr="00121C15">
              <w:rPr>
                <w:u w:val="single"/>
                <w:lang w:val="en-US"/>
              </w:rPr>
              <w:t>Success:</w:t>
            </w:r>
            <w:r>
              <w:t xml:space="preserve"> A message “You have successfully deleted your exam registration”</w:t>
            </w:r>
          </w:p>
          <w:p w14:paraId="55FEE4FF" w14:textId="601D111F" w:rsidR="00687FDF" w:rsidRPr="004831FD" w:rsidRDefault="00687FDF" w:rsidP="004831FD">
            <w:pPr>
              <w:tabs>
                <w:tab w:val="left" w:pos="1988"/>
              </w:tabs>
              <w:rPr>
                <w:lang w:val="en-US"/>
              </w:rPr>
            </w:pPr>
            <w:r w:rsidRPr="00121C15">
              <w:rPr>
                <w:u w:val="single"/>
                <w:lang w:val="en-US"/>
              </w:rPr>
              <w:t>Failure:</w:t>
            </w:r>
            <w:r>
              <w:t xml:space="preserve"> An error message "The period of availability of deleting registration is expired, please take a contact to the administration".</w:t>
            </w:r>
          </w:p>
        </w:tc>
      </w:tr>
      <w:tr w:rsidR="00271075" w:rsidRPr="004831FD" w14:paraId="34ECFB14" w14:textId="77777777" w:rsidTr="00271075">
        <w:tc>
          <w:tcPr>
            <w:tcW w:w="423" w:type="dxa"/>
            <w:shd w:val="clear" w:color="auto" w:fill="auto"/>
          </w:tcPr>
          <w:p w14:paraId="08810346" w14:textId="77777777" w:rsidR="00687FDF" w:rsidRPr="004831FD" w:rsidRDefault="00687FDF" w:rsidP="00C959DA">
            <w:pPr>
              <w:tabs>
                <w:tab w:val="left" w:pos="1988"/>
              </w:tabs>
              <w:rPr>
                <w:b/>
                <w:bCs/>
                <w:lang w:val="en-US"/>
              </w:rPr>
            </w:pPr>
            <w:r w:rsidRPr="004831FD">
              <w:rPr>
                <w:b/>
                <w:bCs/>
                <w:lang w:val="en-US"/>
              </w:rPr>
              <w:t>08</w:t>
            </w:r>
          </w:p>
        </w:tc>
        <w:tc>
          <w:tcPr>
            <w:tcW w:w="1390" w:type="dxa"/>
            <w:shd w:val="clear" w:color="auto" w:fill="auto"/>
          </w:tcPr>
          <w:p w14:paraId="58674F48" w14:textId="77777777" w:rsidR="00687FDF" w:rsidRPr="004831FD" w:rsidRDefault="00687FDF" w:rsidP="00C959DA">
            <w:pPr>
              <w:tabs>
                <w:tab w:val="left" w:pos="1988"/>
              </w:tabs>
              <w:rPr>
                <w:lang w:val="en-US"/>
              </w:rPr>
            </w:pPr>
            <w:r w:rsidRPr="004831FD">
              <w:rPr>
                <w:lang w:val="en-US"/>
              </w:rPr>
              <w:t>Personal information</w:t>
            </w:r>
          </w:p>
        </w:tc>
        <w:tc>
          <w:tcPr>
            <w:tcW w:w="7200" w:type="dxa"/>
            <w:shd w:val="clear" w:color="auto" w:fill="auto"/>
          </w:tcPr>
          <w:p w14:paraId="281A8B49" w14:textId="77777777" w:rsidR="00687FDF" w:rsidRDefault="00687FDF" w:rsidP="00C959DA">
            <w:pPr>
              <w:pStyle w:val="ListParagraph"/>
              <w:spacing w:line="360" w:lineRule="auto"/>
              <w:ind w:left="0"/>
            </w:pPr>
            <w:r w:rsidRPr="006B131B">
              <w:rPr>
                <w:b/>
              </w:rPr>
              <w:t xml:space="preserve">As a Participant or a lecturer I want to see my page with my personal </w:t>
            </w:r>
            <w:proofErr w:type="gramStart"/>
            <w:r w:rsidRPr="006B131B">
              <w:rPr>
                <w:b/>
              </w:rPr>
              <w:t>information</w:t>
            </w:r>
            <w:r w:rsidRPr="00320759">
              <w:t xml:space="preserve"> </w:t>
            </w:r>
            <w:r>
              <w:t>.</w:t>
            </w:r>
            <w:proofErr w:type="gramEnd"/>
          </w:p>
          <w:p w14:paraId="75C879A1" w14:textId="7AAE2B07" w:rsidR="00687FDF" w:rsidRDefault="00687FDF" w:rsidP="00C959DA">
            <w:pPr>
              <w:pStyle w:val="ListParagraph"/>
              <w:spacing w:line="360" w:lineRule="auto"/>
              <w:ind w:left="0"/>
            </w:pPr>
            <w:r w:rsidRPr="00121C15">
              <w:rPr>
                <w:u w:val="single"/>
              </w:rPr>
              <w:t>Success:</w:t>
            </w:r>
            <w:r>
              <w:t xml:space="preserve"> The participant can see his page with all the information it has.</w:t>
            </w:r>
          </w:p>
          <w:p w14:paraId="6B1A7AD1" w14:textId="5E11069C" w:rsidR="00687FDF" w:rsidRDefault="00687FDF" w:rsidP="00C959DA">
            <w:pPr>
              <w:pStyle w:val="ListParagraph"/>
              <w:spacing w:line="360" w:lineRule="auto"/>
              <w:ind w:left="0"/>
            </w:pPr>
            <w:r>
              <w:t xml:space="preserve">Failure: We are sorry, this page is on </w:t>
            </w:r>
            <w:proofErr w:type="gramStart"/>
            <w:r>
              <w:t>reconstruction ,</w:t>
            </w:r>
            <w:proofErr w:type="gramEnd"/>
            <w:r>
              <w:t xml:space="preserve"> you can access it after 12 hours.</w:t>
            </w:r>
          </w:p>
          <w:p w14:paraId="0E59563B" w14:textId="42F5CF32" w:rsidR="00687FDF" w:rsidRDefault="00687FDF" w:rsidP="00C959DA">
            <w:pPr>
              <w:pStyle w:val="ListParagraph"/>
              <w:spacing w:line="360" w:lineRule="auto"/>
              <w:ind w:left="0"/>
            </w:pPr>
          </w:p>
        </w:tc>
      </w:tr>
      <w:tr w:rsidR="00271075" w:rsidRPr="004831FD" w14:paraId="14F406A4" w14:textId="77777777" w:rsidTr="00271075">
        <w:tc>
          <w:tcPr>
            <w:tcW w:w="423" w:type="dxa"/>
            <w:shd w:val="clear" w:color="auto" w:fill="auto"/>
          </w:tcPr>
          <w:p w14:paraId="02690F60" w14:textId="77777777" w:rsidR="00687FDF" w:rsidRPr="004831FD" w:rsidRDefault="00687FDF" w:rsidP="00C959DA">
            <w:pPr>
              <w:tabs>
                <w:tab w:val="left" w:pos="1988"/>
              </w:tabs>
              <w:rPr>
                <w:b/>
                <w:bCs/>
                <w:lang w:val="en-US"/>
              </w:rPr>
            </w:pPr>
            <w:r w:rsidRPr="004831FD">
              <w:rPr>
                <w:b/>
                <w:bCs/>
                <w:lang w:val="en-US"/>
              </w:rPr>
              <w:t>09</w:t>
            </w:r>
          </w:p>
        </w:tc>
        <w:tc>
          <w:tcPr>
            <w:tcW w:w="1390" w:type="dxa"/>
            <w:shd w:val="clear" w:color="auto" w:fill="auto"/>
          </w:tcPr>
          <w:p w14:paraId="137F98F0" w14:textId="77777777" w:rsidR="00687FDF" w:rsidRPr="004831FD" w:rsidRDefault="00687FDF" w:rsidP="00C959DA">
            <w:pPr>
              <w:tabs>
                <w:tab w:val="left" w:pos="1988"/>
              </w:tabs>
              <w:rPr>
                <w:lang w:val="en-US"/>
              </w:rPr>
            </w:pPr>
            <w:r w:rsidRPr="004831FD">
              <w:rPr>
                <w:lang w:val="en-US"/>
              </w:rPr>
              <w:t>Manage course</w:t>
            </w:r>
          </w:p>
        </w:tc>
        <w:tc>
          <w:tcPr>
            <w:tcW w:w="7200" w:type="dxa"/>
            <w:shd w:val="clear" w:color="auto" w:fill="auto"/>
          </w:tcPr>
          <w:p w14:paraId="211AF879" w14:textId="0D5AD6F0" w:rsidR="00687FDF" w:rsidRPr="006B131B" w:rsidRDefault="00687FDF" w:rsidP="00C959DA">
            <w:pPr>
              <w:pStyle w:val="ListParagraph"/>
              <w:spacing w:line="360" w:lineRule="auto"/>
              <w:ind w:left="0"/>
              <w:rPr>
                <w:b/>
              </w:rPr>
            </w:pPr>
            <w:r w:rsidRPr="006B131B">
              <w:rPr>
                <w:b/>
              </w:rPr>
              <w:t xml:space="preserve">As a System Administrator, I want to be able to change the information on a </w:t>
            </w:r>
            <w:proofErr w:type="gramStart"/>
            <w:r w:rsidRPr="006B131B">
              <w:rPr>
                <w:b/>
              </w:rPr>
              <w:t>course .</w:t>
            </w:r>
            <w:proofErr w:type="gramEnd"/>
          </w:p>
          <w:p w14:paraId="70F47300" w14:textId="43D57EB9" w:rsidR="00687FDF" w:rsidRDefault="00687FDF" w:rsidP="00C959DA">
            <w:pPr>
              <w:pStyle w:val="ListParagraph"/>
              <w:spacing w:line="360" w:lineRule="auto"/>
              <w:ind w:left="0"/>
            </w:pPr>
            <w:r w:rsidRPr="00121C15">
              <w:rPr>
                <w:u w:val="single"/>
              </w:rPr>
              <w:t>Success:</w:t>
            </w:r>
            <w:r>
              <w:t xml:space="preserve"> An Administrator can manage the data of courses, participants, exams.</w:t>
            </w:r>
          </w:p>
          <w:p w14:paraId="706B549F" w14:textId="1F537C69" w:rsidR="00687FDF" w:rsidRPr="00121C15" w:rsidRDefault="00687FDF" w:rsidP="00C959DA">
            <w:pPr>
              <w:pStyle w:val="ListParagraph"/>
              <w:spacing w:line="360" w:lineRule="auto"/>
              <w:ind w:left="0"/>
              <w:rPr>
                <w:u w:val="single"/>
              </w:rPr>
            </w:pPr>
            <w:r w:rsidRPr="00121C15">
              <w:rPr>
                <w:u w:val="single"/>
              </w:rPr>
              <w:t xml:space="preserve">Failure: </w:t>
            </w:r>
          </w:p>
          <w:p w14:paraId="22BAF6CD" w14:textId="77777777" w:rsidR="00687FDF" w:rsidRPr="00320759" w:rsidRDefault="00687FDF" w:rsidP="00C959DA">
            <w:pPr>
              <w:pStyle w:val="ListParagraph"/>
              <w:spacing w:line="360" w:lineRule="auto"/>
              <w:ind w:left="0"/>
            </w:pPr>
          </w:p>
        </w:tc>
      </w:tr>
      <w:tr w:rsidR="00271075" w:rsidRPr="004831FD" w14:paraId="5DD23546" w14:textId="77777777" w:rsidTr="00271075">
        <w:tc>
          <w:tcPr>
            <w:tcW w:w="423" w:type="dxa"/>
            <w:shd w:val="clear" w:color="auto" w:fill="auto"/>
          </w:tcPr>
          <w:p w14:paraId="70AF79C6" w14:textId="77777777" w:rsidR="00687FDF" w:rsidRPr="004831FD" w:rsidRDefault="00687FDF" w:rsidP="00C959DA">
            <w:pPr>
              <w:tabs>
                <w:tab w:val="left" w:pos="1988"/>
              </w:tabs>
              <w:rPr>
                <w:b/>
                <w:bCs/>
                <w:lang w:val="en-US"/>
              </w:rPr>
            </w:pPr>
            <w:r w:rsidRPr="004831FD">
              <w:rPr>
                <w:b/>
                <w:bCs/>
                <w:lang w:val="en-US"/>
              </w:rPr>
              <w:t>10</w:t>
            </w:r>
          </w:p>
        </w:tc>
        <w:tc>
          <w:tcPr>
            <w:tcW w:w="1390" w:type="dxa"/>
            <w:shd w:val="clear" w:color="auto" w:fill="auto"/>
          </w:tcPr>
          <w:p w14:paraId="16DF839D" w14:textId="77777777" w:rsidR="00687FDF" w:rsidRPr="004831FD" w:rsidRDefault="00687FDF" w:rsidP="00C959DA">
            <w:pPr>
              <w:tabs>
                <w:tab w:val="left" w:pos="1988"/>
              </w:tabs>
              <w:rPr>
                <w:lang w:val="en-US"/>
              </w:rPr>
            </w:pPr>
            <w:r w:rsidRPr="004831FD">
              <w:rPr>
                <w:lang w:val="en-US"/>
              </w:rPr>
              <w:t xml:space="preserve">List participants and </w:t>
            </w:r>
            <w:r w:rsidRPr="004831FD">
              <w:rPr>
                <w:lang w:val="en-US"/>
              </w:rPr>
              <w:lastRenderedPageBreak/>
              <w:t>corresponding courses</w:t>
            </w:r>
          </w:p>
        </w:tc>
        <w:tc>
          <w:tcPr>
            <w:tcW w:w="7200" w:type="dxa"/>
            <w:shd w:val="clear" w:color="auto" w:fill="auto"/>
          </w:tcPr>
          <w:p w14:paraId="702D24D7" w14:textId="77777777" w:rsidR="00687FDF" w:rsidRPr="006B131B" w:rsidRDefault="00687FDF" w:rsidP="00C959DA">
            <w:pPr>
              <w:pStyle w:val="ListParagraph"/>
              <w:spacing w:line="360" w:lineRule="auto"/>
              <w:ind w:left="0"/>
              <w:rPr>
                <w:b/>
              </w:rPr>
            </w:pPr>
            <w:r w:rsidRPr="006B131B">
              <w:rPr>
                <w:b/>
              </w:rPr>
              <w:lastRenderedPageBreak/>
              <w:t xml:space="preserve">As a lecturer, I want to see a list of participants with courses that they </w:t>
            </w:r>
            <w:proofErr w:type="gramStart"/>
            <w:r w:rsidRPr="006B131B">
              <w:rPr>
                <w:b/>
              </w:rPr>
              <w:t>have .</w:t>
            </w:r>
            <w:proofErr w:type="gramEnd"/>
          </w:p>
          <w:p w14:paraId="02925104" w14:textId="77777777" w:rsidR="00687FDF" w:rsidRPr="006B131B" w:rsidRDefault="00687FDF" w:rsidP="00C959DA">
            <w:pPr>
              <w:pStyle w:val="ListParagraph"/>
              <w:spacing w:line="360" w:lineRule="auto"/>
              <w:ind w:left="0"/>
            </w:pPr>
            <w:r w:rsidRPr="006B131B">
              <w:rPr>
                <w:u w:val="single"/>
              </w:rPr>
              <w:lastRenderedPageBreak/>
              <w:t>Success</w:t>
            </w:r>
            <w:r w:rsidRPr="006B131B">
              <w:t>: A Lecturer can see the list with all the data he needs.</w:t>
            </w:r>
          </w:p>
          <w:p w14:paraId="17C8DA0E" w14:textId="04A85008" w:rsidR="00687FDF" w:rsidRPr="006B131B" w:rsidRDefault="00687FDF" w:rsidP="00C959DA">
            <w:pPr>
              <w:pStyle w:val="ListParagraph"/>
              <w:spacing w:line="360" w:lineRule="auto"/>
              <w:ind w:left="0"/>
              <w:rPr>
                <w:b/>
                <w:u w:val="single"/>
              </w:rPr>
            </w:pPr>
            <w:r w:rsidRPr="006B131B">
              <w:rPr>
                <w:u w:val="single"/>
              </w:rPr>
              <w:t>Failure:</w:t>
            </w: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5" w:name="_Toc22510002"/>
      <w:bookmarkStart w:id="26" w:name="_Toc25202539"/>
      <w:r w:rsidRPr="00F668BB">
        <w:t>Design</w:t>
      </w:r>
      <w:r w:rsidRPr="006C358E">
        <w:t xml:space="preserve"> 1</w:t>
      </w:r>
      <w:bookmarkEnd w:id="25"/>
      <w:bookmarkEnd w:id="26"/>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406B3A" w:rsidP="00354988">
      <w:r>
        <w:rPr>
          <w:noProof/>
        </w:rPr>
        <w:pict w14:anchorId="76EC2627">
          <v:shape id="_x0000_s1074" type="#_x0000_t202" style="position:absolute;margin-left:2.9pt;margin-top:4.9pt;width:438.75pt;height:361.05pt;z-index:5;mso-wrap-style:none">
            <v:textbox>
              <w:txbxContent>
                <w:p w14:paraId="25905844" w14:textId="77777777" w:rsidR="00C21FAB" w:rsidRDefault="00C21FAB"/>
                <w:p w14:paraId="5C80906A" w14:textId="0B5E5F29" w:rsidR="00C21FAB" w:rsidRDefault="00406B3A">
                  <w:r>
                    <w:pict w14:anchorId="10F81015">
                      <v:shape id="_x0000_i1030" type="#_x0000_t75" style="width:423.75pt;height:339.4pt">
                        <v:imagedata r:id="rId13"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27" w:name="_Toc22510004"/>
      <w:bookmarkStart w:id="28" w:name="_Toc22510005"/>
      <w:bookmarkStart w:id="29" w:name="_Toc22510006"/>
      <w:bookmarkStart w:id="30" w:name="_Toc22510007"/>
      <w:bookmarkStart w:id="31" w:name="_Toc22510008"/>
      <w:bookmarkStart w:id="32" w:name="_Toc22510009"/>
      <w:bookmarkStart w:id="33" w:name="_Toc22510010"/>
      <w:bookmarkStart w:id="34" w:name="_Toc22510011"/>
      <w:bookmarkStart w:id="35" w:name="_Toc22510012"/>
      <w:bookmarkStart w:id="36" w:name="_Toc22510013"/>
      <w:bookmarkStart w:id="37" w:name="_Toc22510014"/>
      <w:bookmarkStart w:id="38" w:name="_Toc20697874"/>
      <w:bookmarkStart w:id="39" w:name="_Toc22510015"/>
      <w:bookmarkEnd w:id="27"/>
      <w:bookmarkEnd w:id="28"/>
      <w:bookmarkEnd w:id="29"/>
      <w:bookmarkEnd w:id="30"/>
      <w:bookmarkEnd w:id="31"/>
      <w:bookmarkEnd w:id="32"/>
      <w:bookmarkEnd w:id="33"/>
      <w:bookmarkEnd w:id="34"/>
      <w:bookmarkEnd w:id="35"/>
      <w:bookmarkEnd w:id="36"/>
      <w:bookmarkEnd w:id="37"/>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7CCC3A9A"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40" w:name="_Toc25202540"/>
      <w:r>
        <w:t>4.</w:t>
      </w:r>
      <w:r w:rsidR="00F668BB" w:rsidRPr="00650A85">
        <w:t>Implementation</w:t>
      </w:r>
      <w:bookmarkEnd w:id="38"/>
      <w:bookmarkEnd w:id="39"/>
      <w:bookmarkEnd w:id="40"/>
    </w:p>
    <w:p w14:paraId="797B77A6" w14:textId="2C727620" w:rsidR="005A2A17" w:rsidRDefault="005A2A17" w:rsidP="005A2A17">
      <w:pPr>
        <w:pStyle w:val="Heading2"/>
      </w:pPr>
      <w:r>
        <w:lastRenderedPageBreak/>
        <w:t xml:space="preserve">BUILD Backend WITH </w:t>
      </w:r>
      <w:r w:rsidRPr="005A2A17">
        <w:t>SPRING BOOT</w:t>
      </w:r>
    </w:p>
    <w:p w14:paraId="1EC560A1" w14:textId="21F337CD" w:rsidR="005A2A17" w:rsidRDefault="005A2A17" w:rsidP="00FB3110">
      <w:r>
        <w:rPr>
          <w:shd w:val="clear" w:color="auto" w:fill="FFFFFF"/>
        </w:rPr>
        <w:t>Before starting with spring boot, it was clear for me about spring boot that spring boot does not provides any extra features on functionality on top of spring framework. Rather, it provides unlimited defaults configurations and useful conventions to create a stand-</w:t>
      </w:r>
      <w:proofErr w:type="spellStart"/>
      <w:r>
        <w:rPr>
          <w:shd w:val="clear" w:color="auto" w:fill="FFFFFF"/>
        </w:rPr>
        <w:t>lone</w:t>
      </w:r>
      <w:proofErr w:type="spellEnd"/>
      <w:r>
        <w:rPr>
          <w:shd w:val="clear" w:color="auto" w:fill="FFFFFF"/>
        </w:rPr>
        <w:t>, production grade web applications in no time.</w:t>
      </w:r>
    </w:p>
    <w:p w14:paraId="10AA08C7" w14:textId="77777777" w:rsidR="005A2A17" w:rsidRDefault="005A2A17" w:rsidP="00FB3110">
      <w:r>
        <w:t>Spring Boot is the starting point for building all Spring-based applications. Spring Boot is designed to get you up and running as quickly as possible, with minimal upfront configuration of Spring.</w:t>
      </w:r>
    </w:p>
    <w:p w14:paraId="08E36C58" w14:textId="353395A2" w:rsidR="005A2A17" w:rsidRDefault="00544C9F" w:rsidP="00FB3110">
      <w:r>
        <w:t xml:space="preserve"> -</w:t>
      </w:r>
      <w:r w:rsidR="005A2A17">
        <w:t>Get started in seconds using Spring Initializer</w:t>
      </w:r>
    </w:p>
    <w:p w14:paraId="3E2A651E" w14:textId="45FB415B" w:rsidR="005A2A17" w:rsidRDefault="005A2A17" w:rsidP="00FB3110">
      <w:r>
        <w:t>-Build anything: REST API, WebSocket, web, streaming, tasks, and more</w:t>
      </w:r>
    </w:p>
    <w:p w14:paraId="77276E72" w14:textId="53072570" w:rsidR="005A2A17" w:rsidRDefault="005A2A17" w:rsidP="00FB3110">
      <w:r>
        <w:t>-Simplified security</w:t>
      </w:r>
    </w:p>
    <w:p w14:paraId="27530A0C" w14:textId="54340A4F" w:rsidR="005A2A17" w:rsidRDefault="005A2A17" w:rsidP="00FB3110">
      <w:r>
        <w:t>-Rich support for SQL and NoSQL</w:t>
      </w:r>
    </w:p>
    <w:p w14:paraId="3B2D7CEC" w14:textId="6B7C639F" w:rsidR="005A2A17" w:rsidRDefault="005A2A17" w:rsidP="00FB3110">
      <w:r>
        <w:t>-Embedded runtime support: Tomcat, Jetty, and Undertow</w:t>
      </w:r>
    </w:p>
    <w:p w14:paraId="33948A41" w14:textId="1E06AC52" w:rsidR="005A2A17" w:rsidRDefault="005A2A17" w:rsidP="00FB3110">
      <w:r>
        <w:t>-Developer productivity tools such as Live Reload and Auto Restart</w:t>
      </w:r>
    </w:p>
    <w:p w14:paraId="6D227E98" w14:textId="010D8C73" w:rsidR="005A2A17" w:rsidRDefault="005A2A17" w:rsidP="00FB3110">
      <w:r>
        <w:t>-Curated dependencies that just work</w:t>
      </w:r>
    </w:p>
    <w:p w14:paraId="6CE43AE2" w14:textId="7FD1D644" w:rsidR="005A2A17" w:rsidRDefault="005A2A17" w:rsidP="00FB3110">
      <w:r>
        <w:t>-Production-ready features such as tracing, metrics, and health status</w:t>
      </w:r>
    </w:p>
    <w:p w14:paraId="41F12506" w14:textId="3015DB47" w:rsidR="007E445A" w:rsidRDefault="005A2A17" w:rsidP="00FB3110">
      <w:r>
        <w:t>-Works in your favourite IDE: Spring Tool Suite, IntelliJ IDEA, and NetBeans</w:t>
      </w:r>
    </w:p>
    <w:p w14:paraId="2E083754" w14:textId="0C3F58ED" w:rsidR="005A2A17" w:rsidRDefault="005A2A17" w:rsidP="00FB3110"/>
    <w:p w14:paraId="2E1D4539" w14:textId="21BC6CDF" w:rsidR="005A2A17" w:rsidRDefault="005A2A17" w:rsidP="00FB3110">
      <w:pPr>
        <w:rPr>
          <w:shd w:val="clear" w:color="auto" w:fill="FFFFFF"/>
        </w:rPr>
      </w:pPr>
      <w:r>
        <w:rPr>
          <w:shd w:val="clear" w:color="auto" w:fill="FFFFFF"/>
        </w:rPr>
        <w:t xml:space="preserve">Using these </w:t>
      </w:r>
      <w:proofErr w:type="gramStart"/>
      <w:r>
        <w:rPr>
          <w:shd w:val="clear" w:color="auto" w:fill="FFFFFF"/>
        </w:rPr>
        <w:t>features</w:t>
      </w:r>
      <w:proofErr w:type="gramEnd"/>
      <w:r>
        <w:rPr>
          <w:shd w:val="clear" w:color="auto" w:fill="FFFFFF"/>
        </w:rPr>
        <w:t xml:space="preserve"> it has really made building a production grade Spring applications very easy and faster for developers. Also, no XML configurations required anymore with spring boot.</w:t>
      </w:r>
    </w:p>
    <w:p w14:paraId="54A95E02" w14:textId="00885902" w:rsidR="004563A9" w:rsidRDefault="004563A9" w:rsidP="00FB3110">
      <w:pPr>
        <w:rPr>
          <w:shd w:val="clear" w:color="auto" w:fill="FFFFFF"/>
        </w:rPr>
      </w:pPr>
    </w:p>
    <w:p w14:paraId="09CB52E2" w14:textId="72F6D727" w:rsidR="004563A9" w:rsidRDefault="009C1C25" w:rsidP="00FB3110">
      <w:pPr>
        <w:pStyle w:val="Heading2"/>
        <w:rPr>
          <w:shd w:val="clear" w:color="auto" w:fill="FFFFFF"/>
        </w:rPr>
      </w:pPr>
      <w:r>
        <w:rPr>
          <w:shd w:val="clear" w:color="auto" w:fill="FFFFFF"/>
        </w:rPr>
        <w:t>A</w:t>
      </w:r>
      <w:r w:rsidR="00FB3110">
        <w:rPr>
          <w:shd w:val="clear" w:color="auto" w:fill="FFFFFF"/>
        </w:rPr>
        <w:t>NGULAR</w:t>
      </w:r>
      <w:r>
        <w:rPr>
          <w:shd w:val="clear" w:color="auto" w:fill="FFFFFF"/>
        </w:rPr>
        <w:t xml:space="preserve"> for front-end </w:t>
      </w:r>
    </w:p>
    <w:p w14:paraId="02A8DAF3" w14:textId="7F0E322F" w:rsidR="007F3B41" w:rsidRPr="007F3B41" w:rsidRDefault="007F3B41" w:rsidP="007F3B41">
      <w:r>
        <w:t>The technology for front-end is Angular.</w:t>
      </w:r>
    </w:p>
    <w:p w14:paraId="3AEB4DF7" w14:textId="2241247A" w:rsidR="009C1C25" w:rsidRDefault="00FB3110" w:rsidP="00FB3110">
      <w:r>
        <w:t>A</w:t>
      </w:r>
      <w:r w:rsidRPr="00FB3110">
        <w:t xml:space="preserve">ngular helps build interactive and dynamic single page applications (SPAs) with its compelling features including templating, two-way binding, modularization, RESTful API handling, dependency injection, and AJAX handling. </w:t>
      </w:r>
      <w:r w:rsidR="007F3B41">
        <w:t>We</w:t>
      </w:r>
      <w:r w:rsidRPr="00FB3110">
        <w:t xml:space="preserve"> can use HTML as template language and even extend HTML’ syntax to easily convey the components of the application.</w:t>
      </w:r>
    </w:p>
    <w:p w14:paraId="6F22DE7A" w14:textId="3FDBDE13" w:rsidR="00F555EF" w:rsidRDefault="00F555EF" w:rsidP="00FB3110">
      <w:r w:rsidRPr="00F555EF">
        <w:t>Angular applications are built using TypeScript language, a superscript for JavaScript, which ensures higher security as it supports types (primitives, interfaces, etc.). It helps catch and eliminate errors early when writing the code or performing maintenance tasks.</w:t>
      </w:r>
    </w:p>
    <w:p w14:paraId="70E35AD6" w14:textId="4833E163" w:rsidR="00F555EF" w:rsidRDefault="00F555EF" w:rsidP="00FB3110">
      <w:r>
        <w:t>Angular has a lot of pros</w:t>
      </w:r>
    </w:p>
    <w:p w14:paraId="095A80D0" w14:textId="39421C8F" w:rsidR="00F555EF" w:rsidRDefault="00F555EF" w:rsidP="00FB3110">
      <w:r>
        <w:t>-</w:t>
      </w:r>
      <w:r w:rsidR="00106C96" w:rsidRPr="00106C96">
        <w:rPr>
          <w:b/>
        </w:rPr>
        <w:t>simplicity</w:t>
      </w:r>
    </w:p>
    <w:p w14:paraId="384E645B" w14:textId="1D02319D" w:rsidR="00106C96" w:rsidRPr="00106C96" w:rsidRDefault="00106C96" w:rsidP="00FB3110">
      <w:pPr>
        <w:rPr>
          <w:b/>
        </w:rPr>
      </w:pPr>
      <w:r w:rsidRPr="00106C96">
        <w:rPr>
          <w:b/>
        </w:rPr>
        <w:t>-efficiency</w:t>
      </w:r>
    </w:p>
    <w:p w14:paraId="78360E1A" w14:textId="15FFA308" w:rsidR="00106C96" w:rsidRDefault="00106C96" w:rsidP="00FB3110">
      <w:r>
        <w:t>-</w:t>
      </w:r>
      <w:r w:rsidRPr="00106C96">
        <w:t xml:space="preserve"> Developers find AngularJS very effective especially in creating </w:t>
      </w:r>
      <w:r w:rsidRPr="00106C96">
        <w:rPr>
          <w:b/>
        </w:rPr>
        <w:t>dynamic</w:t>
      </w:r>
      <w:r w:rsidRPr="00106C96">
        <w:t>, single page apps, and supporting MVC (Model View Controller) programming structure</w:t>
      </w:r>
      <w:r>
        <w:t>.</w:t>
      </w:r>
    </w:p>
    <w:p w14:paraId="5ECBA6F2" w14:textId="5C899C4C" w:rsidR="00106C96" w:rsidRDefault="00106C96" w:rsidP="00FB3110">
      <w:r>
        <w:t>-</w:t>
      </w:r>
      <w:r w:rsidRPr="00106C96">
        <w:rPr>
          <w:b/>
        </w:rPr>
        <w:t>time-saving</w:t>
      </w:r>
      <w:r>
        <w:t xml:space="preserve"> </w:t>
      </w:r>
      <w:r w:rsidRPr="00106C96">
        <w:t>Projects that previously used to take many months with other frameworks can now be completed faster with AngularJS. All that AngularJS framework requires is splitting the app into several MVC components. From there, the framework takes over because you do not require additional coding.</w:t>
      </w:r>
    </w:p>
    <w:p w14:paraId="263DEA0D" w14:textId="7FF2CB4E" w:rsidR="00106C96" w:rsidRDefault="00106C96" w:rsidP="00FB3110">
      <w:r>
        <w:t xml:space="preserve">-the app is </w:t>
      </w:r>
      <w:r w:rsidRPr="00106C96">
        <w:rPr>
          <w:b/>
        </w:rPr>
        <w:t>easy to learn</w:t>
      </w:r>
      <w:r>
        <w:t xml:space="preserve"> and get started.</w:t>
      </w:r>
    </w:p>
    <w:p w14:paraId="206E777C" w14:textId="40A8FE15" w:rsidR="00106C96" w:rsidRDefault="00106C96" w:rsidP="00FB3110">
      <w:pPr>
        <w:rPr>
          <w:b/>
        </w:rPr>
      </w:pPr>
      <w:r>
        <w:t>-</w:t>
      </w:r>
      <w:r w:rsidRPr="00106C96">
        <w:rPr>
          <w:b/>
        </w:rPr>
        <w:t>data binding</w:t>
      </w:r>
      <w:r>
        <w:t xml:space="preserve"> in AngularJS is </w:t>
      </w:r>
      <w:r w:rsidRPr="00106C96">
        <w:rPr>
          <w:b/>
        </w:rPr>
        <w:t>very easy</w:t>
      </w:r>
    </w:p>
    <w:p w14:paraId="2E28367C" w14:textId="300FAB93" w:rsidR="00106C96" w:rsidRPr="00106C96" w:rsidRDefault="00106C96" w:rsidP="00FB3110"/>
    <w:p w14:paraId="2AADDAF4" w14:textId="77777777" w:rsidR="00F555EF" w:rsidRPr="009C1C25" w:rsidRDefault="00F555EF" w:rsidP="00FB3110"/>
    <w:p w14:paraId="371DA741" w14:textId="77777777" w:rsidR="009C1C25" w:rsidRDefault="009C1C25" w:rsidP="005A2A17">
      <w:pPr>
        <w:rPr>
          <w:rFonts w:ascii="Helvetica" w:hAnsi="Helvetica"/>
          <w:color w:val="333333"/>
          <w:sz w:val="21"/>
          <w:szCs w:val="21"/>
          <w:shd w:val="clear" w:color="auto" w:fill="FFFFFF"/>
        </w:rPr>
      </w:pPr>
    </w:p>
    <w:p w14:paraId="54F2441A" w14:textId="77777777" w:rsidR="009C1C25" w:rsidRDefault="009C1C25" w:rsidP="005A2A17"/>
    <w:p w14:paraId="7543338B" w14:textId="77777777" w:rsidR="005A2A17" w:rsidRPr="007E445A" w:rsidRDefault="005A2A17" w:rsidP="005A2A17"/>
    <w:p w14:paraId="14E53ADB" w14:textId="77777777" w:rsidR="0076685A" w:rsidRPr="0076685A" w:rsidRDefault="0076685A" w:rsidP="0076685A"/>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406B3A" w:rsidP="00A14CB0">
      <w:r>
        <w:rPr>
          <w:noProof/>
        </w:rPr>
        <w:pict w14:anchorId="71EB835F">
          <v:shape id="_x0000_s1054" type="#_x0000_t202" style="position:absolute;margin-left:0;margin-top:288.85pt;width:473.35pt;height:.05pt;z-index:4;mso-position-horizontal-relative:text;mso-position-vertical-relative:text" stroked="f">
            <v:textbox style="mso-next-textbox:#_x0000_s1054;mso-fit-shape-to-text:t" inset="0,0,0,0">
              <w:txbxContent>
                <w:p w14:paraId="2F8314F3" w14:textId="0A384F37" w:rsidR="00C21FAB" w:rsidRPr="00F775C9" w:rsidRDefault="00C21FAB" w:rsidP="00F91180">
                  <w:pPr>
                    <w:pStyle w:val="Caption"/>
                    <w:rPr>
                      <w:sz w:val="20"/>
                      <w:lang w:val="en-BZ"/>
                    </w:rPr>
                  </w:pPr>
                  <w:r>
                    <w:t xml:space="preserve">Figure 2 – Architecture </w:t>
                  </w:r>
                </w:p>
                <w:p w14:paraId="21E61305" w14:textId="77777777" w:rsidR="00C21FAB" w:rsidRDefault="00C21FAB"/>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style="mso-next-textbox:#_x0000_s1031">
                <w:txbxContent>
                  <w:p w14:paraId="494B14C3" w14:textId="42BA4334" w:rsidR="00C21FAB" w:rsidRPr="00A14CB0" w:rsidRDefault="00C21FAB">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style="mso-next-textbox:#_x0000_s1032">
                <w:txbxContent>
                  <w:p w14:paraId="202807FC" w14:textId="77777777" w:rsidR="00C21FAB" w:rsidRDefault="00C21FAB">
                    <w:pPr>
                      <w:rPr>
                        <w:lang w:val="en-US"/>
                      </w:rPr>
                    </w:pPr>
                    <w:r>
                      <w:rPr>
                        <w:lang w:val="en-US"/>
                      </w:rPr>
                      <w:t>RESTFUL API (Spring boot on Java)</w:t>
                    </w:r>
                  </w:p>
                  <w:p w14:paraId="3AC71AC0" w14:textId="77777777" w:rsidR="00C21FAB" w:rsidRPr="00A14CB0" w:rsidRDefault="00C21FAB">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style="mso-next-textbox:#_x0000_s1033">
                <w:txbxContent>
                  <w:p w14:paraId="2FD21181" w14:textId="77777777" w:rsidR="00C21FAB" w:rsidRPr="00A14CB0" w:rsidRDefault="00C21FAB">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1" type="#_x0000_t75" style="width:473.25pt;height:283.9pt">
            <v:imagedata croptop="-65520f" cropbottom="65520f"/>
          </v:shape>
        </w:pict>
      </w:r>
    </w:p>
    <w:p w14:paraId="72D01EC0" w14:textId="77777777" w:rsidR="0009570F" w:rsidRDefault="00A14CB0" w:rsidP="00B67B7C">
      <w:r>
        <w:t xml:space="preserve">Front-end application </w:t>
      </w:r>
      <w:proofErr w:type="gramStart"/>
      <w:r>
        <w:t>talk</w:t>
      </w:r>
      <w:proofErr w:type="gramEnd"/>
      <w:r>
        <w:t xml:space="preserve">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406B3A">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C21FAB" w:rsidRPr="004F6C3C" w:rsidRDefault="00C21FAB" w:rsidP="003C4FF8">
                  <w:pPr>
                    <w:pStyle w:val="Caption"/>
                    <w:rPr>
                      <w:sz w:val="20"/>
                      <w:lang w:val="en-BZ"/>
                    </w:rPr>
                  </w:pPr>
                  <w:r>
                    <w:t>Figure 3 – Possible extension of application, re-use the backend</w:t>
                  </w:r>
                </w:p>
              </w:txbxContent>
            </v:textbox>
          </v:shape>
        </w:pict>
      </w:r>
      <w:r w:rsidR="00406B3A">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C21FAB" w:rsidRPr="00A14CB0" w:rsidRDefault="00C21FAB"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C21FAB" w:rsidRDefault="00C21FAB" w:rsidP="00F03B34">
                    <w:pPr>
                      <w:rPr>
                        <w:lang w:val="en-US"/>
                      </w:rPr>
                    </w:pPr>
                    <w:r>
                      <w:rPr>
                        <w:lang w:val="en-US"/>
                      </w:rPr>
                      <w:t>RESTFUL API (Spring boot on Java)</w:t>
                    </w:r>
                  </w:p>
                  <w:p w14:paraId="3495767E" w14:textId="77777777" w:rsidR="00C21FAB" w:rsidRPr="00A14CB0" w:rsidRDefault="00C21FAB" w:rsidP="00F03B34">
                    <w:pPr>
                      <w:rPr>
                        <w:lang w:val="en-US"/>
                      </w:rPr>
                    </w:pPr>
                  </w:p>
                </w:txbxContent>
              </v:textbox>
            </v:rect>
            <v:shape id="_x0000_s1041" type="#_x0000_t132" style="position:absolute;left:5737;top:13769;width:1441;height:962">
              <v:textbox>
                <w:txbxContent>
                  <w:p w14:paraId="550D82EA" w14:textId="77777777" w:rsidR="00C21FAB" w:rsidRPr="00A14CB0" w:rsidRDefault="00C21FAB"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C21FAB" w:rsidRPr="00F03B34" w:rsidRDefault="00C21FAB">
                    <w:pPr>
                      <w:rPr>
                        <w:lang w:val="en-US"/>
                      </w:rPr>
                    </w:pPr>
                    <w:r>
                      <w:rPr>
                        <w:lang w:val="en-US"/>
                      </w:rPr>
                      <w:t>Mobile</w:t>
                    </w:r>
                  </w:p>
                </w:txbxContent>
              </v:textbox>
            </v:rect>
            <v:rect id="_x0000_s1046" style="position:absolute;left:8018;top:10049;width:1440;height:1440">
              <v:textbox>
                <w:txbxContent>
                  <w:p w14:paraId="282FB1B3" w14:textId="77777777" w:rsidR="00C21FAB" w:rsidRPr="00F03B34" w:rsidRDefault="00C21FAB">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406B3A">
        <w:pict w14:anchorId="4CCDAA15">
          <v:shape id="_x0000_i1032"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1" w:name="_Toc20697875"/>
      <w:bookmarkStart w:id="42" w:name="_Toc22510017"/>
      <w:bookmarkStart w:id="43" w:name="_Toc25202541"/>
      <w:r w:rsidRPr="00650A85">
        <w:t>Testin</w:t>
      </w:r>
      <w:bookmarkEnd w:id="41"/>
      <w:bookmarkEnd w:id="42"/>
      <w:r w:rsidR="00C11D17">
        <w:t>g</w:t>
      </w:r>
      <w:bookmarkEnd w:id="43"/>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4" w:name="_Toc20697876"/>
      <w:bookmarkStart w:id="45" w:name="_Toc22510018"/>
      <w:bookmarkStart w:id="46" w:name="_Toc25202542"/>
      <w:r w:rsidRPr="00650A85">
        <w:t>Conclusion</w:t>
      </w:r>
      <w:bookmarkEnd w:id="44"/>
      <w:bookmarkEnd w:id="45"/>
      <w:bookmarkEnd w:id="46"/>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47" w:name="_Toc22510019"/>
      <w:r w:rsidRPr="00650A85">
        <w:t>Summary</w:t>
      </w:r>
      <w:bookmarkEnd w:id="47"/>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48" w:name="_Toc22510020"/>
      <w:r>
        <w:t>Interpretation</w:t>
      </w:r>
      <w:bookmarkEnd w:id="48"/>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49" w:name="_Toc22510021"/>
      <w:r>
        <w:t>Outlook</w:t>
      </w:r>
      <w:bookmarkEnd w:id="49"/>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0" w:name="_Toc20697877"/>
      <w:bookmarkStart w:id="51" w:name="_Toc22510022"/>
      <w:bookmarkStart w:id="52" w:name="_Toc25202543"/>
      <w:r w:rsidRPr="006C358E">
        <w:t>Glossary</w:t>
      </w:r>
      <w:bookmarkEnd w:id="50"/>
      <w:bookmarkEnd w:id="51"/>
      <w:bookmarkEnd w:id="52"/>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3" w:name="_Toc20697878"/>
      <w:bookmarkStart w:id="54" w:name="_Toc22510023"/>
      <w:bookmarkStart w:id="55" w:name="_Toc25202544"/>
      <w:r w:rsidRPr="006C358E">
        <w:t>Bibliography</w:t>
      </w:r>
      <w:bookmarkEnd w:id="53"/>
      <w:bookmarkEnd w:id="54"/>
      <w:bookmarkEnd w:id="55"/>
    </w:p>
    <w:p w14:paraId="3CFAEB87" w14:textId="6AB58F11" w:rsidR="00F668BB" w:rsidRDefault="00F668BB" w:rsidP="00F668BB">
      <w:pPr>
        <w:rPr>
          <w:b/>
        </w:rPr>
      </w:pPr>
      <w:r w:rsidRPr="006C358E">
        <w:rPr>
          <w:b/>
        </w:rPr>
        <w:t>Literary Entry</w:t>
      </w:r>
    </w:p>
    <w:p w14:paraId="012A6041" w14:textId="11571035" w:rsidR="00F668BB" w:rsidRPr="00F668BB" w:rsidRDefault="00107C16" w:rsidP="00F668BB">
      <w:pPr>
        <w:pStyle w:val="Verzeichnis"/>
        <w:rPr>
          <w:lang w:val="en-US"/>
        </w:rPr>
      </w:pPr>
      <w:proofErr w:type="spellStart"/>
      <w:r>
        <w:rPr>
          <w:i/>
          <w:lang w:val="en-US"/>
        </w:rPr>
        <w:t>Prof.Dr</w:t>
      </w:r>
      <w:proofErr w:type="spellEnd"/>
      <w:r>
        <w:rPr>
          <w:i/>
          <w:lang w:val="en-US"/>
        </w:rPr>
        <w:t>. Oliv</w:t>
      </w:r>
      <w:r w:rsidR="006814C2">
        <w:rPr>
          <w:i/>
          <w:lang w:val="en-US"/>
        </w:rPr>
        <w:t xml:space="preserve">ier Biberstein, </w:t>
      </w:r>
      <w:proofErr w:type="spellStart"/>
      <w:r w:rsidR="006814C2">
        <w:rPr>
          <w:i/>
          <w:lang w:val="en-US"/>
        </w:rPr>
        <w:t>Prof.Dr</w:t>
      </w:r>
      <w:proofErr w:type="spellEnd"/>
      <w:r w:rsidR="006814C2">
        <w:rPr>
          <w:i/>
          <w:lang w:val="en-US"/>
        </w:rPr>
        <w:t xml:space="preserve"> Eric </w:t>
      </w:r>
      <w:proofErr w:type="spellStart"/>
      <w:proofErr w:type="gramStart"/>
      <w:r w:rsidR="006814C2">
        <w:rPr>
          <w:i/>
          <w:lang w:val="en-US"/>
        </w:rPr>
        <w:t>Dubuis</w:t>
      </w:r>
      <w:proofErr w:type="spellEnd"/>
      <w:r w:rsidR="006814C2">
        <w:rPr>
          <w:i/>
          <w:lang w:val="en-US"/>
        </w:rPr>
        <w:t xml:space="preserve"> ,</w:t>
      </w:r>
      <w:proofErr w:type="gramEnd"/>
      <w:r w:rsidR="006814C2">
        <w:rPr>
          <w:i/>
          <w:lang w:val="en-US"/>
        </w:rPr>
        <w:t xml:space="preserve"> Software Engineering and Design</w:t>
      </w:r>
      <w:r w:rsidR="00F668BB"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4E2ECAFB" w:rsidR="00F668BB" w:rsidRPr="006814C2" w:rsidRDefault="006814C2" w:rsidP="00F668BB">
      <w:pPr>
        <w:pStyle w:val="Verzeichnis"/>
        <w:rPr>
          <w:lang w:val="de-DE"/>
        </w:rPr>
      </w:pPr>
      <w:proofErr w:type="spellStart"/>
      <w:r w:rsidRPr="006814C2">
        <w:rPr>
          <w:i/>
          <w:lang w:val="de-DE"/>
        </w:rPr>
        <w:t>Prof.Dr</w:t>
      </w:r>
      <w:proofErr w:type="spellEnd"/>
      <w:r w:rsidRPr="006814C2">
        <w:rPr>
          <w:i/>
          <w:lang w:val="de-DE"/>
        </w:rPr>
        <w:t xml:space="preserve">. Olivier Biberstein, </w:t>
      </w:r>
      <w:proofErr w:type="spellStart"/>
      <w:r w:rsidRPr="006814C2">
        <w:rPr>
          <w:i/>
          <w:lang w:val="de-DE"/>
        </w:rPr>
        <w:t>Prof.Dr</w:t>
      </w:r>
      <w:proofErr w:type="spellEnd"/>
      <w:r w:rsidRPr="006814C2">
        <w:rPr>
          <w:i/>
          <w:lang w:val="de-DE"/>
        </w:rPr>
        <w:t xml:space="preserve"> Eric </w:t>
      </w:r>
      <w:proofErr w:type="spellStart"/>
      <w:r w:rsidRPr="006814C2">
        <w:rPr>
          <w:i/>
          <w:lang w:val="de-DE"/>
        </w:rPr>
        <w:t>Dubuis</w:t>
      </w:r>
      <w:proofErr w:type="spellEnd"/>
      <w:r w:rsidRPr="006814C2">
        <w:rPr>
          <w:i/>
          <w:lang w:val="de-DE"/>
        </w:rPr>
        <w:t>,</w:t>
      </w:r>
      <w:r>
        <w:rPr>
          <w:i/>
          <w:lang w:val="de-DE"/>
        </w:rPr>
        <w:t xml:space="preserve"> </w:t>
      </w:r>
      <w:r>
        <w:rPr>
          <w:i/>
          <w:lang w:val="en-US"/>
        </w:rPr>
        <w:t>Software Engineering and Design</w:t>
      </w:r>
      <w:r w:rsidRPr="00F668BB">
        <w:rPr>
          <w:lang w:val="en-US"/>
        </w:rPr>
        <w:tab/>
      </w:r>
      <w:r w:rsidR="00F668BB" w:rsidRPr="006814C2">
        <w:rPr>
          <w:lang w:val="de-DE"/>
        </w:rPr>
        <w:t>9</w:t>
      </w:r>
    </w:p>
    <w:p w14:paraId="40D8C7A0" w14:textId="6EF4C94F" w:rsidR="00F555EF" w:rsidRPr="00F555EF" w:rsidRDefault="00F555EF" w:rsidP="00F555EF">
      <w:pPr>
        <w:rPr>
          <w:b/>
          <w:lang w:val="en-US"/>
        </w:rPr>
      </w:pPr>
      <w:r w:rsidRPr="00F668BB">
        <w:rPr>
          <w:b/>
          <w:lang w:val="en-US"/>
        </w:rPr>
        <w:t>Literary Entry</w:t>
      </w:r>
      <w:r w:rsidRPr="00F668BB">
        <w:rPr>
          <w:lang w:val="en-US"/>
        </w:rPr>
        <w:tab/>
        <w:t>9</w:t>
      </w:r>
    </w:p>
    <w:p w14:paraId="4C6127CE" w14:textId="77777777" w:rsidR="00F555EF" w:rsidRPr="00F668BB" w:rsidRDefault="00F555EF" w:rsidP="00F668BB">
      <w:pPr>
        <w:pStyle w:val="Verzeichnis"/>
        <w:rPr>
          <w:lang w:val="en-US"/>
        </w:rPr>
      </w:pPr>
    </w:p>
    <w:p w14:paraId="41B6055B" w14:textId="77777777" w:rsidR="00F668BB" w:rsidRPr="00F668BB" w:rsidRDefault="00F668BB" w:rsidP="00F668BB">
      <w:pPr>
        <w:rPr>
          <w:b/>
          <w:lang w:val="en-US"/>
        </w:rPr>
      </w:pPr>
      <w:r w:rsidRPr="00F668BB">
        <w:rPr>
          <w:b/>
          <w:lang w:val="en-US"/>
        </w:rPr>
        <w:t>Literary Entry</w:t>
      </w:r>
    </w:p>
    <w:p w14:paraId="7EF839BD" w14:textId="5871A1B7" w:rsidR="00F668BB" w:rsidRPr="00F668BB" w:rsidRDefault="001136FF" w:rsidP="00F668BB">
      <w:pPr>
        <w:pStyle w:val="Verzeichnis"/>
        <w:rPr>
          <w:lang w:val="en-US"/>
        </w:rPr>
      </w:pPr>
      <w:r>
        <w:rPr>
          <w:i/>
          <w:lang w:val="en-US"/>
        </w:rPr>
        <w:t>Spring.io/guides</w:t>
      </w:r>
      <w:r w:rsidR="00F668BB" w:rsidRPr="00F668BB">
        <w:rPr>
          <w:i/>
          <w:lang w:val="en-US"/>
        </w:rPr>
        <w:t xml:space="preserve">, </w:t>
      </w:r>
      <w:r>
        <w:rPr>
          <w:i/>
          <w:lang w:val="en-US"/>
        </w:rPr>
        <w:t>2019</w:t>
      </w:r>
      <w:r w:rsidR="00F668BB"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80"/>
      <w:bookmarkStart w:id="57" w:name="_Toc22510024"/>
      <w:bookmarkStart w:id="58" w:name="_Toc25202545"/>
      <w:r w:rsidRPr="00143082">
        <w:t>Version</w:t>
      </w:r>
      <w:r w:rsidRPr="006C358E">
        <w:t xml:space="preserve"> control</w:t>
      </w:r>
      <w:bookmarkEnd w:id="56"/>
      <w:bookmarkEnd w:id="57"/>
      <w:bookmarkEnd w:id="5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473F6180"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2510025"/>
      <w:bookmarkStart w:id="60" w:name="_Toc25202546"/>
      <w:r>
        <w:t>Project planning</w:t>
      </w:r>
      <w:bookmarkEnd w:id="59"/>
      <w:bookmarkEnd w:id="60"/>
    </w:p>
    <w:p w14:paraId="658C41BE" w14:textId="69683D6D" w:rsidR="00C21FAB" w:rsidRDefault="00406B3A" w:rsidP="00C21FAB">
      <w:pPr>
        <w:rPr>
          <w:sz w:val="19"/>
        </w:rPr>
      </w:pPr>
      <w:r>
        <w:rPr>
          <w:sz w:val="19"/>
        </w:rPr>
        <w:pict w14:anchorId="50C2F27C">
          <v:shape id="_x0000_i1033" type="#_x0000_t75" style="width:472.9pt;height:122.25pt">
            <v:imagedata r:id="rId14" o:title="sprint plannung"/>
          </v:shape>
        </w:pict>
      </w:r>
    </w:p>
    <w:p w14:paraId="5F09726F" w14:textId="0878057D" w:rsidR="00C21FAB" w:rsidRDefault="00C21FAB" w:rsidP="00C21FAB">
      <w:pPr>
        <w:rPr>
          <w:sz w:val="19"/>
        </w:rPr>
      </w:pPr>
    </w:p>
    <w:tbl>
      <w:tblPr>
        <w:tblW w:w="9495" w:type="dxa"/>
        <w:tblLayout w:type="fixed"/>
        <w:tblCellMar>
          <w:left w:w="0" w:type="dxa"/>
          <w:right w:w="0" w:type="dxa"/>
        </w:tblCellMar>
        <w:tblLook w:val="04A0" w:firstRow="1" w:lastRow="0" w:firstColumn="1" w:lastColumn="0" w:noHBand="0" w:noVBand="1"/>
      </w:tblPr>
      <w:tblGrid>
        <w:gridCol w:w="9495"/>
      </w:tblGrid>
      <w:tr w:rsidR="00C21FAB" w:rsidRPr="00C13A01" w14:paraId="209D5A91" w14:textId="77777777" w:rsidTr="00C21FAB">
        <w:tc>
          <w:tcPr>
            <w:tcW w:w="9437" w:type="dxa"/>
            <w:shd w:val="clear" w:color="auto" w:fill="auto"/>
          </w:tcPr>
          <w:p w14:paraId="5B52D440" w14:textId="54479C63" w:rsidR="00C21FAB" w:rsidRDefault="00C21FAB" w:rsidP="00C21FAB">
            <w:pPr>
              <w:pStyle w:val="Heading2"/>
            </w:pPr>
            <w:r>
              <w:lastRenderedPageBreak/>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36"/>
              <w:gridCol w:w="974"/>
              <w:gridCol w:w="932"/>
              <w:gridCol w:w="960"/>
              <w:gridCol w:w="933"/>
              <w:gridCol w:w="918"/>
              <w:gridCol w:w="927"/>
              <w:gridCol w:w="545"/>
              <w:gridCol w:w="1246"/>
              <w:gridCol w:w="956"/>
            </w:tblGrid>
            <w:tr w:rsidR="00C21FAB" w14:paraId="06FE1B23" w14:textId="77777777" w:rsidTr="00C21FAB">
              <w:tc>
                <w:tcPr>
                  <w:tcW w:w="1036" w:type="dxa"/>
                  <w:tcBorders>
                    <w:bottom w:val="single" w:sz="12" w:space="0" w:color="666666"/>
                  </w:tcBorders>
                  <w:shd w:val="clear" w:color="auto" w:fill="auto"/>
                </w:tcPr>
                <w:p w14:paraId="13A57D69" w14:textId="77777777" w:rsidR="00C21FAB" w:rsidRPr="00C40FEB" w:rsidRDefault="00C21FAB" w:rsidP="00C21FAB">
                  <w:pPr>
                    <w:rPr>
                      <w:b/>
                      <w:bCs/>
                    </w:rPr>
                  </w:pPr>
                </w:p>
              </w:tc>
              <w:tc>
                <w:tcPr>
                  <w:tcW w:w="974" w:type="dxa"/>
                  <w:tcBorders>
                    <w:bottom w:val="single" w:sz="12" w:space="0" w:color="666666"/>
                  </w:tcBorders>
                  <w:shd w:val="clear" w:color="auto" w:fill="auto"/>
                </w:tcPr>
                <w:p w14:paraId="4EC8D6AC" w14:textId="77777777" w:rsidR="00C21FAB" w:rsidRPr="00C40FEB" w:rsidRDefault="00C21FAB" w:rsidP="00C21FAB">
                  <w:pPr>
                    <w:rPr>
                      <w:b/>
                      <w:bCs/>
                    </w:rPr>
                  </w:pPr>
                </w:p>
              </w:tc>
              <w:tc>
                <w:tcPr>
                  <w:tcW w:w="932" w:type="dxa"/>
                  <w:tcBorders>
                    <w:bottom w:val="single" w:sz="12" w:space="0" w:color="666666"/>
                  </w:tcBorders>
                  <w:shd w:val="clear" w:color="auto" w:fill="auto"/>
                </w:tcPr>
                <w:p w14:paraId="09E060CD" w14:textId="77777777" w:rsidR="00C21FAB" w:rsidRPr="00C40FEB" w:rsidRDefault="00C21FAB" w:rsidP="00C21FAB">
                  <w:pPr>
                    <w:rPr>
                      <w:b/>
                      <w:bCs/>
                    </w:rPr>
                  </w:pPr>
                </w:p>
              </w:tc>
              <w:tc>
                <w:tcPr>
                  <w:tcW w:w="960" w:type="dxa"/>
                  <w:tcBorders>
                    <w:bottom w:val="single" w:sz="12" w:space="0" w:color="666666"/>
                  </w:tcBorders>
                  <w:shd w:val="clear" w:color="auto" w:fill="auto"/>
                </w:tcPr>
                <w:p w14:paraId="7FEE438E" w14:textId="77777777" w:rsidR="00C21FAB" w:rsidRPr="00C40FEB" w:rsidRDefault="00C21FAB" w:rsidP="00C21FAB">
                  <w:pPr>
                    <w:rPr>
                      <w:b/>
                      <w:bCs/>
                    </w:rPr>
                  </w:pPr>
                </w:p>
              </w:tc>
              <w:tc>
                <w:tcPr>
                  <w:tcW w:w="933" w:type="dxa"/>
                  <w:tcBorders>
                    <w:bottom w:val="single" w:sz="12" w:space="0" w:color="666666"/>
                  </w:tcBorders>
                  <w:shd w:val="clear" w:color="auto" w:fill="auto"/>
                </w:tcPr>
                <w:p w14:paraId="72A2896E" w14:textId="77777777" w:rsidR="00C21FAB" w:rsidRPr="00C40FEB" w:rsidRDefault="00C21FAB" w:rsidP="00C21FAB">
                  <w:pPr>
                    <w:rPr>
                      <w:b/>
                      <w:bCs/>
                    </w:rPr>
                  </w:pPr>
                </w:p>
              </w:tc>
              <w:tc>
                <w:tcPr>
                  <w:tcW w:w="918" w:type="dxa"/>
                  <w:tcBorders>
                    <w:bottom w:val="single" w:sz="12" w:space="0" w:color="666666"/>
                  </w:tcBorders>
                  <w:shd w:val="clear" w:color="auto" w:fill="auto"/>
                </w:tcPr>
                <w:p w14:paraId="607F4210" w14:textId="77777777" w:rsidR="00C21FAB" w:rsidRPr="00C40FEB" w:rsidRDefault="00C21FAB" w:rsidP="00C21FAB">
                  <w:pPr>
                    <w:rPr>
                      <w:b/>
                      <w:bCs/>
                    </w:rPr>
                  </w:pPr>
                </w:p>
              </w:tc>
              <w:tc>
                <w:tcPr>
                  <w:tcW w:w="927" w:type="dxa"/>
                  <w:tcBorders>
                    <w:bottom w:val="single" w:sz="12" w:space="0" w:color="666666"/>
                  </w:tcBorders>
                  <w:shd w:val="clear" w:color="auto" w:fill="auto"/>
                </w:tcPr>
                <w:p w14:paraId="0D163875" w14:textId="77777777" w:rsidR="00C21FAB" w:rsidRPr="00C40FEB" w:rsidRDefault="00C21FAB" w:rsidP="00C21FAB">
                  <w:pPr>
                    <w:rPr>
                      <w:b/>
                      <w:bCs/>
                    </w:rPr>
                  </w:pPr>
                </w:p>
              </w:tc>
              <w:tc>
                <w:tcPr>
                  <w:tcW w:w="545" w:type="dxa"/>
                  <w:tcBorders>
                    <w:bottom w:val="single" w:sz="12" w:space="0" w:color="666666"/>
                  </w:tcBorders>
                  <w:shd w:val="clear" w:color="auto" w:fill="auto"/>
                </w:tcPr>
                <w:p w14:paraId="28808F69" w14:textId="77777777" w:rsidR="00C21FAB" w:rsidRPr="00C40FEB" w:rsidRDefault="00C21FAB" w:rsidP="00C21FAB">
                  <w:pPr>
                    <w:rPr>
                      <w:b/>
                      <w:bCs/>
                    </w:rPr>
                  </w:pPr>
                </w:p>
              </w:tc>
              <w:tc>
                <w:tcPr>
                  <w:tcW w:w="1246" w:type="dxa"/>
                  <w:tcBorders>
                    <w:bottom w:val="single" w:sz="12" w:space="0" w:color="666666"/>
                  </w:tcBorders>
                  <w:shd w:val="clear" w:color="auto" w:fill="FFFFFF"/>
                </w:tcPr>
                <w:p w14:paraId="670A7DBE" w14:textId="77777777" w:rsidR="00C21FAB" w:rsidRPr="00C40FEB" w:rsidRDefault="00C21FAB" w:rsidP="00C21FAB">
                  <w:pPr>
                    <w:rPr>
                      <w:b/>
                      <w:bCs/>
                    </w:rPr>
                  </w:pPr>
                </w:p>
              </w:tc>
              <w:tc>
                <w:tcPr>
                  <w:tcW w:w="956" w:type="dxa"/>
                  <w:tcBorders>
                    <w:bottom w:val="single" w:sz="12" w:space="0" w:color="666666"/>
                  </w:tcBorders>
                  <w:shd w:val="clear" w:color="auto" w:fill="auto"/>
                </w:tcPr>
                <w:p w14:paraId="1886D09F" w14:textId="77777777" w:rsidR="00C21FAB" w:rsidRPr="00C40FEB" w:rsidRDefault="00C21FAB" w:rsidP="00C21FAB">
                  <w:pPr>
                    <w:rPr>
                      <w:b/>
                      <w:bCs/>
                    </w:rPr>
                  </w:pPr>
                </w:p>
              </w:tc>
            </w:tr>
            <w:tr w:rsidR="00C21FAB" w14:paraId="4818FC21" w14:textId="77777777" w:rsidTr="00C21FAB">
              <w:tc>
                <w:tcPr>
                  <w:tcW w:w="1036" w:type="dxa"/>
                  <w:shd w:val="clear" w:color="auto" w:fill="auto"/>
                </w:tcPr>
                <w:p w14:paraId="5D63CA1B" w14:textId="77777777" w:rsidR="00C21FAB" w:rsidRPr="00C40FEB" w:rsidRDefault="00C21FAB" w:rsidP="00C21FAB">
                  <w:pPr>
                    <w:rPr>
                      <w:b/>
                      <w:bCs/>
                    </w:rPr>
                  </w:pPr>
                  <w:r w:rsidRPr="00C40FEB">
                    <w:rPr>
                      <w:rFonts w:cs="Calibri"/>
                      <w:b/>
                      <w:bCs/>
                      <w:color w:val="000000"/>
                      <w:sz w:val="22"/>
                      <w:szCs w:val="22"/>
                    </w:rPr>
                    <w:t># sprint</w:t>
                  </w:r>
                </w:p>
              </w:tc>
              <w:tc>
                <w:tcPr>
                  <w:tcW w:w="974" w:type="dxa"/>
                  <w:shd w:val="clear" w:color="auto" w:fill="FFE599"/>
                </w:tcPr>
                <w:p w14:paraId="584D5715" w14:textId="77777777" w:rsidR="00C21FAB" w:rsidRDefault="00C21FAB" w:rsidP="00C21FAB">
                  <w:r>
                    <w:t>Oct-19</w:t>
                  </w:r>
                </w:p>
              </w:tc>
              <w:tc>
                <w:tcPr>
                  <w:tcW w:w="932" w:type="dxa"/>
                  <w:shd w:val="clear" w:color="auto" w:fill="auto"/>
                </w:tcPr>
                <w:p w14:paraId="2A12A256" w14:textId="77777777" w:rsidR="00C21FAB" w:rsidRDefault="00C21FAB" w:rsidP="00C21FAB"/>
              </w:tc>
              <w:tc>
                <w:tcPr>
                  <w:tcW w:w="960" w:type="dxa"/>
                  <w:shd w:val="clear" w:color="auto" w:fill="auto"/>
                </w:tcPr>
                <w:p w14:paraId="27EA91B0" w14:textId="77777777" w:rsidR="00C21FAB" w:rsidRDefault="00C21FAB" w:rsidP="00C21FAB"/>
              </w:tc>
              <w:tc>
                <w:tcPr>
                  <w:tcW w:w="933" w:type="dxa"/>
                  <w:shd w:val="clear" w:color="auto" w:fill="auto"/>
                </w:tcPr>
                <w:p w14:paraId="6CE3DB9C" w14:textId="77777777" w:rsidR="00C21FAB" w:rsidRDefault="00C21FAB" w:rsidP="00C21FAB"/>
              </w:tc>
              <w:tc>
                <w:tcPr>
                  <w:tcW w:w="918" w:type="dxa"/>
                  <w:shd w:val="clear" w:color="auto" w:fill="auto"/>
                </w:tcPr>
                <w:p w14:paraId="7C6CE53B" w14:textId="77777777" w:rsidR="00C21FAB" w:rsidRDefault="00C21FAB" w:rsidP="00C21FAB"/>
              </w:tc>
              <w:tc>
                <w:tcPr>
                  <w:tcW w:w="927" w:type="dxa"/>
                  <w:shd w:val="clear" w:color="auto" w:fill="auto"/>
                </w:tcPr>
                <w:p w14:paraId="78A3087C" w14:textId="77777777" w:rsidR="00C21FAB" w:rsidRDefault="00C21FAB" w:rsidP="00C21FAB"/>
              </w:tc>
              <w:tc>
                <w:tcPr>
                  <w:tcW w:w="545" w:type="dxa"/>
                  <w:shd w:val="clear" w:color="auto" w:fill="auto"/>
                </w:tcPr>
                <w:p w14:paraId="21896739" w14:textId="77777777" w:rsidR="00C21FAB" w:rsidRDefault="00C21FAB" w:rsidP="00C21FAB"/>
              </w:tc>
              <w:tc>
                <w:tcPr>
                  <w:tcW w:w="1246" w:type="dxa"/>
                  <w:shd w:val="clear" w:color="auto" w:fill="FFFFFF"/>
                </w:tcPr>
                <w:p w14:paraId="2F49B805" w14:textId="77777777" w:rsidR="00C21FAB" w:rsidRDefault="00C21FAB" w:rsidP="00C21FAB"/>
              </w:tc>
              <w:tc>
                <w:tcPr>
                  <w:tcW w:w="956" w:type="dxa"/>
                  <w:shd w:val="clear" w:color="auto" w:fill="auto"/>
                </w:tcPr>
                <w:p w14:paraId="3A256824" w14:textId="77777777" w:rsidR="00C21FAB" w:rsidRDefault="00C21FAB" w:rsidP="00C21FAB"/>
              </w:tc>
            </w:tr>
            <w:tr w:rsidR="00C21FAB" w14:paraId="6B31DE39" w14:textId="77777777" w:rsidTr="00C21FAB">
              <w:tc>
                <w:tcPr>
                  <w:tcW w:w="1036" w:type="dxa"/>
                  <w:shd w:val="clear" w:color="auto" w:fill="D5DCE4"/>
                  <w:vAlign w:val="bottom"/>
                </w:tcPr>
                <w:p w14:paraId="018D49AC" w14:textId="77777777" w:rsidR="00C21FAB" w:rsidRPr="00C40FEB" w:rsidRDefault="00C21FAB" w:rsidP="00C21FAB">
                  <w:pPr>
                    <w:spacing w:before="0" w:after="0" w:line="240" w:lineRule="auto"/>
                    <w:rPr>
                      <w:rFonts w:cs="Calibri"/>
                      <w:b/>
                      <w:bCs/>
                      <w:color w:val="000000"/>
                      <w:sz w:val="22"/>
                      <w:szCs w:val="22"/>
                      <w:lang w:val="en-US"/>
                    </w:rPr>
                  </w:pPr>
                </w:p>
              </w:tc>
              <w:tc>
                <w:tcPr>
                  <w:tcW w:w="974" w:type="dxa"/>
                  <w:shd w:val="clear" w:color="auto" w:fill="D5DCE4"/>
                  <w:vAlign w:val="bottom"/>
                </w:tcPr>
                <w:p w14:paraId="244FEA22" w14:textId="77777777" w:rsidR="00C21FAB" w:rsidRPr="00C40FEB" w:rsidRDefault="00C21FAB" w:rsidP="00C21FAB">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28D5D8FF" w14:textId="77777777" w:rsidR="00C21FAB" w:rsidRPr="00C40FEB" w:rsidRDefault="00C21FAB" w:rsidP="00C21FAB">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2EF267EC" w14:textId="77777777" w:rsidR="00C21FAB" w:rsidRPr="00C40FEB" w:rsidRDefault="00C21FAB" w:rsidP="00C21FAB">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24898A30" w14:textId="77777777" w:rsidR="00C21FAB" w:rsidRPr="00C40FEB" w:rsidRDefault="00C21FAB" w:rsidP="00C21FAB">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4B870D2B" w14:textId="77777777" w:rsidR="00C21FAB" w:rsidRPr="00C40FEB" w:rsidRDefault="00C21FAB" w:rsidP="00C21FAB">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171115E2" w14:textId="77777777" w:rsidR="00C21FAB" w:rsidRPr="00C40FEB" w:rsidRDefault="00C21FAB" w:rsidP="00C21FAB">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05814670" w14:textId="77777777" w:rsidR="00C21FAB" w:rsidRPr="00C40FEB" w:rsidRDefault="00C21FAB" w:rsidP="00C21FAB">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4B77E72A" w14:textId="77777777" w:rsidR="00C21FAB" w:rsidRPr="00C40FEB" w:rsidRDefault="00C21FAB" w:rsidP="00C21FAB">
                  <w:pPr>
                    <w:rPr>
                      <w:rFonts w:cs="Calibri"/>
                      <w:color w:val="000000"/>
                      <w:sz w:val="22"/>
                      <w:szCs w:val="22"/>
                    </w:rPr>
                  </w:pPr>
                  <w:r w:rsidRPr="00C40FEB">
                    <w:rPr>
                      <w:rFonts w:cs="Calibri"/>
                      <w:color w:val="000000"/>
                      <w:sz w:val="22"/>
                      <w:szCs w:val="22"/>
                    </w:rPr>
                    <w:t>time</w:t>
                  </w:r>
                </w:p>
              </w:tc>
              <w:tc>
                <w:tcPr>
                  <w:tcW w:w="956" w:type="dxa"/>
                  <w:shd w:val="clear" w:color="auto" w:fill="FFFF00"/>
                </w:tcPr>
                <w:p w14:paraId="51EC241A" w14:textId="77777777" w:rsidR="00C21FAB" w:rsidRPr="00C40FEB" w:rsidRDefault="00C21FAB" w:rsidP="00C21FAB">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21FAB" w14:paraId="20A3FE06" w14:textId="77777777" w:rsidTr="00C21FAB">
              <w:tc>
                <w:tcPr>
                  <w:tcW w:w="1036" w:type="dxa"/>
                  <w:shd w:val="clear" w:color="auto" w:fill="auto"/>
                </w:tcPr>
                <w:p w14:paraId="7327164F" w14:textId="77777777" w:rsidR="00C21FAB" w:rsidRPr="00C40FEB" w:rsidRDefault="00C21FAB" w:rsidP="00C21FAB">
                  <w:pPr>
                    <w:rPr>
                      <w:b/>
                      <w:bCs/>
                    </w:rPr>
                  </w:pPr>
                </w:p>
              </w:tc>
              <w:tc>
                <w:tcPr>
                  <w:tcW w:w="974" w:type="dxa"/>
                  <w:shd w:val="clear" w:color="auto" w:fill="auto"/>
                </w:tcPr>
                <w:p w14:paraId="3D8FBA3A" w14:textId="77777777" w:rsidR="00C21FAB" w:rsidRDefault="00C21FAB" w:rsidP="00C21FAB"/>
              </w:tc>
              <w:tc>
                <w:tcPr>
                  <w:tcW w:w="932" w:type="dxa"/>
                  <w:shd w:val="clear" w:color="auto" w:fill="auto"/>
                </w:tcPr>
                <w:p w14:paraId="4DE821B4" w14:textId="77777777" w:rsidR="00C21FAB" w:rsidRDefault="00C21FAB" w:rsidP="00C21FAB"/>
              </w:tc>
              <w:tc>
                <w:tcPr>
                  <w:tcW w:w="960" w:type="dxa"/>
                  <w:shd w:val="clear" w:color="auto" w:fill="auto"/>
                  <w:vAlign w:val="bottom"/>
                </w:tcPr>
                <w:p w14:paraId="5D61E00A" w14:textId="77777777" w:rsidR="00C21FAB" w:rsidRPr="00C40FEB" w:rsidRDefault="00C21FAB" w:rsidP="00C21FA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0EDCBDD2" w14:textId="77777777" w:rsidR="00C21FAB" w:rsidRDefault="00C21FAB" w:rsidP="00C21FAB"/>
              </w:tc>
              <w:tc>
                <w:tcPr>
                  <w:tcW w:w="918" w:type="dxa"/>
                  <w:shd w:val="clear" w:color="auto" w:fill="auto"/>
                </w:tcPr>
                <w:p w14:paraId="456AE121" w14:textId="77777777" w:rsidR="00C21FAB" w:rsidRDefault="00C21FAB" w:rsidP="00C21FAB"/>
              </w:tc>
              <w:tc>
                <w:tcPr>
                  <w:tcW w:w="927" w:type="dxa"/>
                  <w:shd w:val="clear" w:color="auto" w:fill="auto"/>
                </w:tcPr>
                <w:p w14:paraId="304B7F8A" w14:textId="77777777" w:rsidR="00C21FAB" w:rsidRDefault="00C21FAB" w:rsidP="00C21FAB"/>
              </w:tc>
              <w:tc>
                <w:tcPr>
                  <w:tcW w:w="545" w:type="dxa"/>
                  <w:shd w:val="clear" w:color="auto" w:fill="auto"/>
                </w:tcPr>
                <w:p w14:paraId="5B688EB9" w14:textId="77777777" w:rsidR="00C21FAB" w:rsidRDefault="00C21FAB" w:rsidP="00C21FAB"/>
              </w:tc>
              <w:tc>
                <w:tcPr>
                  <w:tcW w:w="1246" w:type="dxa"/>
                  <w:shd w:val="clear" w:color="auto" w:fill="FFFFFF"/>
                </w:tcPr>
                <w:p w14:paraId="553834E2" w14:textId="77777777" w:rsidR="00C21FAB" w:rsidRDefault="00C21FAB" w:rsidP="00C21FAB">
                  <w:r>
                    <w:t>14:30-15:10</w:t>
                  </w:r>
                </w:p>
              </w:tc>
              <w:tc>
                <w:tcPr>
                  <w:tcW w:w="956" w:type="dxa"/>
                  <w:shd w:val="clear" w:color="auto" w:fill="FFFF00"/>
                </w:tcPr>
                <w:p w14:paraId="6851AE98" w14:textId="77777777" w:rsidR="00C21FAB" w:rsidRDefault="00C21FAB" w:rsidP="00C21FAB"/>
              </w:tc>
            </w:tr>
            <w:tr w:rsidR="00C21FAB" w14:paraId="3B257376" w14:textId="77777777" w:rsidTr="00C21FAB">
              <w:tc>
                <w:tcPr>
                  <w:tcW w:w="1036" w:type="dxa"/>
                  <w:shd w:val="clear" w:color="auto" w:fill="auto"/>
                </w:tcPr>
                <w:p w14:paraId="4E54E8DF" w14:textId="77777777" w:rsidR="00C21FAB" w:rsidRPr="00C40FEB" w:rsidRDefault="00C21FAB" w:rsidP="00C21FAB">
                  <w:pPr>
                    <w:rPr>
                      <w:b/>
                      <w:bCs/>
                    </w:rPr>
                  </w:pPr>
                </w:p>
              </w:tc>
              <w:tc>
                <w:tcPr>
                  <w:tcW w:w="974" w:type="dxa"/>
                  <w:shd w:val="clear" w:color="auto" w:fill="auto"/>
                </w:tcPr>
                <w:p w14:paraId="2A7691CC" w14:textId="77777777" w:rsidR="00C21FAB" w:rsidRDefault="00C21FAB" w:rsidP="00C21FAB"/>
              </w:tc>
              <w:tc>
                <w:tcPr>
                  <w:tcW w:w="932" w:type="dxa"/>
                  <w:shd w:val="clear" w:color="auto" w:fill="auto"/>
                </w:tcPr>
                <w:p w14:paraId="21C41055" w14:textId="77777777" w:rsidR="00C21FAB" w:rsidRDefault="00C21FAB" w:rsidP="00C21FAB"/>
              </w:tc>
              <w:tc>
                <w:tcPr>
                  <w:tcW w:w="960" w:type="dxa"/>
                  <w:shd w:val="clear" w:color="auto" w:fill="auto"/>
                  <w:vAlign w:val="bottom"/>
                </w:tcPr>
                <w:p w14:paraId="79B362D2" w14:textId="77777777" w:rsidR="00C21FAB" w:rsidRPr="00C40FEB" w:rsidRDefault="00C21FAB" w:rsidP="00C21FA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71E2F93D" w14:textId="77777777" w:rsidR="00C21FAB" w:rsidRDefault="00C21FAB" w:rsidP="00C21FAB"/>
              </w:tc>
              <w:tc>
                <w:tcPr>
                  <w:tcW w:w="918" w:type="dxa"/>
                  <w:shd w:val="clear" w:color="auto" w:fill="auto"/>
                </w:tcPr>
                <w:p w14:paraId="2B80892E" w14:textId="77777777" w:rsidR="00C21FAB" w:rsidRDefault="00C21FAB" w:rsidP="00C21FAB"/>
              </w:tc>
              <w:tc>
                <w:tcPr>
                  <w:tcW w:w="927" w:type="dxa"/>
                  <w:shd w:val="clear" w:color="auto" w:fill="auto"/>
                </w:tcPr>
                <w:p w14:paraId="7D1B7277" w14:textId="77777777" w:rsidR="00C21FAB" w:rsidRDefault="00C21FAB" w:rsidP="00C21FAB"/>
              </w:tc>
              <w:tc>
                <w:tcPr>
                  <w:tcW w:w="545" w:type="dxa"/>
                  <w:shd w:val="clear" w:color="auto" w:fill="auto"/>
                </w:tcPr>
                <w:p w14:paraId="21032762" w14:textId="77777777" w:rsidR="00C21FAB" w:rsidRDefault="00C21FAB" w:rsidP="00C21FAB"/>
              </w:tc>
              <w:tc>
                <w:tcPr>
                  <w:tcW w:w="1246" w:type="dxa"/>
                  <w:shd w:val="clear" w:color="auto" w:fill="FFFFFF"/>
                </w:tcPr>
                <w:p w14:paraId="110AA0AA" w14:textId="77777777" w:rsidR="00C21FAB" w:rsidRDefault="00C21FAB" w:rsidP="00C21FAB">
                  <w:r>
                    <w:t>14:30-15:10</w:t>
                  </w:r>
                </w:p>
              </w:tc>
              <w:tc>
                <w:tcPr>
                  <w:tcW w:w="956" w:type="dxa"/>
                  <w:shd w:val="clear" w:color="auto" w:fill="FFFF00"/>
                </w:tcPr>
                <w:p w14:paraId="5FC246DD" w14:textId="77777777" w:rsidR="00C21FAB" w:rsidRDefault="00C21FAB" w:rsidP="00C21FAB"/>
              </w:tc>
            </w:tr>
            <w:tr w:rsidR="00C21FAB" w14:paraId="5A51337C" w14:textId="77777777" w:rsidTr="00C21FAB">
              <w:tc>
                <w:tcPr>
                  <w:tcW w:w="1036" w:type="dxa"/>
                  <w:shd w:val="clear" w:color="auto" w:fill="auto"/>
                </w:tcPr>
                <w:p w14:paraId="26CB5447" w14:textId="77777777" w:rsidR="00C21FAB" w:rsidRPr="00C40FEB" w:rsidRDefault="00C21FAB" w:rsidP="00C21FAB">
                  <w:pPr>
                    <w:rPr>
                      <w:b/>
                      <w:bCs/>
                    </w:rPr>
                  </w:pPr>
                </w:p>
              </w:tc>
              <w:tc>
                <w:tcPr>
                  <w:tcW w:w="974" w:type="dxa"/>
                  <w:shd w:val="clear" w:color="auto" w:fill="auto"/>
                </w:tcPr>
                <w:p w14:paraId="616CFC89" w14:textId="77777777" w:rsidR="00C21FAB" w:rsidRDefault="00C21FAB" w:rsidP="00C21FAB"/>
              </w:tc>
              <w:tc>
                <w:tcPr>
                  <w:tcW w:w="932" w:type="dxa"/>
                  <w:shd w:val="clear" w:color="auto" w:fill="auto"/>
                </w:tcPr>
                <w:p w14:paraId="2D20FE52" w14:textId="77777777" w:rsidR="00C21FAB" w:rsidRDefault="00C21FAB" w:rsidP="00C21FAB"/>
              </w:tc>
              <w:tc>
                <w:tcPr>
                  <w:tcW w:w="960" w:type="dxa"/>
                  <w:shd w:val="clear" w:color="auto" w:fill="auto"/>
                  <w:vAlign w:val="bottom"/>
                </w:tcPr>
                <w:p w14:paraId="65C94E81" w14:textId="77777777" w:rsidR="00C21FAB" w:rsidRPr="00C40FEB" w:rsidRDefault="00C21FAB" w:rsidP="00C21FA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76D585F9" w14:textId="77777777" w:rsidR="00C21FAB" w:rsidRDefault="00C21FAB" w:rsidP="00C21FAB"/>
              </w:tc>
              <w:tc>
                <w:tcPr>
                  <w:tcW w:w="918" w:type="dxa"/>
                  <w:shd w:val="clear" w:color="auto" w:fill="auto"/>
                </w:tcPr>
                <w:p w14:paraId="78819CDC" w14:textId="77777777" w:rsidR="00C21FAB" w:rsidRDefault="00C21FAB" w:rsidP="00C21FAB"/>
              </w:tc>
              <w:tc>
                <w:tcPr>
                  <w:tcW w:w="927" w:type="dxa"/>
                  <w:shd w:val="clear" w:color="auto" w:fill="auto"/>
                </w:tcPr>
                <w:p w14:paraId="1F6BAA6C" w14:textId="77777777" w:rsidR="00C21FAB" w:rsidRDefault="00C21FAB" w:rsidP="00C21FAB"/>
              </w:tc>
              <w:tc>
                <w:tcPr>
                  <w:tcW w:w="545" w:type="dxa"/>
                  <w:shd w:val="clear" w:color="auto" w:fill="auto"/>
                </w:tcPr>
                <w:p w14:paraId="0075A683" w14:textId="77777777" w:rsidR="00C21FAB" w:rsidRDefault="00C21FAB" w:rsidP="00C21FAB"/>
              </w:tc>
              <w:tc>
                <w:tcPr>
                  <w:tcW w:w="1246" w:type="dxa"/>
                  <w:shd w:val="clear" w:color="auto" w:fill="FFFFFF"/>
                </w:tcPr>
                <w:p w14:paraId="3C81A8B0" w14:textId="77777777" w:rsidR="00C21FAB" w:rsidRDefault="00C21FAB" w:rsidP="00C21FAB">
                  <w:r>
                    <w:t>14:30-15:10</w:t>
                  </w:r>
                </w:p>
              </w:tc>
              <w:tc>
                <w:tcPr>
                  <w:tcW w:w="956" w:type="dxa"/>
                  <w:shd w:val="clear" w:color="auto" w:fill="FFFF00"/>
                </w:tcPr>
                <w:p w14:paraId="55312B26" w14:textId="77777777" w:rsidR="00C21FAB" w:rsidRDefault="00C21FAB" w:rsidP="00C21FAB"/>
              </w:tc>
            </w:tr>
            <w:tr w:rsidR="00C21FAB" w14:paraId="4BEDCD6F" w14:textId="77777777" w:rsidTr="00C21FAB">
              <w:tc>
                <w:tcPr>
                  <w:tcW w:w="1036" w:type="dxa"/>
                  <w:shd w:val="clear" w:color="auto" w:fill="auto"/>
                </w:tcPr>
                <w:p w14:paraId="7830FE5A" w14:textId="77777777" w:rsidR="00C21FAB" w:rsidRPr="00C40FEB" w:rsidRDefault="00C21FAB" w:rsidP="00C21FAB">
                  <w:pPr>
                    <w:rPr>
                      <w:b/>
                      <w:bCs/>
                    </w:rPr>
                  </w:pPr>
                </w:p>
              </w:tc>
              <w:tc>
                <w:tcPr>
                  <w:tcW w:w="974" w:type="dxa"/>
                  <w:shd w:val="clear" w:color="auto" w:fill="auto"/>
                </w:tcPr>
                <w:p w14:paraId="0A9AA887" w14:textId="77777777" w:rsidR="00C21FAB" w:rsidRDefault="00C21FAB" w:rsidP="00C21FAB"/>
              </w:tc>
              <w:tc>
                <w:tcPr>
                  <w:tcW w:w="932" w:type="dxa"/>
                  <w:shd w:val="clear" w:color="auto" w:fill="auto"/>
                </w:tcPr>
                <w:p w14:paraId="6A3FF0D2" w14:textId="77777777" w:rsidR="00C21FAB" w:rsidRDefault="00C21FAB" w:rsidP="00C21FAB"/>
              </w:tc>
              <w:tc>
                <w:tcPr>
                  <w:tcW w:w="960" w:type="dxa"/>
                  <w:shd w:val="clear" w:color="auto" w:fill="auto"/>
                  <w:vAlign w:val="bottom"/>
                </w:tcPr>
                <w:p w14:paraId="3206A7D1" w14:textId="77777777" w:rsidR="00C21FAB" w:rsidRPr="00C40FEB" w:rsidRDefault="00C21FAB" w:rsidP="00C21FA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4460DC9C" w14:textId="77777777" w:rsidR="00C21FAB" w:rsidRDefault="00C21FAB" w:rsidP="00C21FAB"/>
              </w:tc>
              <w:tc>
                <w:tcPr>
                  <w:tcW w:w="918" w:type="dxa"/>
                  <w:shd w:val="clear" w:color="auto" w:fill="auto"/>
                </w:tcPr>
                <w:p w14:paraId="52FC24C9" w14:textId="77777777" w:rsidR="00C21FAB" w:rsidRDefault="00C21FAB" w:rsidP="00C21FAB"/>
              </w:tc>
              <w:tc>
                <w:tcPr>
                  <w:tcW w:w="927" w:type="dxa"/>
                  <w:shd w:val="clear" w:color="auto" w:fill="auto"/>
                </w:tcPr>
                <w:p w14:paraId="2E1C243D" w14:textId="77777777" w:rsidR="00C21FAB" w:rsidRDefault="00C21FAB" w:rsidP="00C21FAB"/>
              </w:tc>
              <w:tc>
                <w:tcPr>
                  <w:tcW w:w="545" w:type="dxa"/>
                  <w:shd w:val="clear" w:color="auto" w:fill="auto"/>
                </w:tcPr>
                <w:p w14:paraId="08A6FD3F" w14:textId="77777777" w:rsidR="00C21FAB" w:rsidRDefault="00C21FAB" w:rsidP="00C21FAB"/>
              </w:tc>
              <w:tc>
                <w:tcPr>
                  <w:tcW w:w="1246" w:type="dxa"/>
                  <w:shd w:val="clear" w:color="auto" w:fill="FFFFFF"/>
                </w:tcPr>
                <w:p w14:paraId="094E1F80" w14:textId="77777777" w:rsidR="00C21FAB" w:rsidRDefault="00C21FAB" w:rsidP="00C21FAB">
                  <w:r>
                    <w:t>14:30-15:25</w:t>
                  </w:r>
                </w:p>
              </w:tc>
              <w:tc>
                <w:tcPr>
                  <w:tcW w:w="956" w:type="dxa"/>
                  <w:shd w:val="clear" w:color="auto" w:fill="FFFF00"/>
                </w:tcPr>
                <w:p w14:paraId="151B1B2A" w14:textId="77777777" w:rsidR="00C21FAB" w:rsidRDefault="00C21FAB" w:rsidP="00C21FAB"/>
              </w:tc>
            </w:tr>
            <w:tr w:rsidR="00C21FAB" w14:paraId="2205D122" w14:textId="77777777" w:rsidTr="00C21FAB">
              <w:tc>
                <w:tcPr>
                  <w:tcW w:w="1036" w:type="dxa"/>
                  <w:shd w:val="clear" w:color="auto" w:fill="auto"/>
                </w:tcPr>
                <w:p w14:paraId="7CEEF77C" w14:textId="77777777" w:rsidR="00C21FAB" w:rsidRPr="00C40FEB" w:rsidRDefault="00C21FAB" w:rsidP="00C21FAB">
                  <w:pPr>
                    <w:rPr>
                      <w:b/>
                      <w:bCs/>
                    </w:rPr>
                  </w:pPr>
                </w:p>
              </w:tc>
              <w:tc>
                <w:tcPr>
                  <w:tcW w:w="974" w:type="dxa"/>
                  <w:shd w:val="clear" w:color="auto" w:fill="auto"/>
                </w:tcPr>
                <w:p w14:paraId="769939EB" w14:textId="77777777" w:rsidR="00C21FAB" w:rsidRDefault="00C21FAB" w:rsidP="00C21FAB"/>
              </w:tc>
              <w:tc>
                <w:tcPr>
                  <w:tcW w:w="932" w:type="dxa"/>
                  <w:shd w:val="clear" w:color="auto" w:fill="auto"/>
                </w:tcPr>
                <w:p w14:paraId="6F4FDF89" w14:textId="77777777" w:rsidR="00C21FAB" w:rsidRDefault="00C21FAB" w:rsidP="00C21FAB"/>
              </w:tc>
              <w:tc>
                <w:tcPr>
                  <w:tcW w:w="960" w:type="dxa"/>
                  <w:shd w:val="clear" w:color="auto" w:fill="auto"/>
                  <w:vAlign w:val="bottom"/>
                </w:tcPr>
                <w:p w14:paraId="663F6BA6" w14:textId="77777777" w:rsidR="00C21FAB" w:rsidRPr="00A76DBE" w:rsidRDefault="00C21FAB" w:rsidP="00C21FA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2A11BA44" w14:textId="77777777" w:rsidR="00C21FAB" w:rsidRPr="00A76DBE" w:rsidRDefault="00C21FAB" w:rsidP="00C21FAB">
                  <w:pPr>
                    <w:rPr>
                      <w:color w:val="000000"/>
                    </w:rPr>
                  </w:pPr>
                </w:p>
              </w:tc>
              <w:tc>
                <w:tcPr>
                  <w:tcW w:w="918" w:type="dxa"/>
                  <w:shd w:val="clear" w:color="auto" w:fill="auto"/>
                </w:tcPr>
                <w:p w14:paraId="052378F5" w14:textId="77777777" w:rsidR="00C21FAB" w:rsidRPr="00A76DBE" w:rsidRDefault="00C21FAB" w:rsidP="00C21FAB">
                  <w:pPr>
                    <w:rPr>
                      <w:color w:val="000000"/>
                    </w:rPr>
                  </w:pPr>
                </w:p>
              </w:tc>
              <w:tc>
                <w:tcPr>
                  <w:tcW w:w="927" w:type="dxa"/>
                  <w:shd w:val="clear" w:color="auto" w:fill="auto"/>
                </w:tcPr>
                <w:p w14:paraId="3CE3EF99" w14:textId="77777777" w:rsidR="00C21FAB" w:rsidRPr="00A76DBE" w:rsidRDefault="00C21FAB" w:rsidP="00C21FAB">
                  <w:pPr>
                    <w:rPr>
                      <w:color w:val="000000"/>
                    </w:rPr>
                  </w:pPr>
                </w:p>
              </w:tc>
              <w:tc>
                <w:tcPr>
                  <w:tcW w:w="545" w:type="dxa"/>
                  <w:shd w:val="clear" w:color="auto" w:fill="auto"/>
                </w:tcPr>
                <w:p w14:paraId="0F6B9AF3" w14:textId="77777777" w:rsidR="00C21FAB" w:rsidRPr="00A76DBE" w:rsidRDefault="00C21FAB" w:rsidP="00C21FAB">
                  <w:pPr>
                    <w:rPr>
                      <w:color w:val="000000"/>
                    </w:rPr>
                  </w:pPr>
                </w:p>
              </w:tc>
              <w:tc>
                <w:tcPr>
                  <w:tcW w:w="1246" w:type="dxa"/>
                  <w:shd w:val="clear" w:color="auto" w:fill="FFFFFF"/>
                </w:tcPr>
                <w:p w14:paraId="2E241201" w14:textId="77777777" w:rsidR="00C21FAB" w:rsidRPr="00A76DBE" w:rsidRDefault="00C21FAB" w:rsidP="00C21FAB">
                  <w:pPr>
                    <w:rPr>
                      <w:color w:val="000000"/>
                    </w:rPr>
                  </w:pPr>
                  <w:r w:rsidRPr="00A76DBE">
                    <w:rPr>
                      <w:color w:val="000000"/>
                    </w:rPr>
                    <w:t>14:30-15:10</w:t>
                  </w:r>
                </w:p>
              </w:tc>
              <w:tc>
                <w:tcPr>
                  <w:tcW w:w="956" w:type="dxa"/>
                  <w:shd w:val="clear" w:color="auto" w:fill="FFFF00"/>
                </w:tcPr>
                <w:p w14:paraId="38D36CE8" w14:textId="77777777" w:rsidR="00C21FAB" w:rsidRDefault="00C21FAB" w:rsidP="00C21FAB"/>
              </w:tc>
            </w:tr>
            <w:tr w:rsidR="00C21FAB" w14:paraId="7799587F" w14:textId="77777777" w:rsidTr="00C21FAB">
              <w:tc>
                <w:tcPr>
                  <w:tcW w:w="1036" w:type="dxa"/>
                  <w:shd w:val="clear" w:color="auto" w:fill="auto"/>
                </w:tcPr>
                <w:p w14:paraId="5434B874" w14:textId="77777777" w:rsidR="00C21FAB" w:rsidRPr="00C40FEB" w:rsidRDefault="00C21FAB" w:rsidP="00C21FAB">
                  <w:pPr>
                    <w:rPr>
                      <w:b/>
                      <w:bCs/>
                    </w:rPr>
                  </w:pPr>
                </w:p>
              </w:tc>
              <w:tc>
                <w:tcPr>
                  <w:tcW w:w="974" w:type="dxa"/>
                  <w:shd w:val="clear" w:color="auto" w:fill="FFE599"/>
                </w:tcPr>
                <w:p w14:paraId="05950F57" w14:textId="77777777" w:rsidR="00C21FAB" w:rsidRDefault="00C21FAB" w:rsidP="00C21FAB">
                  <w:r>
                    <w:t>Nov-19</w:t>
                  </w:r>
                </w:p>
              </w:tc>
              <w:tc>
                <w:tcPr>
                  <w:tcW w:w="932" w:type="dxa"/>
                  <w:shd w:val="clear" w:color="auto" w:fill="auto"/>
                </w:tcPr>
                <w:p w14:paraId="427A1DE0" w14:textId="77777777" w:rsidR="00C21FAB" w:rsidRDefault="00C21FAB" w:rsidP="00C21FAB"/>
              </w:tc>
              <w:tc>
                <w:tcPr>
                  <w:tcW w:w="960" w:type="dxa"/>
                  <w:shd w:val="clear" w:color="auto" w:fill="auto"/>
                  <w:vAlign w:val="bottom"/>
                </w:tcPr>
                <w:p w14:paraId="61D8E6BA" w14:textId="77777777" w:rsidR="00C21FAB" w:rsidRPr="00C40FEB" w:rsidRDefault="00C21FAB" w:rsidP="00C21FA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59184AEE" w14:textId="77777777" w:rsidR="00C21FAB" w:rsidRDefault="00C21FAB" w:rsidP="00C21FAB"/>
              </w:tc>
              <w:tc>
                <w:tcPr>
                  <w:tcW w:w="918" w:type="dxa"/>
                  <w:shd w:val="clear" w:color="auto" w:fill="auto"/>
                </w:tcPr>
                <w:p w14:paraId="13FF72BE" w14:textId="77777777" w:rsidR="00C21FAB" w:rsidRDefault="00C21FAB" w:rsidP="00C21FAB"/>
              </w:tc>
              <w:tc>
                <w:tcPr>
                  <w:tcW w:w="927" w:type="dxa"/>
                  <w:shd w:val="clear" w:color="auto" w:fill="auto"/>
                </w:tcPr>
                <w:p w14:paraId="49E1942D" w14:textId="77777777" w:rsidR="00C21FAB" w:rsidRDefault="00C21FAB" w:rsidP="00C21FAB"/>
              </w:tc>
              <w:tc>
                <w:tcPr>
                  <w:tcW w:w="545" w:type="dxa"/>
                  <w:shd w:val="clear" w:color="auto" w:fill="auto"/>
                </w:tcPr>
                <w:p w14:paraId="6DFE622E" w14:textId="77777777" w:rsidR="00C21FAB" w:rsidRDefault="00C21FAB" w:rsidP="00C21FAB"/>
              </w:tc>
              <w:tc>
                <w:tcPr>
                  <w:tcW w:w="1246" w:type="dxa"/>
                  <w:shd w:val="clear" w:color="auto" w:fill="FFFFFF"/>
                </w:tcPr>
                <w:p w14:paraId="530964C3" w14:textId="77777777" w:rsidR="00C21FAB" w:rsidRDefault="00C21FAB" w:rsidP="00C21FAB"/>
              </w:tc>
              <w:tc>
                <w:tcPr>
                  <w:tcW w:w="956" w:type="dxa"/>
                  <w:shd w:val="clear" w:color="auto" w:fill="FFFF00"/>
                </w:tcPr>
                <w:p w14:paraId="2A6B75F7" w14:textId="77777777" w:rsidR="00C21FAB" w:rsidRDefault="00C21FAB" w:rsidP="00C21FAB"/>
              </w:tc>
            </w:tr>
            <w:tr w:rsidR="00C21FAB" w14:paraId="4406063B" w14:textId="77777777" w:rsidTr="00C21FAB">
              <w:tc>
                <w:tcPr>
                  <w:tcW w:w="1036" w:type="dxa"/>
                  <w:shd w:val="clear" w:color="auto" w:fill="auto"/>
                </w:tcPr>
                <w:p w14:paraId="50E50330" w14:textId="77777777" w:rsidR="00C21FAB" w:rsidRPr="00C40FEB" w:rsidRDefault="00C21FAB" w:rsidP="00C21FAB">
                  <w:pPr>
                    <w:rPr>
                      <w:b/>
                      <w:bCs/>
                    </w:rPr>
                  </w:pPr>
                </w:p>
              </w:tc>
              <w:tc>
                <w:tcPr>
                  <w:tcW w:w="974" w:type="dxa"/>
                  <w:shd w:val="clear" w:color="auto" w:fill="auto"/>
                </w:tcPr>
                <w:p w14:paraId="7CB8166F" w14:textId="77777777" w:rsidR="00C21FAB" w:rsidRDefault="00C21FAB" w:rsidP="00C21FAB"/>
              </w:tc>
              <w:tc>
                <w:tcPr>
                  <w:tcW w:w="932" w:type="dxa"/>
                  <w:shd w:val="clear" w:color="auto" w:fill="auto"/>
                </w:tcPr>
                <w:p w14:paraId="3D41A3E6" w14:textId="77777777" w:rsidR="00C21FAB" w:rsidRDefault="00C21FAB" w:rsidP="00C21FAB"/>
              </w:tc>
              <w:tc>
                <w:tcPr>
                  <w:tcW w:w="960" w:type="dxa"/>
                  <w:shd w:val="clear" w:color="auto" w:fill="auto"/>
                  <w:vAlign w:val="bottom"/>
                </w:tcPr>
                <w:p w14:paraId="1A3986E6" w14:textId="77777777" w:rsidR="00C21FAB" w:rsidRPr="004554CC" w:rsidRDefault="00C21FAB" w:rsidP="00C21FAB">
                  <w:pPr>
                    <w:jc w:val="center"/>
                    <w:rPr>
                      <w:rFonts w:cs="Calibri"/>
                      <w:sz w:val="22"/>
                      <w:szCs w:val="22"/>
                    </w:rPr>
                  </w:pPr>
                  <w:r w:rsidRPr="004554CC">
                    <w:rPr>
                      <w:rFonts w:cs="Calibri"/>
                      <w:sz w:val="22"/>
                      <w:szCs w:val="22"/>
                    </w:rPr>
                    <w:t>6</w:t>
                  </w:r>
                </w:p>
              </w:tc>
              <w:tc>
                <w:tcPr>
                  <w:tcW w:w="933" w:type="dxa"/>
                  <w:shd w:val="clear" w:color="auto" w:fill="auto"/>
                </w:tcPr>
                <w:p w14:paraId="2BF8DEF4" w14:textId="77777777" w:rsidR="00C21FAB" w:rsidRDefault="00C21FAB" w:rsidP="00C21FAB"/>
              </w:tc>
              <w:tc>
                <w:tcPr>
                  <w:tcW w:w="918" w:type="dxa"/>
                  <w:shd w:val="clear" w:color="auto" w:fill="auto"/>
                </w:tcPr>
                <w:p w14:paraId="058DEF5E" w14:textId="77777777" w:rsidR="00C21FAB" w:rsidRDefault="00C21FAB" w:rsidP="00C21FAB"/>
              </w:tc>
              <w:tc>
                <w:tcPr>
                  <w:tcW w:w="927" w:type="dxa"/>
                  <w:shd w:val="clear" w:color="auto" w:fill="auto"/>
                </w:tcPr>
                <w:p w14:paraId="31248985" w14:textId="77777777" w:rsidR="00C21FAB" w:rsidRDefault="00C21FAB" w:rsidP="00C21FAB"/>
              </w:tc>
              <w:tc>
                <w:tcPr>
                  <w:tcW w:w="545" w:type="dxa"/>
                  <w:shd w:val="clear" w:color="auto" w:fill="auto"/>
                </w:tcPr>
                <w:p w14:paraId="61BC78C6" w14:textId="77777777" w:rsidR="00C21FAB" w:rsidRDefault="00C21FAB" w:rsidP="00C21FAB"/>
              </w:tc>
              <w:tc>
                <w:tcPr>
                  <w:tcW w:w="1246" w:type="dxa"/>
                  <w:shd w:val="clear" w:color="auto" w:fill="FFFFFF"/>
                </w:tcPr>
                <w:p w14:paraId="16722C62" w14:textId="77777777" w:rsidR="00C21FAB" w:rsidRDefault="00C21FAB" w:rsidP="00C21FAB">
                  <w:r>
                    <w:t>14:30-15:10</w:t>
                  </w:r>
                </w:p>
              </w:tc>
              <w:tc>
                <w:tcPr>
                  <w:tcW w:w="956" w:type="dxa"/>
                  <w:shd w:val="clear" w:color="auto" w:fill="FFFF00"/>
                </w:tcPr>
                <w:p w14:paraId="351D6705" w14:textId="77777777" w:rsidR="00C21FAB" w:rsidRDefault="00C21FAB" w:rsidP="00C21FAB"/>
              </w:tc>
            </w:tr>
            <w:tr w:rsidR="00C21FAB" w14:paraId="7C741037" w14:textId="77777777" w:rsidTr="00C21FAB">
              <w:tc>
                <w:tcPr>
                  <w:tcW w:w="1036" w:type="dxa"/>
                  <w:shd w:val="clear" w:color="auto" w:fill="auto"/>
                </w:tcPr>
                <w:p w14:paraId="3629CFFD" w14:textId="77777777" w:rsidR="00C21FAB" w:rsidRPr="00C40FEB" w:rsidRDefault="00C21FAB" w:rsidP="00C21FAB">
                  <w:pPr>
                    <w:rPr>
                      <w:b/>
                      <w:bCs/>
                    </w:rPr>
                  </w:pPr>
                </w:p>
              </w:tc>
              <w:tc>
                <w:tcPr>
                  <w:tcW w:w="974" w:type="dxa"/>
                  <w:shd w:val="clear" w:color="auto" w:fill="auto"/>
                </w:tcPr>
                <w:p w14:paraId="7D1CEC7B" w14:textId="77777777" w:rsidR="00C21FAB" w:rsidRDefault="00C21FAB" w:rsidP="00C21FAB"/>
              </w:tc>
              <w:tc>
                <w:tcPr>
                  <w:tcW w:w="932" w:type="dxa"/>
                  <w:shd w:val="clear" w:color="auto" w:fill="auto"/>
                </w:tcPr>
                <w:p w14:paraId="59A92723" w14:textId="77777777" w:rsidR="00C21FAB" w:rsidRDefault="00C21FAB" w:rsidP="00C21FAB"/>
              </w:tc>
              <w:tc>
                <w:tcPr>
                  <w:tcW w:w="960" w:type="dxa"/>
                  <w:shd w:val="clear" w:color="auto" w:fill="auto"/>
                  <w:vAlign w:val="bottom"/>
                </w:tcPr>
                <w:p w14:paraId="494F5EAD" w14:textId="77777777" w:rsidR="00C21FAB" w:rsidRPr="007C2380" w:rsidRDefault="00C21FAB" w:rsidP="00C21FA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04F00172" w14:textId="77777777" w:rsidR="00C21FAB" w:rsidRDefault="00C21FAB" w:rsidP="00C21FAB"/>
              </w:tc>
              <w:tc>
                <w:tcPr>
                  <w:tcW w:w="918" w:type="dxa"/>
                  <w:shd w:val="clear" w:color="auto" w:fill="auto"/>
                </w:tcPr>
                <w:p w14:paraId="067429CA" w14:textId="77777777" w:rsidR="00C21FAB" w:rsidRDefault="00C21FAB" w:rsidP="00C21FAB"/>
              </w:tc>
              <w:tc>
                <w:tcPr>
                  <w:tcW w:w="927" w:type="dxa"/>
                  <w:shd w:val="clear" w:color="auto" w:fill="auto"/>
                </w:tcPr>
                <w:p w14:paraId="3173E6C7" w14:textId="77777777" w:rsidR="00C21FAB" w:rsidRDefault="00C21FAB" w:rsidP="00C21FAB"/>
              </w:tc>
              <w:tc>
                <w:tcPr>
                  <w:tcW w:w="545" w:type="dxa"/>
                  <w:shd w:val="clear" w:color="auto" w:fill="auto"/>
                </w:tcPr>
                <w:p w14:paraId="46692334" w14:textId="77777777" w:rsidR="00C21FAB" w:rsidRDefault="00C21FAB" w:rsidP="00C21FAB"/>
              </w:tc>
              <w:tc>
                <w:tcPr>
                  <w:tcW w:w="1246" w:type="dxa"/>
                  <w:shd w:val="clear" w:color="auto" w:fill="FFFFFF"/>
                </w:tcPr>
                <w:p w14:paraId="4A786399" w14:textId="77777777" w:rsidR="00C21FAB" w:rsidRDefault="00C21FAB" w:rsidP="00C21FAB">
                  <w:r w:rsidRPr="00A76DBE">
                    <w:rPr>
                      <w:color w:val="000000"/>
                    </w:rPr>
                    <w:t>14:30-15:10</w:t>
                  </w:r>
                </w:p>
              </w:tc>
              <w:tc>
                <w:tcPr>
                  <w:tcW w:w="956" w:type="dxa"/>
                  <w:shd w:val="clear" w:color="auto" w:fill="FFFF00"/>
                </w:tcPr>
                <w:p w14:paraId="0791B908" w14:textId="77777777" w:rsidR="00C21FAB" w:rsidRDefault="00C21FAB" w:rsidP="00C21FAB"/>
              </w:tc>
            </w:tr>
            <w:tr w:rsidR="00C21FAB" w14:paraId="059F26B9" w14:textId="77777777" w:rsidTr="00C21FAB">
              <w:tc>
                <w:tcPr>
                  <w:tcW w:w="1036" w:type="dxa"/>
                  <w:shd w:val="clear" w:color="auto" w:fill="auto"/>
                </w:tcPr>
                <w:p w14:paraId="0B9F038C" w14:textId="77777777" w:rsidR="00C21FAB" w:rsidRPr="00C40FEB" w:rsidRDefault="00C21FAB" w:rsidP="00C21FAB">
                  <w:pPr>
                    <w:rPr>
                      <w:b/>
                      <w:bCs/>
                    </w:rPr>
                  </w:pPr>
                </w:p>
              </w:tc>
              <w:tc>
                <w:tcPr>
                  <w:tcW w:w="974" w:type="dxa"/>
                  <w:shd w:val="clear" w:color="auto" w:fill="auto"/>
                </w:tcPr>
                <w:p w14:paraId="6E57C52F" w14:textId="77777777" w:rsidR="00C21FAB" w:rsidRDefault="00C21FAB" w:rsidP="00C21FAB"/>
              </w:tc>
              <w:tc>
                <w:tcPr>
                  <w:tcW w:w="932" w:type="dxa"/>
                  <w:shd w:val="clear" w:color="auto" w:fill="auto"/>
                </w:tcPr>
                <w:p w14:paraId="3834862C" w14:textId="77777777" w:rsidR="00C21FAB" w:rsidRDefault="00C21FAB" w:rsidP="00C21FAB"/>
              </w:tc>
              <w:tc>
                <w:tcPr>
                  <w:tcW w:w="960" w:type="dxa"/>
                  <w:shd w:val="clear" w:color="auto" w:fill="auto"/>
                  <w:vAlign w:val="bottom"/>
                </w:tcPr>
                <w:p w14:paraId="520C279D" w14:textId="77777777" w:rsidR="00C21FAB" w:rsidRPr="007C2380" w:rsidRDefault="00C21FAB" w:rsidP="00C21FAB">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3758A5E0" w14:textId="77777777" w:rsidR="00C21FAB" w:rsidRDefault="00C21FAB" w:rsidP="00C21FAB"/>
              </w:tc>
              <w:tc>
                <w:tcPr>
                  <w:tcW w:w="918" w:type="dxa"/>
                  <w:shd w:val="clear" w:color="auto" w:fill="auto"/>
                </w:tcPr>
                <w:p w14:paraId="5EE0552B" w14:textId="77777777" w:rsidR="00C21FAB" w:rsidRDefault="00C21FAB" w:rsidP="00C21FAB"/>
              </w:tc>
              <w:tc>
                <w:tcPr>
                  <w:tcW w:w="927" w:type="dxa"/>
                  <w:shd w:val="clear" w:color="auto" w:fill="auto"/>
                </w:tcPr>
                <w:p w14:paraId="5F3047CF" w14:textId="77777777" w:rsidR="00C21FAB" w:rsidRDefault="00C21FAB" w:rsidP="00C21FAB"/>
              </w:tc>
              <w:tc>
                <w:tcPr>
                  <w:tcW w:w="545" w:type="dxa"/>
                  <w:shd w:val="clear" w:color="auto" w:fill="auto"/>
                </w:tcPr>
                <w:p w14:paraId="5A3FAD55" w14:textId="77777777" w:rsidR="00C21FAB" w:rsidRDefault="00C21FAB" w:rsidP="00C21FAB"/>
              </w:tc>
              <w:tc>
                <w:tcPr>
                  <w:tcW w:w="1246" w:type="dxa"/>
                  <w:shd w:val="clear" w:color="auto" w:fill="FFFFFF"/>
                </w:tcPr>
                <w:p w14:paraId="57E98D9D" w14:textId="77777777" w:rsidR="00C21FAB" w:rsidRDefault="00C21FAB" w:rsidP="00C21FAB"/>
              </w:tc>
              <w:tc>
                <w:tcPr>
                  <w:tcW w:w="956" w:type="dxa"/>
                  <w:shd w:val="clear" w:color="auto" w:fill="FFFF00"/>
                </w:tcPr>
                <w:p w14:paraId="35EAA3EA" w14:textId="77777777" w:rsidR="00C21FAB" w:rsidRPr="004554CC" w:rsidRDefault="00C21FAB" w:rsidP="00C21FAB">
                  <w:pPr>
                    <w:rPr>
                      <w:color w:val="FF0000"/>
                    </w:rPr>
                  </w:pPr>
                </w:p>
              </w:tc>
            </w:tr>
            <w:tr w:rsidR="00C21FAB" w14:paraId="0F0B429D" w14:textId="77777777" w:rsidTr="00C21FAB">
              <w:tc>
                <w:tcPr>
                  <w:tcW w:w="1036" w:type="dxa"/>
                  <w:shd w:val="clear" w:color="auto" w:fill="auto"/>
                </w:tcPr>
                <w:p w14:paraId="459D2B19" w14:textId="77777777" w:rsidR="00C21FAB" w:rsidRPr="00C40FEB" w:rsidRDefault="00C21FAB" w:rsidP="00C21FAB">
                  <w:pPr>
                    <w:rPr>
                      <w:b/>
                      <w:bCs/>
                    </w:rPr>
                  </w:pPr>
                </w:p>
              </w:tc>
              <w:tc>
                <w:tcPr>
                  <w:tcW w:w="974" w:type="dxa"/>
                  <w:shd w:val="clear" w:color="auto" w:fill="auto"/>
                </w:tcPr>
                <w:p w14:paraId="398B3826" w14:textId="77777777" w:rsidR="00C21FAB" w:rsidRDefault="00C21FAB" w:rsidP="00C21FAB"/>
              </w:tc>
              <w:tc>
                <w:tcPr>
                  <w:tcW w:w="932" w:type="dxa"/>
                  <w:shd w:val="clear" w:color="auto" w:fill="auto"/>
                </w:tcPr>
                <w:p w14:paraId="2CF5CA05" w14:textId="77777777" w:rsidR="00C21FAB" w:rsidRDefault="00C21FAB" w:rsidP="00C21FAB"/>
              </w:tc>
              <w:tc>
                <w:tcPr>
                  <w:tcW w:w="960" w:type="dxa"/>
                  <w:shd w:val="clear" w:color="auto" w:fill="auto"/>
                  <w:vAlign w:val="bottom"/>
                </w:tcPr>
                <w:p w14:paraId="6C53EED7" w14:textId="77777777" w:rsidR="00C21FAB" w:rsidRPr="0047179A" w:rsidRDefault="00C21FAB" w:rsidP="00C21FA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6AFEA3D1" w14:textId="77777777" w:rsidR="00C21FAB" w:rsidRDefault="00C21FAB" w:rsidP="00C21FAB"/>
              </w:tc>
              <w:tc>
                <w:tcPr>
                  <w:tcW w:w="918" w:type="dxa"/>
                  <w:shd w:val="clear" w:color="auto" w:fill="auto"/>
                </w:tcPr>
                <w:p w14:paraId="45DF708D" w14:textId="77777777" w:rsidR="00C21FAB" w:rsidRDefault="00C21FAB" w:rsidP="00C21FAB"/>
              </w:tc>
              <w:tc>
                <w:tcPr>
                  <w:tcW w:w="927" w:type="dxa"/>
                  <w:shd w:val="clear" w:color="auto" w:fill="auto"/>
                </w:tcPr>
                <w:p w14:paraId="27EDB328" w14:textId="77777777" w:rsidR="00C21FAB" w:rsidRDefault="00C21FAB" w:rsidP="00C21FAB"/>
              </w:tc>
              <w:tc>
                <w:tcPr>
                  <w:tcW w:w="545" w:type="dxa"/>
                  <w:shd w:val="clear" w:color="auto" w:fill="auto"/>
                </w:tcPr>
                <w:p w14:paraId="64FEC884" w14:textId="77777777" w:rsidR="00C21FAB" w:rsidRDefault="00C21FAB" w:rsidP="00C21FAB"/>
              </w:tc>
              <w:tc>
                <w:tcPr>
                  <w:tcW w:w="1246" w:type="dxa"/>
                  <w:shd w:val="clear" w:color="auto" w:fill="FFFFFF"/>
                </w:tcPr>
                <w:p w14:paraId="1D5F58A1" w14:textId="77777777" w:rsidR="00C21FAB" w:rsidRDefault="00C21FAB" w:rsidP="00C21FAB">
                  <w:r>
                    <w:t>14:30</w:t>
                  </w:r>
                </w:p>
              </w:tc>
              <w:tc>
                <w:tcPr>
                  <w:tcW w:w="956" w:type="dxa"/>
                  <w:shd w:val="clear" w:color="auto" w:fill="FFFF00"/>
                </w:tcPr>
                <w:p w14:paraId="6DD7E8CF" w14:textId="77777777" w:rsidR="00C21FAB" w:rsidRDefault="00C21FAB" w:rsidP="00C21FAB">
                  <w:r w:rsidRPr="004554CC">
                    <w:rPr>
                      <w:color w:val="FF0000"/>
                    </w:rPr>
                    <w:t>Next meeting</w:t>
                  </w:r>
                </w:p>
              </w:tc>
            </w:tr>
            <w:tr w:rsidR="00C21FAB" w14:paraId="1434D3B6" w14:textId="77777777" w:rsidTr="00C21FAB">
              <w:tc>
                <w:tcPr>
                  <w:tcW w:w="1036" w:type="dxa"/>
                  <w:shd w:val="clear" w:color="auto" w:fill="auto"/>
                </w:tcPr>
                <w:p w14:paraId="3E074CCA" w14:textId="77777777" w:rsidR="00C21FAB" w:rsidRPr="00C40FEB" w:rsidRDefault="00C21FAB" w:rsidP="00C21FAB">
                  <w:pPr>
                    <w:rPr>
                      <w:b/>
                      <w:bCs/>
                    </w:rPr>
                  </w:pPr>
                </w:p>
              </w:tc>
              <w:tc>
                <w:tcPr>
                  <w:tcW w:w="974" w:type="dxa"/>
                  <w:shd w:val="clear" w:color="auto" w:fill="FFE599"/>
                </w:tcPr>
                <w:p w14:paraId="3919AD5C" w14:textId="77777777" w:rsidR="00C21FAB" w:rsidRDefault="00C21FAB" w:rsidP="00C21FAB">
                  <w:r>
                    <w:t>Dec-19</w:t>
                  </w:r>
                </w:p>
              </w:tc>
              <w:tc>
                <w:tcPr>
                  <w:tcW w:w="932" w:type="dxa"/>
                  <w:shd w:val="clear" w:color="auto" w:fill="auto"/>
                </w:tcPr>
                <w:p w14:paraId="291C834E" w14:textId="77777777" w:rsidR="00C21FAB" w:rsidRDefault="00C21FAB" w:rsidP="00C21FAB"/>
              </w:tc>
              <w:tc>
                <w:tcPr>
                  <w:tcW w:w="960" w:type="dxa"/>
                  <w:shd w:val="clear" w:color="auto" w:fill="auto"/>
                  <w:vAlign w:val="bottom"/>
                </w:tcPr>
                <w:p w14:paraId="45E61BDB" w14:textId="77777777" w:rsidR="00C21FAB" w:rsidRPr="00C40FEB" w:rsidRDefault="00C21FAB" w:rsidP="00C21FA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27C77634" w14:textId="77777777" w:rsidR="00C21FAB" w:rsidRDefault="00C21FAB" w:rsidP="00C21FAB"/>
              </w:tc>
              <w:tc>
                <w:tcPr>
                  <w:tcW w:w="918" w:type="dxa"/>
                  <w:shd w:val="clear" w:color="auto" w:fill="auto"/>
                </w:tcPr>
                <w:p w14:paraId="2A0E73F8" w14:textId="77777777" w:rsidR="00C21FAB" w:rsidRDefault="00C21FAB" w:rsidP="00C21FAB"/>
              </w:tc>
              <w:tc>
                <w:tcPr>
                  <w:tcW w:w="927" w:type="dxa"/>
                  <w:shd w:val="clear" w:color="auto" w:fill="auto"/>
                </w:tcPr>
                <w:p w14:paraId="0783CB16" w14:textId="77777777" w:rsidR="00C21FAB" w:rsidRDefault="00C21FAB" w:rsidP="00C21FAB"/>
              </w:tc>
              <w:tc>
                <w:tcPr>
                  <w:tcW w:w="545" w:type="dxa"/>
                  <w:shd w:val="clear" w:color="auto" w:fill="auto"/>
                </w:tcPr>
                <w:p w14:paraId="6612C43C" w14:textId="77777777" w:rsidR="00C21FAB" w:rsidRDefault="00C21FAB" w:rsidP="00C21FAB"/>
              </w:tc>
              <w:tc>
                <w:tcPr>
                  <w:tcW w:w="1246" w:type="dxa"/>
                  <w:shd w:val="clear" w:color="auto" w:fill="FFFFFF"/>
                </w:tcPr>
                <w:p w14:paraId="78FF294E" w14:textId="77777777" w:rsidR="00C21FAB" w:rsidRDefault="00C21FAB" w:rsidP="00C21FAB"/>
              </w:tc>
              <w:tc>
                <w:tcPr>
                  <w:tcW w:w="956" w:type="dxa"/>
                  <w:shd w:val="clear" w:color="auto" w:fill="FFFF00"/>
                </w:tcPr>
                <w:p w14:paraId="6FE08AAC" w14:textId="77777777" w:rsidR="00C21FAB" w:rsidRDefault="00C21FAB" w:rsidP="00C21FAB"/>
              </w:tc>
            </w:tr>
            <w:tr w:rsidR="00C21FAB" w14:paraId="0C633D2A" w14:textId="77777777" w:rsidTr="00C21FAB">
              <w:tc>
                <w:tcPr>
                  <w:tcW w:w="1036" w:type="dxa"/>
                  <w:shd w:val="clear" w:color="auto" w:fill="auto"/>
                </w:tcPr>
                <w:p w14:paraId="49AA9DE5" w14:textId="77777777" w:rsidR="00C21FAB" w:rsidRPr="00C40FEB" w:rsidRDefault="00C21FAB" w:rsidP="00C21FAB">
                  <w:pPr>
                    <w:rPr>
                      <w:b/>
                      <w:bCs/>
                    </w:rPr>
                  </w:pPr>
                </w:p>
              </w:tc>
              <w:tc>
                <w:tcPr>
                  <w:tcW w:w="974" w:type="dxa"/>
                  <w:shd w:val="clear" w:color="auto" w:fill="auto"/>
                </w:tcPr>
                <w:p w14:paraId="31783D8C" w14:textId="77777777" w:rsidR="00C21FAB" w:rsidRDefault="00C21FAB" w:rsidP="00C21FAB"/>
              </w:tc>
              <w:tc>
                <w:tcPr>
                  <w:tcW w:w="932" w:type="dxa"/>
                  <w:shd w:val="clear" w:color="auto" w:fill="auto"/>
                </w:tcPr>
                <w:p w14:paraId="6CDDF827" w14:textId="77777777" w:rsidR="00C21FAB" w:rsidRDefault="00C21FAB" w:rsidP="00C21FAB"/>
              </w:tc>
              <w:tc>
                <w:tcPr>
                  <w:tcW w:w="960" w:type="dxa"/>
                  <w:shd w:val="clear" w:color="auto" w:fill="auto"/>
                  <w:vAlign w:val="bottom"/>
                </w:tcPr>
                <w:p w14:paraId="1A85D746" w14:textId="77777777" w:rsidR="00C21FAB" w:rsidRPr="00C40FEB" w:rsidRDefault="00C21FAB" w:rsidP="00C21FA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1BA04983" w14:textId="77777777" w:rsidR="00C21FAB" w:rsidRDefault="00C21FAB" w:rsidP="00C21FAB"/>
              </w:tc>
              <w:tc>
                <w:tcPr>
                  <w:tcW w:w="918" w:type="dxa"/>
                  <w:shd w:val="clear" w:color="auto" w:fill="auto"/>
                </w:tcPr>
                <w:p w14:paraId="6F30D917" w14:textId="77777777" w:rsidR="00C21FAB" w:rsidRDefault="00C21FAB" w:rsidP="00C21FAB"/>
              </w:tc>
              <w:tc>
                <w:tcPr>
                  <w:tcW w:w="927" w:type="dxa"/>
                  <w:shd w:val="clear" w:color="auto" w:fill="auto"/>
                </w:tcPr>
                <w:p w14:paraId="40053187" w14:textId="77777777" w:rsidR="00C21FAB" w:rsidRDefault="00C21FAB" w:rsidP="00C21FAB"/>
              </w:tc>
              <w:tc>
                <w:tcPr>
                  <w:tcW w:w="545" w:type="dxa"/>
                  <w:shd w:val="clear" w:color="auto" w:fill="auto"/>
                </w:tcPr>
                <w:p w14:paraId="2249F0B8" w14:textId="77777777" w:rsidR="00C21FAB" w:rsidRDefault="00C21FAB" w:rsidP="00C21FAB"/>
              </w:tc>
              <w:tc>
                <w:tcPr>
                  <w:tcW w:w="1246" w:type="dxa"/>
                  <w:shd w:val="clear" w:color="auto" w:fill="FFFFFF"/>
                </w:tcPr>
                <w:p w14:paraId="09A4932C" w14:textId="77777777" w:rsidR="00C21FAB" w:rsidRDefault="00C21FAB" w:rsidP="00C21FAB"/>
              </w:tc>
              <w:tc>
                <w:tcPr>
                  <w:tcW w:w="956" w:type="dxa"/>
                  <w:shd w:val="clear" w:color="auto" w:fill="FFFF00"/>
                </w:tcPr>
                <w:p w14:paraId="09AEA7AD" w14:textId="77777777" w:rsidR="00C21FAB" w:rsidRDefault="00C21FAB" w:rsidP="00C21FAB"/>
              </w:tc>
            </w:tr>
            <w:tr w:rsidR="00C21FAB" w14:paraId="5924B6A9" w14:textId="77777777" w:rsidTr="00C21FAB">
              <w:tc>
                <w:tcPr>
                  <w:tcW w:w="1036" w:type="dxa"/>
                  <w:shd w:val="clear" w:color="auto" w:fill="auto"/>
                </w:tcPr>
                <w:p w14:paraId="562E3944" w14:textId="77777777" w:rsidR="00C21FAB" w:rsidRPr="00C40FEB" w:rsidRDefault="00C21FAB" w:rsidP="00C21FAB">
                  <w:pPr>
                    <w:rPr>
                      <w:b/>
                      <w:bCs/>
                    </w:rPr>
                  </w:pPr>
                </w:p>
              </w:tc>
              <w:tc>
                <w:tcPr>
                  <w:tcW w:w="974" w:type="dxa"/>
                  <w:shd w:val="clear" w:color="auto" w:fill="auto"/>
                </w:tcPr>
                <w:p w14:paraId="4657CAB5" w14:textId="77777777" w:rsidR="00C21FAB" w:rsidRDefault="00C21FAB" w:rsidP="00C21FAB"/>
              </w:tc>
              <w:tc>
                <w:tcPr>
                  <w:tcW w:w="932" w:type="dxa"/>
                  <w:shd w:val="clear" w:color="auto" w:fill="auto"/>
                </w:tcPr>
                <w:p w14:paraId="310855E6" w14:textId="77777777" w:rsidR="00C21FAB" w:rsidRDefault="00C21FAB" w:rsidP="00C21FAB"/>
              </w:tc>
              <w:tc>
                <w:tcPr>
                  <w:tcW w:w="960" w:type="dxa"/>
                  <w:shd w:val="clear" w:color="auto" w:fill="auto"/>
                  <w:vAlign w:val="bottom"/>
                </w:tcPr>
                <w:p w14:paraId="27D431B9" w14:textId="77777777" w:rsidR="00C21FAB" w:rsidRPr="00C40FEB" w:rsidRDefault="00C21FAB" w:rsidP="00C21FA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2843F88" w14:textId="77777777" w:rsidR="00C21FAB" w:rsidRDefault="00C21FAB" w:rsidP="00C21FAB"/>
              </w:tc>
              <w:tc>
                <w:tcPr>
                  <w:tcW w:w="918" w:type="dxa"/>
                  <w:shd w:val="clear" w:color="auto" w:fill="auto"/>
                </w:tcPr>
                <w:p w14:paraId="7685F628" w14:textId="77777777" w:rsidR="00C21FAB" w:rsidRDefault="00C21FAB" w:rsidP="00C21FAB"/>
              </w:tc>
              <w:tc>
                <w:tcPr>
                  <w:tcW w:w="927" w:type="dxa"/>
                  <w:shd w:val="clear" w:color="auto" w:fill="auto"/>
                </w:tcPr>
                <w:p w14:paraId="0C414DC0" w14:textId="77777777" w:rsidR="00C21FAB" w:rsidRDefault="00C21FAB" w:rsidP="00C21FAB"/>
              </w:tc>
              <w:tc>
                <w:tcPr>
                  <w:tcW w:w="545" w:type="dxa"/>
                  <w:shd w:val="clear" w:color="auto" w:fill="auto"/>
                </w:tcPr>
                <w:p w14:paraId="405083E9" w14:textId="77777777" w:rsidR="00C21FAB" w:rsidRDefault="00C21FAB" w:rsidP="00C21FAB"/>
              </w:tc>
              <w:tc>
                <w:tcPr>
                  <w:tcW w:w="1246" w:type="dxa"/>
                  <w:shd w:val="clear" w:color="auto" w:fill="FFFFFF"/>
                </w:tcPr>
                <w:p w14:paraId="6BE14E38" w14:textId="77777777" w:rsidR="00C21FAB" w:rsidRDefault="00C21FAB" w:rsidP="00C21FAB"/>
              </w:tc>
              <w:tc>
                <w:tcPr>
                  <w:tcW w:w="956" w:type="dxa"/>
                  <w:shd w:val="clear" w:color="auto" w:fill="FFFF00"/>
                </w:tcPr>
                <w:p w14:paraId="3D82AC9C" w14:textId="77777777" w:rsidR="00C21FAB" w:rsidRDefault="00C21FAB" w:rsidP="00C21FAB"/>
              </w:tc>
            </w:tr>
            <w:tr w:rsidR="00C21FAB" w14:paraId="3B1AC5B8" w14:textId="77777777" w:rsidTr="00C21FAB">
              <w:tc>
                <w:tcPr>
                  <w:tcW w:w="1036" w:type="dxa"/>
                  <w:shd w:val="clear" w:color="auto" w:fill="auto"/>
                </w:tcPr>
                <w:p w14:paraId="70805100" w14:textId="77777777" w:rsidR="00C21FAB" w:rsidRPr="00C40FEB" w:rsidRDefault="00C21FAB" w:rsidP="00C21FAB">
                  <w:pPr>
                    <w:rPr>
                      <w:b/>
                      <w:bCs/>
                    </w:rPr>
                  </w:pPr>
                </w:p>
              </w:tc>
              <w:tc>
                <w:tcPr>
                  <w:tcW w:w="974" w:type="dxa"/>
                  <w:shd w:val="clear" w:color="auto" w:fill="auto"/>
                </w:tcPr>
                <w:p w14:paraId="05B06484" w14:textId="77777777" w:rsidR="00C21FAB" w:rsidRDefault="00C21FAB" w:rsidP="00C21FAB"/>
              </w:tc>
              <w:tc>
                <w:tcPr>
                  <w:tcW w:w="932" w:type="dxa"/>
                  <w:shd w:val="clear" w:color="auto" w:fill="auto"/>
                </w:tcPr>
                <w:p w14:paraId="5B0CC4A3" w14:textId="77777777" w:rsidR="00C21FAB" w:rsidRDefault="00C21FAB" w:rsidP="00C21FAB"/>
              </w:tc>
              <w:tc>
                <w:tcPr>
                  <w:tcW w:w="960" w:type="dxa"/>
                  <w:shd w:val="clear" w:color="auto" w:fill="auto"/>
                  <w:vAlign w:val="bottom"/>
                </w:tcPr>
                <w:p w14:paraId="13E09342" w14:textId="77777777" w:rsidR="00C21FAB" w:rsidRPr="00C40FEB" w:rsidRDefault="00C21FAB" w:rsidP="00C21FA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297E0FFD" w14:textId="77777777" w:rsidR="00C21FAB" w:rsidRDefault="00C21FAB" w:rsidP="00C21FAB"/>
              </w:tc>
              <w:tc>
                <w:tcPr>
                  <w:tcW w:w="918" w:type="dxa"/>
                  <w:shd w:val="clear" w:color="auto" w:fill="auto"/>
                </w:tcPr>
                <w:p w14:paraId="64381B8C" w14:textId="77777777" w:rsidR="00C21FAB" w:rsidRDefault="00C21FAB" w:rsidP="00C21FAB"/>
              </w:tc>
              <w:tc>
                <w:tcPr>
                  <w:tcW w:w="927" w:type="dxa"/>
                  <w:shd w:val="clear" w:color="auto" w:fill="auto"/>
                </w:tcPr>
                <w:p w14:paraId="5785C45E" w14:textId="77777777" w:rsidR="00C21FAB" w:rsidRDefault="00C21FAB" w:rsidP="00C21FAB"/>
              </w:tc>
              <w:tc>
                <w:tcPr>
                  <w:tcW w:w="545" w:type="dxa"/>
                  <w:shd w:val="clear" w:color="auto" w:fill="auto"/>
                </w:tcPr>
                <w:p w14:paraId="41CB2350" w14:textId="77777777" w:rsidR="00C21FAB" w:rsidRDefault="00C21FAB" w:rsidP="00C21FAB"/>
              </w:tc>
              <w:tc>
                <w:tcPr>
                  <w:tcW w:w="1246" w:type="dxa"/>
                  <w:shd w:val="clear" w:color="auto" w:fill="FFFFFF"/>
                </w:tcPr>
                <w:p w14:paraId="291693BF" w14:textId="77777777" w:rsidR="00C21FAB" w:rsidRDefault="00C21FAB" w:rsidP="00C21FAB"/>
              </w:tc>
              <w:tc>
                <w:tcPr>
                  <w:tcW w:w="956" w:type="dxa"/>
                  <w:shd w:val="clear" w:color="auto" w:fill="FFFF00"/>
                </w:tcPr>
                <w:p w14:paraId="622EDE80" w14:textId="77777777" w:rsidR="00C21FAB" w:rsidRDefault="00C21FAB" w:rsidP="00C21FAB"/>
              </w:tc>
            </w:tr>
          </w:tbl>
          <w:p w14:paraId="0D1FE8EE" w14:textId="77777777" w:rsidR="00C21FAB" w:rsidRPr="009B437F" w:rsidRDefault="00C21FAB" w:rsidP="00C21FAB"/>
          <w:p w14:paraId="1C37B812" w14:textId="77777777" w:rsidR="00C21FAB" w:rsidRPr="00C13A01" w:rsidRDefault="00C21FAB" w:rsidP="00C21FAB"/>
        </w:tc>
      </w:tr>
    </w:tbl>
    <w:p w14:paraId="7F7734DE" w14:textId="5A475CA0" w:rsidR="00C21FAB" w:rsidRDefault="001A0039" w:rsidP="00C21FAB">
      <w:pPr>
        <w:rPr>
          <w:sz w:val="19"/>
        </w:rPr>
      </w:pPr>
      <w:r>
        <w:rPr>
          <w:noProof/>
        </w:rPr>
        <w:pict w14:anchorId="39AD393B">
          <v:shape id="_x0000_s1090" type="#_x0000_t202" style="position:absolute;margin-left:-7.55pt;margin-top:-577.65pt;width:483.75pt;height:47.7pt;z-index:7;mso-position-horizontal-relative:text;mso-position-vertical-relative:text">
            <v:textbox style="mso-next-textbox:#_x0000_s1090">
              <w:txbxContent>
                <w:p w14:paraId="457958DC" w14:textId="77777777" w:rsidR="00C21FAB" w:rsidRPr="0076199C" w:rsidRDefault="00C21FAB" w:rsidP="00C21FAB">
                  <w:pPr>
                    <w:jc w:val="center"/>
                    <w:rPr>
                      <w:sz w:val="28"/>
                      <w:szCs w:val="28"/>
                      <w:lang w:val="en-US"/>
                    </w:rPr>
                  </w:pPr>
                  <w:r w:rsidRPr="0076199C">
                    <w:rPr>
                      <w:sz w:val="28"/>
                      <w:szCs w:val="28"/>
                      <w:lang w:val="en-US"/>
                    </w:rPr>
                    <w:t>Meetings Date Memo</w:t>
                  </w:r>
                </w:p>
              </w:txbxContent>
            </v:textbox>
          </v:shape>
        </w:pict>
      </w:r>
    </w:p>
    <w:p w14:paraId="3B8E7F41" w14:textId="64B4A519" w:rsidR="00C21FAB" w:rsidRDefault="00C21FAB" w:rsidP="00C21FAB">
      <w:pPr>
        <w:rPr>
          <w:sz w:val="19"/>
        </w:rPr>
      </w:pPr>
    </w:p>
    <w:p w14:paraId="012E8AAD" w14:textId="718AB31C" w:rsidR="00C21FAB" w:rsidRDefault="00C21FAB" w:rsidP="00C21FAB">
      <w:pPr>
        <w:rPr>
          <w:sz w:val="19"/>
        </w:rPr>
      </w:pPr>
    </w:p>
    <w:p w14:paraId="71063613" w14:textId="16557ADB" w:rsidR="00C21FAB" w:rsidRDefault="00C21FAB" w:rsidP="00C21FAB">
      <w:pPr>
        <w:rPr>
          <w:sz w:val="19"/>
        </w:rPr>
      </w:pPr>
    </w:p>
    <w:p w14:paraId="6856D216" w14:textId="65C68E7A" w:rsidR="00C21FAB" w:rsidRDefault="00C21FAB" w:rsidP="00C21FAB">
      <w:pPr>
        <w:rPr>
          <w:sz w:val="19"/>
        </w:rPr>
      </w:pPr>
    </w:p>
    <w:p w14:paraId="0D54BB29" w14:textId="069CC966" w:rsidR="00C21FAB" w:rsidRDefault="00C21FAB" w:rsidP="00C21FAB">
      <w:pPr>
        <w:rPr>
          <w:sz w:val="19"/>
        </w:rPr>
      </w:pPr>
    </w:p>
    <w:p w14:paraId="47E6F5B1" w14:textId="026C6484" w:rsidR="00C21FAB" w:rsidRDefault="00C21FAB" w:rsidP="00C21FAB">
      <w:pPr>
        <w:rPr>
          <w:sz w:val="19"/>
        </w:rPr>
      </w:pPr>
    </w:p>
    <w:p w14:paraId="1358CDEF" w14:textId="50E10339" w:rsidR="00C21FAB" w:rsidRDefault="00C21FAB" w:rsidP="00C21FAB">
      <w:pPr>
        <w:rPr>
          <w:sz w:val="19"/>
        </w:rPr>
      </w:pPr>
    </w:p>
    <w:p w14:paraId="6345716E" w14:textId="7A1D6CFD" w:rsidR="00C21FAB" w:rsidRDefault="00C21FAB" w:rsidP="00C21FAB">
      <w:pPr>
        <w:rPr>
          <w:sz w:val="19"/>
        </w:rPr>
      </w:pPr>
    </w:p>
    <w:tbl>
      <w:tblPr>
        <w:tblW w:w="9495" w:type="dxa"/>
        <w:tblLayout w:type="fixed"/>
        <w:tblCellMar>
          <w:left w:w="0" w:type="dxa"/>
          <w:right w:w="0" w:type="dxa"/>
        </w:tblCellMar>
        <w:tblLook w:val="04A0" w:firstRow="1" w:lastRow="0" w:firstColumn="1" w:lastColumn="0" w:noHBand="0" w:noVBand="1"/>
      </w:tblPr>
      <w:tblGrid>
        <w:gridCol w:w="9495"/>
      </w:tblGrid>
      <w:tr w:rsidR="00C21FAB" w:rsidRPr="009C6440" w14:paraId="07866019" w14:textId="77777777" w:rsidTr="00C21FAB">
        <w:tc>
          <w:tcPr>
            <w:tcW w:w="8826" w:type="dxa"/>
            <w:shd w:val="clear" w:color="auto" w:fill="auto"/>
          </w:tcPr>
          <w:p w14:paraId="2708AF13" w14:textId="77777777" w:rsidR="00C21FAB" w:rsidRDefault="00C21FAB" w:rsidP="00C21FAB">
            <w:pPr>
              <w:pStyle w:val="Heading2"/>
              <w:numPr>
                <w:ilvl w:val="0"/>
                <w:numId w:val="0"/>
              </w:numPr>
              <w:jc w:val="right"/>
            </w:pPr>
          </w:p>
          <w:p w14:paraId="133140CD" w14:textId="77777777" w:rsidR="00C21FAB" w:rsidRDefault="00C21FAB" w:rsidP="00D27245">
            <w:pPr>
              <w:pStyle w:val="Heading2"/>
              <w:numPr>
                <w:ilvl w:val="0"/>
                <w:numId w:val="0"/>
              </w:numPr>
            </w:pPr>
            <w:r w:rsidRPr="00C014ED">
              <w:t>Sprint Backlog of Sprint 1</w:t>
            </w:r>
          </w:p>
          <w:p w14:paraId="638FA43B" w14:textId="77777777" w:rsidR="00C21FAB" w:rsidRPr="009B437F" w:rsidRDefault="00C21FAB" w:rsidP="00C21FAB">
            <w:pPr>
              <w:tabs>
                <w:tab w:val="left" w:pos="7110"/>
              </w:tabs>
            </w:pPr>
            <w:r>
              <w:tab/>
            </w:r>
          </w:p>
          <w:p w14:paraId="189C4846" w14:textId="77777777" w:rsidR="00C21FAB" w:rsidRPr="009B437F" w:rsidRDefault="00C21FAB" w:rsidP="00C21FAB"/>
          <w:tbl>
            <w:tblPr>
              <w:tblW w:w="949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077"/>
              <w:gridCol w:w="5444"/>
              <w:gridCol w:w="1134"/>
              <w:gridCol w:w="1134"/>
            </w:tblGrid>
            <w:tr w:rsidR="00C21FAB" w14:paraId="21004B48" w14:textId="77777777" w:rsidTr="00D27245">
              <w:trPr>
                <w:trHeight w:val="773"/>
              </w:trPr>
              <w:tc>
                <w:tcPr>
                  <w:tcW w:w="704" w:type="dxa"/>
                  <w:tcBorders>
                    <w:bottom w:val="single" w:sz="12" w:space="0" w:color="666666"/>
                  </w:tcBorders>
                  <w:shd w:val="clear" w:color="auto" w:fill="auto"/>
                </w:tcPr>
                <w:p w14:paraId="3E8D5AEE" w14:textId="77777777" w:rsidR="00C21FAB" w:rsidRPr="00C40FEB" w:rsidRDefault="00C21FAB" w:rsidP="00C21FAB">
                  <w:pPr>
                    <w:rPr>
                      <w:b/>
                      <w:bCs/>
                    </w:rPr>
                  </w:pPr>
                  <w:r w:rsidRPr="00C40FEB">
                    <w:rPr>
                      <w:b/>
                      <w:bCs/>
                    </w:rPr>
                    <w:t>Id</w:t>
                  </w:r>
                </w:p>
              </w:tc>
              <w:tc>
                <w:tcPr>
                  <w:tcW w:w="1077" w:type="dxa"/>
                  <w:tcBorders>
                    <w:bottom w:val="single" w:sz="12" w:space="0" w:color="666666"/>
                  </w:tcBorders>
                  <w:shd w:val="clear" w:color="auto" w:fill="auto"/>
                </w:tcPr>
                <w:p w14:paraId="4FE62A76" w14:textId="77777777" w:rsidR="00C21FAB" w:rsidRPr="00C40FEB" w:rsidRDefault="00C21FAB" w:rsidP="00C21FAB">
                  <w:pPr>
                    <w:rPr>
                      <w:b/>
                      <w:bCs/>
                    </w:rPr>
                  </w:pPr>
                  <w:r w:rsidRPr="00C40FEB">
                    <w:rPr>
                      <w:b/>
                      <w:bCs/>
                    </w:rPr>
                    <w:t>Story Name</w:t>
                  </w:r>
                </w:p>
              </w:tc>
              <w:tc>
                <w:tcPr>
                  <w:tcW w:w="5444" w:type="dxa"/>
                  <w:tcBorders>
                    <w:bottom w:val="single" w:sz="12" w:space="0" w:color="666666"/>
                  </w:tcBorders>
                  <w:shd w:val="clear" w:color="auto" w:fill="auto"/>
                </w:tcPr>
                <w:p w14:paraId="4BF7CE14" w14:textId="77777777" w:rsidR="00C21FAB" w:rsidRPr="00C40FEB" w:rsidRDefault="00C21FAB" w:rsidP="00C21FAB">
                  <w:pPr>
                    <w:rPr>
                      <w:b/>
                      <w:bCs/>
                    </w:rPr>
                  </w:pPr>
                  <w:r w:rsidRPr="00C40FEB">
                    <w:rPr>
                      <w:b/>
                      <w:bCs/>
                    </w:rPr>
                    <w:t>Story Description</w:t>
                  </w:r>
                </w:p>
              </w:tc>
              <w:tc>
                <w:tcPr>
                  <w:tcW w:w="1134" w:type="dxa"/>
                  <w:tcBorders>
                    <w:bottom w:val="single" w:sz="12" w:space="0" w:color="666666"/>
                  </w:tcBorders>
                  <w:shd w:val="clear" w:color="auto" w:fill="auto"/>
                </w:tcPr>
                <w:p w14:paraId="7CA9AD9A" w14:textId="77777777" w:rsidR="00C21FAB" w:rsidRPr="00C40FEB" w:rsidRDefault="00C21FAB" w:rsidP="00C21FAB">
                  <w:pPr>
                    <w:rPr>
                      <w:b/>
                      <w:bCs/>
                    </w:rPr>
                  </w:pPr>
                  <w:r w:rsidRPr="00C40FEB">
                    <w:rPr>
                      <w:b/>
                      <w:bCs/>
                    </w:rPr>
                    <w:t>Priority</w:t>
                  </w:r>
                </w:p>
              </w:tc>
              <w:tc>
                <w:tcPr>
                  <w:tcW w:w="1134" w:type="dxa"/>
                  <w:tcBorders>
                    <w:bottom w:val="single" w:sz="12" w:space="0" w:color="666666"/>
                  </w:tcBorders>
                  <w:shd w:val="clear" w:color="auto" w:fill="auto"/>
                </w:tcPr>
                <w:p w14:paraId="7D2C2124" w14:textId="77777777" w:rsidR="00C21FAB" w:rsidRPr="00C40FEB" w:rsidRDefault="00C21FAB" w:rsidP="00C21FAB">
                  <w:pPr>
                    <w:rPr>
                      <w:b/>
                      <w:bCs/>
                    </w:rPr>
                  </w:pPr>
                  <w:r w:rsidRPr="00C40FEB">
                    <w:rPr>
                      <w:b/>
                      <w:bCs/>
                    </w:rPr>
                    <w:t>Status</w:t>
                  </w:r>
                </w:p>
              </w:tc>
            </w:tr>
            <w:tr w:rsidR="00C21FAB" w14:paraId="1C1F0989" w14:textId="77777777" w:rsidTr="00D27245">
              <w:tc>
                <w:tcPr>
                  <w:tcW w:w="704" w:type="dxa"/>
                  <w:shd w:val="clear" w:color="auto" w:fill="auto"/>
                  <w:vAlign w:val="center"/>
                </w:tcPr>
                <w:p w14:paraId="2354BD89"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0</w:t>
                  </w:r>
                </w:p>
              </w:tc>
              <w:tc>
                <w:tcPr>
                  <w:tcW w:w="1077" w:type="dxa"/>
                  <w:shd w:val="clear" w:color="auto" w:fill="auto"/>
                  <w:vAlign w:val="center"/>
                </w:tcPr>
                <w:p w14:paraId="04F7E2F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5444" w:type="dxa"/>
                  <w:shd w:val="clear" w:color="auto" w:fill="auto"/>
                  <w:vAlign w:val="center"/>
                </w:tcPr>
                <w:p w14:paraId="34CB38C2"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Domain model</w:t>
                  </w:r>
                </w:p>
              </w:tc>
              <w:tc>
                <w:tcPr>
                  <w:tcW w:w="1134" w:type="dxa"/>
                  <w:shd w:val="clear" w:color="auto" w:fill="auto"/>
                  <w:vAlign w:val="center"/>
                </w:tcPr>
                <w:p w14:paraId="734D3D32"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582F5DD"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done</w:t>
                  </w:r>
                </w:p>
              </w:tc>
            </w:tr>
            <w:tr w:rsidR="00C21FAB" w14:paraId="0197712B" w14:textId="77777777" w:rsidTr="00D27245">
              <w:tc>
                <w:tcPr>
                  <w:tcW w:w="704" w:type="dxa"/>
                  <w:shd w:val="clear" w:color="auto" w:fill="auto"/>
                  <w:vAlign w:val="center"/>
                </w:tcPr>
                <w:p w14:paraId="6DBD95F9"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077" w:type="dxa"/>
                  <w:shd w:val="clear" w:color="auto" w:fill="auto"/>
                  <w:vAlign w:val="center"/>
                </w:tcPr>
                <w:p w14:paraId="1D2F5D0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3D11B5A2"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1134" w:type="dxa"/>
                  <w:shd w:val="clear" w:color="auto" w:fill="auto"/>
                  <w:vAlign w:val="center"/>
                </w:tcPr>
                <w:p w14:paraId="6B71CFA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1DC74B10"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4A3E4E11" w14:textId="77777777" w:rsidTr="00D27245">
              <w:tc>
                <w:tcPr>
                  <w:tcW w:w="704" w:type="dxa"/>
                  <w:shd w:val="clear" w:color="auto" w:fill="auto"/>
                  <w:vAlign w:val="center"/>
                </w:tcPr>
                <w:p w14:paraId="29DD359F"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2</w:t>
                  </w:r>
                </w:p>
              </w:tc>
              <w:tc>
                <w:tcPr>
                  <w:tcW w:w="1077" w:type="dxa"/>
                  <w:shd w:val="clear" w:color="auto" w:fill="auto"/>
                  <w:vAlign w:val="center"/>
                </w:tcPr>
                <w:p w14:paraId="265ED4A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1F11D3D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1134" w:type="dxa"/>
                  <w:shd w:val="clear" w:color="auto" w:fill="auto"/>
                  <w:vAlign w:val="center"/>
                </w:tcPr>
                <w:p w14:paraId="09F9B3C5"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005EA721"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5CBE7B97" w14:textId="77777777" w:rsidTr="00D27245">
              <w:tc>
                <w:tcPr>
                  <w:tcW w:w="704" w:type="dxa"/>
                  <w:shd w:val="clear" w:color="auto" w:fill="auto"/>
                  <w:vAlign w:val="center"/>
                </w:tcPr>
                <w:p w14:paraId="5345BB0B"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4</w:t>
                  </w:r>
                </w:p>
              </w:tc>
              <w:tc>
                <w:tcPr>
                  <w:tcW w:w="1077" w:type="dxa"/>
                  <w:shd w:val="clear" w:color="auto" w:fill="auto"/>
                  <w:vAlign w:val="center"/>
                </w:tcPr>
                <w:p w14:paraId="35256732"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Vision</w:t>
                  </w:r>
                </w:p>
              </w:tc>
              <w:tc>
                <w:tcPr>
                  <w:tcW w:w="5444" w:type="dxa"/>
                  <w:shd w:val="clear" w:color="auto" w:fill="auto"/>
                  <w:vAlign w:val="center"/>
                </w:tcPr>
                <w:p w14:paraId="76F4A69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1134" w:type="dxa"/>
                  <w:shd w:val="clear" w:color="auto" w:fill="auto"/>
                  <w:vAlign w:val="center"/>
                </w:tcPr>
                <w:p w14:paraId="22A8600D"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4F647A8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2D49034F" w14:textId="77777777" w:rsidTr="00D27245">
              <w:tc>
                <w:tcPr>
                  <w:tcW w:w="704" w:type="dxa"/>
                  <w:shd w:val="clear" w:color="auto" w:fill="auto"/>
                  <w:vAlign w:val="center"/>
                </w:tcPr>
                <w:p w14:paraId="1298402D"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5</w:t>
                  </w:r>
                </w:p>
              </w:tc>
              <w:tc>
                <w:tcPr>
                  <w:tcW w:w="1077" w:type="dxa"/>
                  <w:shd w:val="clear" w:color="auto" w:fill="auto"/>
                  <w:vAlign w:val="center"/>
                </w:tcPr>
                <w:p w14:paraId="75E2BC8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5444" w:type="dxa"/>
                  <w:shd w:val="clear" w:color="auto" w:fill="auto"/>
                  <w:vAlign w:val="center"/>
                </w:tcPr>
                <w:p w14:paraId="1667CAD5"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 xml:space="preserve">Set up infrastructure Gitlab </w:t>
                  </w:r>
                </w:p>
              </w:tc>
              <w:tc>
                <w:tcPr>
                  <w:tcW w:w="1134" w:type="dxa"/>
                  <w:shd w:val="clear" w:color="auto" w:fill="auto"/>
                  <w:vAlign w:val="center"/>
                </w:tcPr>
                <w:p w14:paraId="26DD18FC"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FA7392B"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done</w:t>
                  </w:r>
                </w:p>
              </w:tc>
            </w:tr>
            <w:tr w:rsidR="00C21FAB" w14:paraId="122A9AE7" w14:textId="77777777" w:rsidTr="00D27245">
              <w:tc>
                <w:tcPr>
                  <w:tcW w:w="704" w:type="dxa"/>
                  <w:shd w:val="clear" w:color="auto" w:fill="auto"/>
                  <w:vAlign w:val="center"/>
                </w:tcPr>
                <w:p w14:paraId="6510BB9F"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6</w:t>
                  </w:r>
                </w:p>
              </w:tc>
              <w:tc>
                <w:tcPr>
                  <w:tcW w:w="1077" w:type="dxa"/>
                  <w:shd w:val="clear" w:color="auto" w:fill="auto"/>
                  <w:vAlign w:val="center"/>
                </w:tcPr>
                <w:p w14:paraId="4DFABF5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278C559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1134" w:type="dxa"/>
                  <w:shd w:val="clear" w:color="auto" w:fill="auto"/>
                  <w:vAlign w:val="center"/>
                </w:tcPr>
                <w:p w14:paraId="4DBD210E"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5D654C3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7B2063FF" w14:textId="77777777" w:rsidTr="00D27245">
              <w:tc>
                <w:tcPr>
                  <w:tcW w:w="704" w:type="dxa"/>
                  <w:shd w:val="clear" w:color="auto" w:fill="auto"/>
                  <w:vAlign w:val="center"/>
                </w:tcPr>
                <w:p w14:paraId="07854220" w14:textId="77777777" w:rsidR="00C21FAB" w:rsidRPr="00C40FEB" w:rsidRDefault="00C21FAB" w:rsidP="00C21FA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077" w:type="dxa"/>
                  <w:shd w:val="clear" w:color="auto" w:fill="auto"/>
                  <w:vAlign w:val="center"/>
                </w:tcPr>
                <w:p w14:paraId="1E466D90"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5444" w:type="dxa"/>
                  <w:shd w:val="clear" w:color="auto" w:fill="auto"/>
                  <w:vAlign w:val="center"/>
                </w:tcPr>
                <w:p w14:paraId="0EE6000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1134" w:type="dxa"/>
                  <w:shd w:val="clear" w:color="auto" w:fill="auto"/>
                  <w:vAlign w:val="center"/>
                </w:tcPr>
                <w:p w14:paraId="289C212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01B0EA7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 process</w:t>
                  </w:r>
                </w:p>
              </w:tc>
            </w:tr>
            <w:tr w:rsidR="00C21FAB" w14:paraId="2F291589" w14:textId="77777777" w:rsidTr="00D27245">
              <w:tc>
                <w:tcPr>
                  <w:tcW w:w="704" w:type="dxa"/>
                  <w:shd w:val="clear" w:color="auto" w:fill="auto"/>
                  <w:vAlign w:val="center"/>
                </w:tcPr>
                <w:p w14:paraId="24A91C63"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8</w:t>
                  </w:r>
                </w:p>
              </w:tc>
              <w:tc>
                <w:tcPr>
                  <w:tcW w:w="1077" w:type="dxa"/>
                  <w:shd w:val="clear" w:color="auto" w:fill="auto"/>
                  <w:vAlign w:val="center"/>
                </w:tcPr>
                <w:p w14:paraId="06B2B7FE"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5444" w:type="dxa"/>
                  <w:shd w:val="clear" w:color="auto" w:fill="auto"/>
                  <w:vAlign w:val="center"/>
                </w:tcPr>
                <w:p w14:paraId="11493D54"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1134" w:type="dxa"/>
                  <w:shd w:val="clear" w:color="auto" w:fill="auto"/>
                  <w:vAlign w:val="center"/>
                </w:tcPr>
                <w:p w14:paraId="41C27FE1"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High</w:t>
                  </w:r>
                </w:p>
              </w:tc>
              <w:tc>
                <w:tcPr>
                  <w:tcW w:w="1134" w:type="dxa"/>
                  <w:shd w:val="clear" w:color="auto" w:fill="auto"/>
                  <w:vAlign w:val="center"/>
                </w:tcPr>
                <w:p w14:paraId="6F6FCD6F"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2CA93044" w14:textId="77777777" w:rsidTr="00D27245">
              <w:tc>
                <w:tcPr>
                  <w:tcW w:w="704" w:type="dxa"/>
                  <w:shd w:val="clear" w:color="auto" w:fill="auto"/>
                  <w:vAlign w:val="center"/>
                </w:tcPr>
                <w:p w14:paraId="562BE623"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9</w:t>
                  </w:r>
                </w:p>
              </w:tc>
              <w:tc>
                <w:tcPr>
                  <w:tcW w:w="1077" w:type="dxa"/>
                  <w:shd w:val="clear" w:color="auto" w:fill="auto"/>
                  <w:vAlign w:val="center"/>
                </w:tcPr>
                <w:p w14:paraId="6D289D7C"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4A2E96E8"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1134" w:type="dxa"/>
                  <w:shd w:val="clear" w:color="auto" w:fill="auto"/>
                  <w:vAlign w:val="center"/>
                </w:tcPr>
                <w:p w14:paraId="78601BAB" w14:textId="77777777" w:rsidR="00C21FAB" w:rsidRPr="00C40FEB" w:rsidRDefault="00C21FAB" w:rsidP="00C21FAB">
                  <w:pPr>
                    <w:rPr>
                      <w:rFonts w:ascii="CIDFont+F3" w:hAnsi="CIDFont+F3" w:cs="Calibri"/>
                      <w:sz w:val="18"/>
                      <w:szCs w:val="18"/>
                    </w:rPr>
                  </w:pPr>
                  <w:r w:rsidRPr="00C40FEB">
                    <w:rPr>
                      <w:rFonts w:ascii="CIDFont+F3" w:hAnsi="CIDFont+F3" w:cs="Calibri"/>
                      <w:sz w:val="18"/>
                      <w:szCs w:val="18"/>
                    </w:rPr>
                    <w:t> </w:t>
                  </w:r>
                </w:p>
              </w:tc>
              <w:tc>
                <w:tcPr>
                  <w:tcW w:w="1134" w:type="dxa"/>
                  <w:shd w:val="clear" w:color="auto" w:fill="auto"/>
                  <w:vAlign w:val="center"/>
                </w:tcPr>
                <w:p w14:paraId="53C91EFD"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 Almost</w:t>
                  </w:r>
                </w:p>
                <w:p w14:paraId="65B6B0CA"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63DAD1ED" w14:textId="77777777" w:rsidTr="00D27245">
              <w:tc>
                <w:tcPr>
                  <w:tcW w:w="704" w:type="dxa"/>
                  <w:shd w:val="clear" w:color="auto" w:fill="auto"/>
                  <w:vAlign w:val="center"/>
                </w:tcPr>
                <w:p w14:paraId="71AD7658" w14:textId="77777777" w:rsidR="00C21FAB" w:rsidRPr="00C40FEB" w:rsidRDefault="00C21FAB" w:rsidP="00C21FAB">
                  <w:pPr>
                    <w:jc w:val="center"/>
                    <w:rPr>
                      <w:rFonts w:ascii="CIDFont+F3" w:hAnsi="CIDFont+F3" w:cs="Calibri"/>
                      <w:b/>
                      <w:bCs/>
                      <w:sz w:val="18"/>
                      <w:szCs w:val="18"/>
                    </w:rPr>
                  </w:pPr>
                  <w:r w:rsidRPr="00C40FEB">
                    <w:rPr>
                      <w:rFonts w:ascii="CIDFont+F3" w:hAnsi="CIDFont+F3" w:cs="Calibri"/>
                      <w:b/>
                      <w:bCs/>
                      <w:sz w:val="18"/>
                      <w:szCs w:val="18"/>
                    </w:rPr>
                    <w:t>10</w:t>
                  </w:r>
                </w:p>
              </w:tc>
              <w:tc>
                <w:tcPr>
                  <w:tcW w:w="1077" w:type="dxa"/>
                  <w:shd w:val="clear" w:color="auto" w:fill="auto"/>
                  <w:vAlign w:val="center"/>
                </w:tcPr>
                <w:p w14:paraId="26A1FF6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5444" w:type="dxa"/>
                  <w:shd w:val="clear" w:color="auto" w:fill="auto"/>
                  <w:vAlign w:val="center"/>
                </w:tcPr>
                <w:p w14:paraId="2FD03949"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1134" w:type="dxa"/>
                  <w:shd w:val="clear" w:color="auto" w:fill="auto"/>
                  <w:vAlign w:val="center"/>
                </w:tcPr>
                <w:p w14:paraId="62326CB3"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High</w:t>
                  </w:r>
                </w:p>
              </w:tc>
              <w:tc>
                <w:tcPr>
                  <w:tcW w:w="1134" w:type="dxa"/>
                  <w:shd w:val="clear" w:color="auto" w:fill="auto"/>
                  <w:vAlign w:val="center"/>
                </w:tcPr>
                <w:p w14:paraId="484395E8" w14:textId="77777777" w:rsidR="00C21FAB" w:rsidRPr="00C40FEB" w:rsidRDefault="00C21FAB" w:rsidP="00C21FAB">
                  <w:pPr>
                    <w:rPr>
                      <w:rFonts w:ascii="CIDFont+F3" w:hAnsi="CIDFont+F3" w:cs="Calibri"/>
                      <w:color w:val="000000"/>
                      <w:sz w:val="18"/>
                      <w:szCs w:val="18"/>
                    </w:rPr>
                  </w:pPr>
                  <w:r w:rsidRPr="00C40FEB">
                    <w:rPr>
                      <w:rFonts w:ascii="CIDFont+F3" w:hAnsi="CIDFont+F3" w:cs="Calibri"/>
                      <w:color w:val="000000"/>
                      <w:sz w:val="18"/>
                      <w:szCs w:val="18"/>
                    </w:rPr>
                    <w:t>done</w:t>
                  </w:r>
                </w:p>
              </w:tc>
            </w:tr>
            <w:tr w:rsidR="00C21FAB" w14:paraId="61BB6E2C" w14:textId="77777777" w:rsidTr="00D27245">
              <w:tc>
                <w:tcPr>
                  <w:tcW w:w="704" w:type="dxa"/>
                  <w:shd w:val="clear" w:color="auto" w:fill="auto"/>
                  <w:vAlign w:val="center"/>
                </w:tcPr>
                <w:p w14:paraId="5CB45979" w14:textId="77777777" w:rsidR="00C21FAB" w:rsidRPr="00C40FEB" w:rsidRDefault="00C21FAB" w:rsidP="00C21FAB">
                  <w:pPr>
                    <w:rPr>
                      <w:rFonts w:ascii="CIDFont+F3" w:hAnsi="CIDFont+F3" w:cs="Calibri"/>
                      <w:b/>
                      <w:bCs/>
                      <w:sz w:val="18"/>
                      <w:szCs w:val="18"/>
                    </w:rPr>
                  </w:pPr>
                </w:p>
              </w:tc>
              <w:tc>
                <w:tcPr>
                  <w:tcW w:w="1077" w:type="dxa"/>
                  <w:shd w:val="clear" w:color="auto" w:fill="auto"/>
                  <w:vAlign w:val="center"/>
                </w:tcPr>
                <w:p w14:paraId="0DD951C6" w14:textId="77777777" w:rsidR="00C21FAB" w:rsidRPr="00C40FEB" w:rsidRDefault="00C21FAB" w:rsidP="00C21FAB">
                  <w:pPr>
                    <w:rPr>
                      <w:rFonts w:ascii="CIDFont+F3" w:hAnsi="CIDFont+F3" w:cs="Calibri"/>
                      <w:color w:val="000000"/>
                      <w:sz w:val="18"/>
                      <w:szCs w:val="18"/>
                    </w:rPr>
                  </w:pPr>
                </w:p>
              </w:tc>
              <w:tc>
                <w:tcPr>
                  <w:tcW w:w="5444" w:type="dxa"/>
                  <w:shd w:val="clear" w:color="auto" w:fill="auto"/>
                  <w:vAlign w:val="center"/>
                </w:tcPr>
                <w:p w14:paraId="0F8D4E41" w14:textId="01CD6BCC" w:rsidR="00D27245" w:rsidRDefault="00D27245" w:rsidP="00D27245">
                  <w:pPr>
                    <w:pStyle w:val="Heading2"/>
                    <w:numPr>
                      <w:ilvl w:val="0"/>
                      <w:numId w:val="0"/>
                    </w:numPr>
                  </w:pPr>
                  <w:r w:rsidRPr="00C014ED">
                    <w:t xml:space="preserve">Sprint Backlog of Sprint </w:t>
                  </w:r>
                  <w:r>
                    <w:t>2</w:t>
                  </w:r>
                </w:p>
                <w:p w14:paraId="6522D219" w14:textId="77777777" w:rsidR="00C21FAB" w:rsidRPr="00C40FEB" w:rsidRDefault="00C21FAB" w:rsidP="00C21FAB">
                  <w:pPr>
                    <w:rPr>
                      <w:rFonts w:ascii="CIDFont+F3" w:hAnsi="CIDFont+F3" w:cs="Calibri"/>
                      <w:color w:val="000000"/>
                      <w:sz w:val="18"/>
                      <w:szCs w:val="18"/>
                    </w:rPr>
                  </w:pPr>
                </w:p>
              </w:tc>
              <w:tc>
                <w:tcPr>
                  <w:tcW w:w="1134" w:type="dxa"/>
                  <w:shd w:val="clear" w:color="auto" w:fill="auto"/>
                  <w:vAlign w:val="center"/>
                </w:tcPr>
                <w:p w14:paraId="03E2F9A1" w14:textId="77777777" w:rsidR="00C21FAB" w:rsidRPr="00C40FEB" w:rsidRDefault="00C21FAB" w:rsidP="00C21FAB">
                  <w:pPr>
                    <w:rPr>
                      <w:rFonts w:ascii="CIDFont+F3" w:hAnsi="CIDFont+F3" w:cs="Calibri"/>
                      <w:color w:val="000000"/>
                      <w:sz w:val="18"/>
                      <w:szCs w:val="18"/>
                    </w:rPr>
                  </w:pPr>
                </w:p>
              </w:tc>
              <w:tc>
                <w:tcPr>
                  <w:tcW w:w="1134" w:type="dxa"/>
                  <w:shd w:val="clear" w:color="auto" w:fill="auto"/>
                  <w:vAlign w:val="center"/>
                </w:tcPr>
                <w:p w14:paraId="2ABAF7A6" w14:textId="77777777" w:rsidR="00C21FAB" w:rsidRPr="00C40FEB" w:rsidRDefault="00C21FAB" w:rsidP="00C21FAB">
                  <w:pPr>
                    <w:rPr>
                      <w:rFonts w:ascii="CIDFont+F3" w:hAnsi="CIDFont+F3" w:cs="Calibri"/>
                      <w:color w:val="000000"/>
                      <w:sz w:val="18"/>
                      <w:szCs w:val="18"/>
                    </w:rPr>
                  </w:pPr>
                </w:p>
              </w:tc>
            </w:tr>
            <w:tr w:rsidR="00D27245" w14:paraId="32D48CD8" w14:textId="77777777" w:rsidTr="00D27245">
              <w:tc>
                <w:tcPr>
                  <w:tcW w:w="704" w:type="dxa"/>
                  <w:shd w:val="clear" w:color="auto" w:fill="auto"/>
                  <w:vAlign w:val="bottom"/>
                </w:tcPr>
                <w:p w14:paraId="25CB9CFF" w14:textId="2586D37B" w:rsidR="00D27245" w:rsidRPr="00C40FEB" w:rsidRDefault="00D27245" w:rsidP="00D27245">
                  <w:pPr>
                    <w:rPr>
                      <w:rFonts w:ascii="CIDFont+F3" w:hAnsi="CIDFont+F3" w:cs="Calibri"/>
                      <w:b/>
                      <w:bCs/>
                      <w:sz w:val="18"/>
                      <w:szCs w:val="18"/>
                    </w:rPr>
                  </w:pPr>
                  <w:r w:rsidRPr="00C40FEB">
                    <w:rPr>
                      <w:rFonts w:cs="Calibri"/>
                      <w:b/>
                      <w:bCs/>
                      <w:color w:val="000000"/>
                      <w:sz w:val="22"/>
                      <w:szCs w:val="22"/>
                    </w:rPr>
                    <w:t>11</w:t>
                  </w:r>
                </w:p>
              </w:tc>
              <w:tc>
                <w:tcPr>
                  <w:tcW w:w="1077" w:type="dxa"/>
                  <w:shd w:val="clear" w:color="auto" w:fill="auto"/>
                  <w:vAlign w:val="bottom"/>
                </w:tcPr>
                <w:p w14:paraId="0F52B104" w14:textId="406BEF13" w:rsidR="00D27245" w:rsidRPr="00C40FEB" w:rsidRDefault="00D27245" w:rsidP="00D27245">
                  <w:pPr>
                    <w:rPr>
                      <w:rFonts w:ascii="CIDFont+F3" w:hAnsi="CIDFont+F3" w:cs="Calibri"/>
                      <w:color w:val="000000"/>
                      <w:sz w:val="18"/>
                      <w:szCs w:val="18"/>
                    </w:rPr>
                  </w:pPr>
                  <w:r w:rsidRPr="00C40FEB">
                    <w:rPr>
                      <w:rFonts w:cs="Calibri"/>
                      <w:color w:val="000000"/>
                      <w:sz w:val="22"/>
                      <w:szCs w:val="22"/>
                    </w:rPr>
                    <w:t>Postgres SQL</w:t>
                  </w:r>
                </w:p>
              </w:tc>
              <w:tc>
                <w:tcPr>
                  <w:tcW w:w="5444" w:type="dxa"/>
                  <w:shd w:val="clear" w:color="auto" w:fill="auto"/>
                  <w:vAlign w:val="bottom"/>
                </w:tcPr>
                <w:p w14:paraId="725D99C7" w14:textId="07BF7A22" w:rsidR="00D27245" w:rsidRPr="00C40FEB" w:rsidRDefault="00D27245" w:rsidP="00D27245">
                  <w:pPr>
                    <w:rPr>
                      <w:rFonts w:ascii="CIDFont+F3" w:hAnsi="CIDFont+F3" w:cs="Calibri"/>
                      <w:color w:val="000000"/>
                      <w:sz w:val="18"/>
                      <w:szCs w:val="18"/>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1134" w:type="dxa"/>
                  <w:shd w:val="clear" w:color="auto" w:fill="auto"/>
                  <w:vAlign w:val="bottom"/>
                </w:tcPr>
                <w:p w14:paraId="0BE15165" w14:textId="57BD0FBD"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5DFC4AF5" w14:textId="0B11B801" w:rsidR="00D27245" w:rsidRPr="00C40FEB" w:rsidRDefault="00D27245" w:rsidP="00D27245">
                  <w:pPr>
                    <w:rPr>
                      <w:rFonts w:ascii="CIDFont+F3" w:hAnsi="CIDFont+F3" w:cs="Calibri"/>
                      <w:color w:val="000000"/>
                      <w:sz w:val="18"/>
                      <w:szCs w:val="18"/>
                    </w:rPr>
                  </w:pPr>
                  <w:r w:rsidRPr="00C40FEB">
                    <w:rPr>
                      <w:rFonts w:cs="Calibri"/>
                      <w:color w:val="000000"/>
                      <w:sz w:val="22"/>
                      <w:szCs w:val="22"/>
                    </w:rPr>
                    <w:t>done</w:t>
                  </w:r>
                </w:p>
              </w:tc>
            </w:tr>
            <w:tr w:rsidR="00D27245" w14:paraId="71BC71F3" w14:textId="77777777" w:rsidTr="00D27245">
              <w:tc>
                <w:tcPr>
                  <w:tcW w:w="704" w:type="dxa"/>
                  <w:shd w:val="clear" w:color="auto" w:fill="auto"/>
                  <w:vAlign w:val="bottom"/>
                </w:tcPr>
                <w:p w14:paraId="4D809ED3" w14:textId="41CCB8E2" w:rsidR="00D27245" w:rsidRPr="00C40FEB" w:rsidRDefault="00D27245" w:rsidP="00D27245">
                  <w:pPr>
                    <w:rPr>
                      <w:rFonts w:ascii="CIDFont+F3" w:hAnsi="CIDFont+F3" w:cs="Calibri"/>
                      <w:b/>
                      <w:bCs/>
                      <w:sz w:val="18"/>
                      <w:szCs w:val="18"/>
                    </w:rPr>
                  </w:pPr>
                  <w:r w:rsidRPr="00C40FEB">
                    <w:rPr>
                      <w:rFonts w:cs="Calibri"/>
                      <w:b/>
                      <w:bCs/>
                      <w:color w:val="000000"/>
                      <w:sz w:val="22"/>
                      <w:szCs w:val="22"/>
                    </w:rPr>
                    <w:t>12</w:t>
                  </w:r>
                </w:p>
              </w:tc>
              <w:tc>
                <w:tcPr>
                  <w:tcW w:w="1077" w:type="dxa"/>
                  <w:shd w:val="clear" w:color="auto" w:fill="auto"/>
                  <w:vAlign w:val="bottom"/>
                </w:tcPr>
                <w:p w14:paraId="5A59F5B8" w14:textId="65DD8A9E" w:rsidR="00D27245" w:rsidRPr="00C40FEB" w:rsidRDefault="00D27245" w:rsidP="00D27245">
                  <w:pPr>
                    <w:rPr>
                      <w:rFonts w:ascii="CIDFont+F3" w:hAnsi="CIDFont+F3" w:cs="Calibri"/>
                      <w:color w:val="000000"/>
                      <w:sz w:val="18"/>
                      <w:szCs w:val="18"/>
                    </w:rPr>
                  </w:pPr>
                  <w:r w:rsidRPr="00C40FEB">
                    <w:rPr>
                      <w:rFonts w:cs="Calibri"/>
                      <w:color w:val="000000"/>
                      <w:sz w:val="22"/>
                      <w:szCs w:val="22"/>
                    </w:rPr>
                    <w:t>diagram</w:t>
                  </w:r>
                </w:p>
              </w:tc>
              <w:tc>
                <w:tcPr>
                  <w:tcW w:w="5444" w:type="dxa"/>
                  <w:shd w:val="clear" w:color="auto" w:fill="auto"/>
                </w:tcPr>
                <w:p w14:paraId="4834715B" w14:textId="7F1BCB67" w:rsidR="00D27245" w:rsidRPr="00C40FEB" w:rsidRDefault="00D27245" w:rsidP="00D27245">
                  <w:pPr>
                    <w:rPr>
                      <w:rFonts w:ascii="CIDFont+F3" w:hAnsi="CIDFont+F3" w:cs="Calibri"/>
                      <w:color w:val="000000"/>
                      <w:sz w:val="18"/>
                      <w:szCs w:val="18"/>
                    </w:rPr>
                  </w:pPr>
                  <w:r>
                    <w:t>System sequence diagram for login</w:t>
                  </w:r>
                </w:p>
              </w:tc>
              <w:tc>
                <w:tcPr>
                  <w:tcW w:w="1134" w:type="dxa"/>
                  <w:shd w:val="clear" w:color="auto" w:fill="auto"/>
                  <w:vAlign w:val="bottom"/>
                </w:tcPr>
                <w:p w14:paraId="1EED7DE9" w14:textId="68571FDB"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180422EC" w14:textId="716E150F" w:rsidR="00D27245" w:rsidRPr="00C40FEB" w:rsidRDefault="00D27245" w:rsidP="00D27245">
                  <w:pPr>
                    <w:rPr>
                      <w:rFonts w:ascii="CIDFont+F3" w:hAnsi="CIDFont+F3" w:cs="Calibri"/>
                      <w:color w:val="000000"/>
                      <w:sz w:val="18"/>
                      <w:szCs w:val="18"/>
                    </w:rPr>
                  </w:pPr>
                  <w:r>
                    <w:t>done</w:t>
                  </w:r>
                </w:p>
              </w:tc>
            </w:tr>
            <w:tr w:rsidR="00D27245" w14:paraId="48AF749A" w14:textId="77777777" w:rsidTr="00D27245">
              <w:tc>
                <w:tcPr>
                  <w:tcW w:w="704" w:type="dxa"/>
                  <w:shd w:val="clear" w:color="auto" w:fill="auto"/>
                  <w:vAlign w:val="bottom"/>
                </w:tcPr>
                <w:p w14:paraId="5EAEEE6B" w14:textId="272ACDFF" w:rsidR="00D27245" w:rsidRPr="00C40FEB" w:rsidRDefault="00D27245" w:rsidP="00D27245">
                  <w:pPr>
                    <w:rPr>
                      <w:rFonts w:ascii="CIDFont+F3" w:hAnsi="CIDFont+F3" w:cs="Calibri"/>
                      <w:b/>
                      <w:bCs/>
                      <w:sz w:val="18"/>
                      <w:szCs w:val="18"/>
                    </w:rPr>
                  </w:pPr>
                  <w:r w:rsidRPr="00C40FEB">
                    <w:rPr>
                      <w:rFonts w:cs="Calibri"/>
                      <w:b/>
                      <w:bCs/>
                      <w:color w:val="000000"/>
                      <w:sz w:val="22"/>
                      <w:szCs w:val="22"/>
                    </w:rPr>
                    <w:t>1</w:t>
                  </w:r>
                  <w:r>
                    <w:rPr>
                      <w:rFonts w:cs="Calibri"/>
                      <w:b/>
                      <w:bCs/>
                      <w:color w:val="000000"/>
                      <w:sz w:val="22"/>
                      <w:szCs w:val="22"/>
                    </w:rPr>
                    <w:t>3</w:t>
                  </w:r>
                </w:p>
              </w:tc>
              <w:tc>
                <w:tcPr>
                  <w:tcW w:w="1077" w:type="dxa"/>
                  <w:shd w:val="clear" w:color="auto" w:fill="auto"/>
                  <w:vAlign w:val="bottom"/>
                </w:tcPr>
                <w:p w14:paraId="302D78B1" w14:textId="77777777" w:rsidR="00D27245" w:rsidRDefault="00D27245" w:rsidP="00D27245">
                  <w:pPr>
                    <w:rPr>
                      <w:rFonts w:cs="Calibri"/>
                      <w:color w:val="000000"/>
                      <w:sz w:val="22"/>
                      <w:szCs w:val="22"/>
                    </w:rPr>
                  </w:pPr>
                  <w:r>
                    <w:rPr>
                      <w:rFonts w:cs="Calibri"/>
                      <w:color w:val="000000"/>
                      <w:sz w:val="22"/>
                      <w:szCs w:val="22"/>
                    </w:rPr>
                    <w:t xml:space="preserve">User </w:t>
                  </w:r>
                </w:p>
                <w:p w14:paraId="77FD6DE9" w14:textId="5B7BFBF6" w:rsidR="00D27245" w:rsidRPr="00C40FEB" w:rsidRDefault="00D27245" w:rsidP="00D27245">
                  <w:pPr>
                    <w:rPr>
                      <w:rFonts w:ascii="CIDFont+F3" w:hAnsi="CIDFont+F3" w:cs="Calibri"/>
                      <w:color w:val="000000"/>
                      <w:sz w:val="18"/>
                      <w:szCs w:val="18"/>
                    </w:rPr>
                  </w:pPr>
                  <w:r>
                    <w:rPr>
                      <w:rFonts w:cs="Calibri"/>
                      <w:color w:val="000000"/>
                      <w:sz w:val="22"/>
                      <w:szCs w:val="22"/>
                    </w:rPr>
                    <w:t>Story</w:t>
                  </w:r>
                </w:p>
              </w:tc>
              <w:tc>
                <w:tcPr>
                  <w:tcW w:w="5444" w:type="dxa"/>
                  <w:shd w:val="clear" w:color="auto" w:fill="auto"/>
                  <w:vAlign w:val="bottom"/>
                </w:tcPr>
                <w:p w14:paraId="506E8B30" w14:textId="3E7DE828" w:rsidR="00D27245" w:rsidRPr="00C40FEB" w:rsidRDefault="00D27245" w:rsidP="00D27245">
                  <w:pPr>
                    <w:rPr>
                      <w:rFonts w:ascii="CIDFont+F3" w:hAnsi="CIDFont+F3" w:cs="Calibri"/>
                      <w:color w:val="000000"/>
                      <w:sz w:val="18"/>
                      <w:szCs w:val="18"/>
                    </w:rPr>
                  </w:pPr>
                  <w:r>
                    <w:rPr>
                      <w:rFonts w:cs="Calibri"/>
                      <w:color w:val="000000"/>
                      <w:sz w:val="22"/>
                      <w:szCs w:val="22"/>
                    </w:rPr>
                    <w:t>Implement login</w:t>
                  </w:r>
                </w:p>
              </w:tc>
              <w:tc>
                <w:tcPr>
                  <w:tcW w:w="1134" w:type="dxa"/>
                  <w:shd w:val="clear" w:color="auto" w:fill="auto"/>
                  <w:vAlign w:val="bottom"/>
                </w:tcPr>
                <w:p w14:paraId="3BDEA0E8" w14:textId="7F400D8F"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bottom"/>
                </w:tcPr>
                <w:p w14:paraId="66CFB068" w14:textId="57552EA5" w:rsidR="00D27245" w:rsidRPr="00C40FEB" w:rsidRDefault="00D27245" w:rsidP="00D27245">
                  <w:pPr>
                    <w:rPr>
                      <w:rFonts w:ascii="CIDFont+F3" w:hAnsi="CIDFont+F3" w:cs="Calibri"/>
                      <w:color w:val="000000"/>
                      <w:sz w:val="18"/>
                      <w:szCs w:val="18"/>
                    </w:rPr>
                  </w:pPr>
                  <w:r>
                    <w:t>done</w:t>
                  </w:r>
                </w:p>
              </w:tc>
            </w:tr>
            <w:tr w:rsidR="00D27245" w14:paraId="2B4611B8" w14:textId="77777777" w:rsidTr="00D27245">
              <w:tc>
                <w:tcPr>
                  <w:tcW w:w="704" w:type="dxa"/>
                  <w:shd w:val="clear" w:color="auto" w:fill="auto"/>
                  <w:vAlign w:val="bottom"/>
                </w:tcPr>
                <w:p w14:paraId="01965E8E" w14:textId="31507DD0" w:rsidR="00D27245" w:rsidRPr="00C40FEB" w:rsidRDefault="00D27245" w:rsidP="00D27245">
                  <w:pPr>
                    <w:rPr>
                      <w:rFonts w:ascii="CIDFont+F3" w:hAnsi="CIDFont+F3" w:cs="Calibri"/>
                      <w:b/>
                      <w:bCs/>
                      <w:sz w:val="18"/>
                      <w:szCs w:val="18"/>
                    </w:rPr>
                  </w:pPr>
                  <w:r>
                    <w:rPr>
                      <w:rFonts w:ascii="CIDFont+F3" w:hAnsi="CIDFont+F3" w:cs="Calibri"/>
                      <w:b/>
                      <w:bCs/>
                      <w:sz w:val="18"/>
                      <w:szCs w:val="18"/>
                    </w:rPr>
                    <w:t>14</w:t>
                  </w:r>
                </w:p>
              </w:tc>
              <w:tc>
                <w:tcPr>
                  <w:tcW w:w="1077" w:type="dxa"/>
                  <w:shd w:val="clear" w:color="auto" w:fill="auto"/>
                  <w:vAlign w:val="bottom"/>
                </w:tcPr>
                <w:p w14:paraId="00B61993" w14:textId="79EB47FB" w:rsidR="00D27245" w:rsidRPr="00C40FEB" w:rsidRDefault="00D27245" w:rsidP="00D27245">
                  <w:pPr>
                    <w:rPr>
                      <w:rFonts w:ascii="CIDFont+F3" w:hAnsi="CIDFont+F3" w:cs="Calibri"/>
                      <w:color w:val="000000"/>
                      <w:sz w:val="18"/>
                      <w:szCs w:val="18"/>
                    </w:rPr>
                  </w:pPr>
                  <w:r>
                    <w:rPr>
                      <w:rFonts w:cs="Calibri"/>
                      <w:color w:val="000000"/>
                      <w:sz w:val="22"/>
                      <w:szCs w:val="22"/>
                    </w:rPr>
                    <w:t>diagram</w:t>
                  </w:r>
                </w:p>
              </w:tc>
              <w:tc>
                <w:tcPr>
                  <w:tcW w:w="5444" w:type="dxa"/>
                  <w:shd w:val="clear" w:color="auto" w:fill="auto"/>
                  <w:vAlign w:val="bottom"/>
                </w:tcPr>
                <w:p w14:paraId="64FFC16B" w14:textId="5235526E" w:rsidR="00D27245" w:rsidRPr="00C40FEB" w:rsidRDefault="00D27245" w:rsidP="00D27245">
                  <w:pPr>
                    <w:rPr>
                      <w:rFonts w:ascii="CIDFont+F3" w:hAnsi="CIDFont+F3" w:cs="Calibri"/>
                      <w:color w:val="000000"/>
                      <w:sz w:val="18"/>
                      <w:szCs w:val="18"/>
                    </w:rPr>
                  </w:pPr>
                  <w:r>
                    <w:rPr>
                      <w:rFonts w:cs="Calibri"/>
                      <w:color w:val="000000"/>
                      <w:sz w:val="22"/>
                      <w:szCs w:val="22"/>
                    </w:rPr>
                    <w:t>System diagram for spring security</w:t>
                  </w:r>
                </w:p>
              </w:tc>
              <w:tc>
                <w:tcPr>
                  <w:tcW w:w="1134" w:type="dxa"/>
                  <w:shd w:val="clear" w:color="auto" w:fill="auto"/>
                  <w:vAlign w:val="bottom"/>
                </w:tcPr>
                <w:p w14:paraId="42AC00DF" w14:textId="62A835AD" w:rsidR="00D27245" w:rsidRPr="00C40FEB" w:rsidRDefault="00D27245" w:rsidP="00D27245">
                  <w:pPr>
                    <w:rPr>
                      <w:rFonts w:ascii="CIDFont+F3" w:hAnsi="CIDFont+F3" w:cs="Calibri"/>
                      <w:color w:val="000000"/>
                      <w:sz w:val="18"/>
                      <w:szCs w:val="18"/>
                    </w:rPr>
                  </w:pPr>
                  <w:r>
                    <w:rPr>
                      <w:rFonts w:cs="Calibri"/>
                      <w:color w:val="000000"/>
                      <w:sz w:val="22"/>
                      <w:szCs w:val="22"/>
                    </w:rPr>
                    <w:t>High</w:t>
                  </w:r>
                </w:p>
              </w:tc>
              <w:tc>
                <w:tcPr>
                  <w:tcW w:w="1134" w:type="dxa"/>
                  <w:shd w:val="clear" w:color="auto" w:fill="auto"/>
                  <w:vAlign w:val="bottom"/>
                </w:tcPr>
                <w:p w14:paraId="5BAA31D1" w14:textId="6A202761" w:rsidR="00D27245" w:rsidRPr="00C40FEB" w:rsidRDefault="00D27245" w:rsidP="00D27245">
                  <w:pPr>
                    <w:rPr>
                      <w:rFonts w:ascii="CIDFont+F3" w:hAnsi="CIDFont+F3" w:cs="Calibri"/>
                      <w:color w:val="000000"/>
                      <w:sz w:val="18"/>
                      <w:szCs w:val="18"/>
                    </w:rPr>
                  </w:pPr>
                  <w:r>
                    <w:t>done</w:t>
                  </w:r>
                </w:p>
              </w:tc>
            </w:tr>
            <w:tr w:rsidR="00D27245" w14:paraId="2FCC488E" w14:textId="77777777" w:rsidTr="00D27245">
              <w:tc>
                <w:tcPr>
                  <w:tcW w:w="704" w:type="dxa"/>
                  <w:shd w:val="clear" w:color="auto" w:fill="auto"/>
                  <w:vAlign w:val="center"/>
                </w:tcPr>
                <w:p w14:paraId="08C0EC86"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C3E97B6"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F1EEC1F" w14:textId="106D2A42" w:rsidR="00D27245" w:rsidRDefault="00D27245" w:rsidP="00D27245">
                  <w:pPr>
                    <w:pStyle w:val="Heading2"/>
                    <w:numPr>
                      <w:ilvl w:val="0"/>
                      <w:numId w:val="0"/>
                    </w:numPr>
                  </w:pPr>
                  <w:r w:rsidRPr="00C014ED">
                    <w:t xml:space="preserve">Sprint Backlog of Sprint </w:t>
                  </w:r>
                  <w:r>
                    <w:t>3</w:t>
                  </w:r>
                </w:p>
                <w:p w14:paraId="384F0273"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4A1DCDD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46DB52C" w14:textId="77777777" w:rsidR="00D27245" w:rsidRPr="00C40FEB" w:rsidRDefault="00D27245" w:rsidP="00D27245">
                  <w:pPr>
                    <w:rPr>
                      <w:rFonts w:ascii="CIDFont+F3" w:hAnsi="CIDFont+F3" w:cs="Calibri"/>
                      <w:color w:val="000000"/>
                      <w:sz w:val="18"/>
                      <w:szCs w:val="18"/>
                    </w:rPr>
                  </w:pPr>
                </w:p>
              </w:tc>
            </w:tr>
            <w:tr w:rsidR="00D27245" w14:paraId="5EE268F5" w14:textId="77777777" w:rsidTr="00D27245">
              <w:tc>
                <w:tcPr>
                  <w:tcW w:w="704" w:type="dxa"/>
                  <w:shd w:val="clear" w:color="auto" w:fill="auto"/>
                </w:tcPr>
                <w:p w14:paraId="634943A7" w14:textId="3527CB45" w:rsidR="00D27245" w:rsidRPr="00C40FEB" w:rsidRDefault="00D27245" w:rsidP="00D27245">
                  <w:pPr>
                    <w:rPr>
                      <w:rFonts w:ascii="CIDFont+F3" w:hAnsi="CIDFont+F3" w:cs="Calibri"/>
                      <w:b/>
                      <w:bCs/>
                      <w:sz w:val="18"/>
                      <w:szCs w:val="18"/>
                    </w:rPr>
                  </w:pPr>
                  <w:r>
                    <w:rPr>
                      <w:b/>
                      <w:bCs/>
                    </w:rPr>
                    <w:t>15</w:t>
                  </w:r>
                </w:p>
              </w:tc>
              <w:tc>
                <w:tcPr>
                  <w:tcW w:w="1077" w:type="dxa"/>
                  <w:shd w:val="clear" w:color="auto" w:fill="auto"/>
                  <w:vAlign w:val="bottom"/>
                </w:tcPr>
                <w:p w14:paraId="0CB54EE3" w14:textId="52ADE411" w:rsidR="00D27245" w:rsidRPr="00C40FEB" w:rsidRDefault="00D27245" w:rsidP="00D27245">
                  <w:pPr>
                    <w:rPr>
                      <w:rFonts w:ascii="CIDFont+F3" w:hAnsi="CIDFont+F3" w:cs="Calibri"/>
                      <w:color w:val="000000"/>
                      <w:sz w:val="18"/>
                      <w:szCs w:val="18"/>
                    </w:rPr>
                  </w:pPr>
                  <w:r>
                    <w:rPr>
                      <w:rFonts w:cs="Calibri"/>
                      <w:color w:val="000000"/>
                      <w:sz w:val="22"/>
                      <w:szCs w:val="22"/>
                    </w:rPr>
                    <w:t>Diagram</w:t>
                  </w:r>
                </w:p>
              </w:tc>
              <w:tc>
                <w:tcPr>
                  <w:tcW w:w="5444" w:type="dxa"/>
                  <w:shd w:val="clear" w:color="auto" w:fill="auto"/>
                  <w:vAlign w:val="bottom"/>
                </w:tcPr>
                <w:p w14:paraId="22A01F8D" w14:textId="74133D62" w:rsidR="00D27245" w:rsidRPr="00C40FEB" w:rsidRDefault="00D27245" w:rsidP="00D27245">
                  <w:pPr>
                    <w:rPr>
                      <w:rFonts w:ascii="CIDFont+F3" w:hAnsi="CIDFont+F3" w:cs="Calibri"/>
                      <w:color w:val="000000"/>
                      <w:sz w:val="18"/>
                      <w:szCs w:val="18"/>
                    </w:rPr>
                  </w:pPr>
                  <w:r>
                    <w:rPr>
                      <w:rFonts w:cs="Calibri"/>
                      <w:color w:val="000000"/>
                      <w:sz w:val="22"/>
                      <w:szCs w:val="22"/>
                    </w:rPr>
                    <w:t xml:space="preserve">Make diagram for register </w:t>
                  </w:r>
                </w:p>
              </w:tc>
              <w:tc>
                <w:tcPr>
                  <w:tcW w:w="1134" w:type="dxa"/>
                  <w:shd w:val="clear" w:color="auto" w:fill="auto"/>
                  <w:vAlign w:val="bottom"/>
                </w:tcPr>
                <w:p w14:paraId="73E729D4" w14:textId="2126D74F" w:rsidR="00D27245" w:rsidRPr="00C40FEB" w:rsidRDefault="00D27245" w:rsidP="00D27245">
                  <w:pPr>
                    <w:rPr>
                      <w:rFonts w:ascii="CIDFont+F3" w:hAnsi="CIDFont+F3" w:cs="Calibri"/>
                      <w:color w:val="000000"/>
                      <w:sz w:val="18"/>
                      <w:szCs w:val="18"/>
                    </w:rPr>
                  </w:pPr>
                  <w:r>
                    <w:rPr>
                      <w:rFonts w:cs="Calibri"/>
                      <w:color w:val="000000"/>
                      <w:sz w:val="22"/>
                      <w:szCs w:val="22"/>
                    </w:rPr>
                    <w:t>Medium</w:t>
                  </w:r>
                </w:p>
              </w:tc>
              <w:tc>
                <w:tcPr>
                  <w:tcW w:w="1134" w:type="dxa"/>
                  <w:shd w:val="clear" w:color="auto" w:fill="auto"/>
                  <w:vAlign w:val="center"/>
                </w:tcPr>
                <w:p w14:paraId="063CA068" w14:textId="77777777" w:rsidR="00D27245" w:rsidRPr="00C40FEB" w:rsidRDefault="00D27245" w:rsidP="00D27245">
                  <w:pPr>
                    <w:rPr>
                      <w:rFonts w:ascii="CIDFont+F3" w:hAnsi="CIDFont+F3" w:cs="Calibri"/>
                      <w:color w:val="000000"/>
                      <w:sz w:val="18"/>
                      <w:szCs w:val="18"/>
                    </w:rPr>
                  </w:pPr>
                </w:p>
              </w:tc>
            </w:tr>
            <w:tr w:rsidR="00D27245" w14:paraId="79D3B6F9" w14:textId="77777777" w:rsidTr="00D27245">
              <w:tc>
                <w:tcPr>
                  <w:tcW w:w="704" w:type="dxa"/>
                  <w:shd w:val="clear" w:color="auto" w:fill="auto"/>
                </w:tcPr>
                <w:p w14:paraId="053C3888" w14:textId="6A1EAB2B" w:rsidR="00D27245" w:rsidRPr="00C40FEB" w:rsidRDefault="00D27245" w:rsidP="00D27245">
                  <w:pPr>
                    <w:rPr>
                      <w:rFonts w:ascii="CIDFont+F3" w:hAnsi="CIDFont+F3" w:cs="Calibri"/>
                      <w:b/>
                      <w:bCs/>
                      <w:sz w:val="18"/>
                      <w:szCs w:val="18"/>
                    </w:rPr>
                  </w:pPr>
                  <w:r w:rsidRPr="00C40FEB">
                    <w:rPr>
                      <w:b/>
                      <w:bCs/>
                    </w:rPr>
                    <w:t>1</w:t>
                  </w:r>
                  <w:r>
                    <w:rPr>
                      <w:b/>
                      <w:bCs/>
                    </w:rPr>
                    <w:t>4</w:t>
                  </w:r>
                </w:p>
              </w:tc>
              <w:tc>
                <w:tcPr>
                  <w:tcW w:w="1077" w:type="dxa"/>
                  <w:shd w:val="clear" w:color="auto" w:fill="auto"/>
                  <w:vAlign w:val="bottom"/>
                </w:tcPr>
                <w:p w14:paraId="72515D38" w14:textId="359976AD" w:rsidR="00D27245" w:rsidRPr="00C40FEB" w:rsidRDefault="00D27245" w:rsidP="00D27245">
                  <w:pPr>
                    <w:rPr>
                      <w:rFonts w:ascii="CIDFont+F3" w:hAnsi="CIDFont+F3" w:cs="Calibri"/>
                      <w:color w:val="000000"/>
                      <w:sz w:val="18"/>
                      <w:szCs w:val="18"/>
                    </w:rPr>
                  </w:pPr>
                  <w:r w:rsidRPr="00C40FEB">
                    <w:rPr>
                      <w:rFonts w:cs="Calibri"/>
                      <w:color w:val="000000"/>
                      <w:sz w:val="22"/>
                      <w:szCs w:val="22"/>
                    </w:rPr>
                    <w:t>Domain Classes</w:t>
                  </w:r>
                </w:p>
              </w:tc>
              <w:tc>
                <w:tcPr>
                  <w:tcW w:w="5444" w:type="dxa"/>
                  <w:shd w:val="clear" w:color="auto" w:fill="auto"/>
                  <w:vAlign w:val="bottom"/>
                </w:tcPr>
                <w:p w14:paraId="367226CE" w14:textId="5B6A8D75" w:rsidR="00D27245" w:rsidRPr="00C40FEB" w:rsidRDefault="00D27245" w:rsidP="00D27245">
                  <w:pPr>
                    <w:rPr>
                      <w:rFonts w:ascii="CIDFont+F3" w:hAnsi="CIDFont+F3" w:cs="Calibri"/>
                      <w:color w:val="000000"/>
                      <w:sz w:val="18"/>
                      <w:szCs w:val="18"/>
                    </w:rPr>
                  </w:pPr>
                  <w:r w:rsidRPr="00C40FEB">
                    <w:rPr>
                      <w:rFonts w:cs="Calibri"/>
                      <w:color w:val="000000"/>
                      <w:sz w:val="22"/>
                      <w:szCs w:val="22"/>
                    </w:rPr>
                    <w:t>Develop sketch of working domain classes</w:t>
                  </w:r>
                </w:p>
              </w:tc>
              <w:tc>
                <w:tcPr>
                  <w:tcW w:w="1134" w:type="dxa"/>
                  <w:shd w:val="clear" w:color="auto" w:fill="auto"/>
                  <w:vAlign w:val="bottom"/>
                </w:tcPr>
                <w:p w14:paraId="5447713F" w14:textId="21C1ADB4"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53D05181" w14:textId="77777777" w:rsidR="00D27245" w:rsidRPr="00C40FEB" w:rsidRDefault="00D27245" w:rsidP="00D27245">
                  <w:pPr>
                    <w:rPr>
                      <w:rFonts w:ascii="CIDFont+F3" w:hAnsi="CIDFont+F3" w:cs="Calibri"/>
                      <w:color w:val="000000"/>
                      <w:sz w:val="18"/>
                      <w:szCs w:val="18"/>
                    </w:rPr>
                  </w:pPr>
                </w:p>
              </w:tc>
            </w:tr>
            <w:tr w:rsidR="00D27245" w14:paraId="7AD61FE2" w14:textId="77777777" w:rsidTr="00D27245">
              <w:tc>
                <w:tcPr>
                  <w:tcW w:w="704" w:type="dxa"/>
                  <w:shd w:val="clear" w:color="auto" w:fill="auto"/>
                </w:tcPr>
                <w:p w14:paraId="7A356D85" w14:textId="1E3190F5" w:rsidR="00D27245" w:rsidRPr="00C40FEB" w:rsidRDefault="00D27245" w:rsidP="00D27245">
                  <w:pPr>
                    <w:rPr>
                      <w:rFonts w:ascii="CIDFont+F3" w:hAnsi="CIDFont+F3" w:cs="Calibri"/>
                      <w:b/>
                      <w:bCs/>
                      <w:sz w:val="18"/>
                      <w:szCs w:val="18"/>
                    </w:rPr>
                  </w:pPr>
                  <w:r w:rsidRPr="00C40FEB">
                    <w:rPr>
                      <w:b/>
                      <w:bCs/>
                    </w:rPr>
                    <w:t>1</w:t>
                  </w:r>
                  <w:r>
                    <w:rPr>
                      <w:b/>
                      <w:bCs/>
                    </w:rPr>
                    <w:t>5</w:t>
                  </w:r>
                </w:p>
              </w:tc>
              <w:tc>
                <w:tcPr>
                  <w:tcW w:w="1077" w:type="dxa"/>
                  <w:shd w:val="clear" w:color="auto" w:fill="auto"/>
                  <w:vAlign w:val="bottom"/>
                </w:tcPr>
                <w:p w14:paraId="6EB77EE6" w14:textId="6E92D42D" w:rsidR="00D27245" w:rsidRPr="00C40FEB" w:rsidRDefault="00D27245" w:rsidP="00D27245">
                  <w:pPr>
                    <w:rPr>
                      <w:rFonts w:ascii="CIDFont+F3" w:hAnsi="CIDFont+F3" w:cs="Calibri"/>
                      <w:color w:val="000000"/>
                      <w:sz w:val="18"/>
                      <w:szCs w:val="18"/>
                    </w:rPr>
                  </w:pPr>
                  <w:r w:rsidRPr="00C40FEB">
                    <w:rPr>
                      <w:rFonts w:cs="Calibri"/>
                      <w:color w:val="000000"/>
                      <w:sz w:val="22"/>
                      <w:szCs w:val="22"/>
                    </w:rPr>
                    <w:t>Unit tests</w:t>
                  </w:r>
                </w:p>
              </w:tc>
              <w:tc>
                <w:tcPr>
                  <w:tcW w:w="5444" w:type="dxa"/>
                  <w:shd w:val="clear" w:color="auto" w:fill="auto"/>
                  <w:vAlign w:val="bottom"/>
                </w:tcPr>
                <w:p w14:paraId="108C39DD" w14:textId="11E2C600" w:rsidR="00D27245" w:rsidRPr="00C40FEB" w:rsidRDefault="00D27245" w:rsidP="00D27245">
                  <w:pPr>
                    <w:rPr>
                      <w:rFonts w:ascii="CIDFont+F3" w:hAnsi="CIDFont+F3" w:cs="Calibri"/>
                      <w:color w:val="000000"/>
                      <w:sz w:val="18"/>
                      <w:szCs w:val="18"/>
                    </w:rPr>
                  </w:pPr>
                  <w:r w:rsidRPr="00C40FEB">
                    <w:rPr>
                      <w:rFonts w:cs="Calibri"/>
                      <w:color w:val="000000"/>
                      <w:sz w:val="22"/>
                      <w:szCs w:val="22"/>
                    </w:rPr>
                    <w:t>Develop unit tests for domain model</w:t>
                  </w:r>
                </w:p>
              </w:tc>
              <w:tc>
                <w:tcPr>
                  <w:tcW w:w="1134" w:type="dxa"/>
                  <w:shd w:val="clear" w:color="auto" w:fill="auto"/>
                  <w:vAlign w:val="bottom"/>
                </w:tcPr>
                <w:p w14:paraId="6E9493F2" w14:textId="43D2A705"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54FCA1C0" w14:textId="77777777" w:rsidR="00D27245" w:rsidRPr="00C40FEB" w:rsidRDefault="00D27245" w:rsidP="00D27245">
                  <w:pPr>
                    <w:rPr>
                      <w:rFonts w:ascii="CIDFont+F3" w:hAnsi="CIDFont+F3" w:cs="Calibri"/>
                      <w:color w:val="000000"/>
                      <w:sz w:val="18"/>
                      <w:szCs w:val="18"/>
                    </w:rPr>
                  </w:pPr>
                </w:p>
              </w:tc>
            </w:tr>
            <w:tr w:rsidR="00D27245" w14:paraId="30AE6854" w14:textId="77777777" w:rsidTr="00D27245">
              <w:tc>
                <w:tcPr>
                  <w:tcW w:w="704" w:type="dxa"/>
                  <w:shd w:val="clear" w:color="auto" w:fill="auto"/>
                </w:tcPr>
                <w:p w14:paraId="035E4D6D" w14:textId="77777777" w:rsidR="00D27245" w:rsidRDefault="00D27245" w:rsidP="00D27245">
                  <w:pPr>
                    <w:rPr>
                      <w:b/>
                      <w:bCs/>
                    </w:rPr>
                  </w:pPr>
                  <w:r w:rsidRPr="00C40FEB">
                    <w:rPr>
                      <w:b/>
                      <w:bCs/>
                    </w:rPr>
                    <w:t>1</w:t>
                  </w:r>
                  <w:r>
                    <w:rPr>
                      <w:b/>
                      <w:bCs/>
                    </w:rPr>
                    <w:t>6</w:t>
                  </w:r>
                </w:p>
                <w:p w14:paraId="291BF6ED" w14:textId="77777777" w:rsidR="00D27245" w:rsidRPr="00C40FEB" w:rsidRDefault="00D27245" w:rsidP="00D27245">
                  <w:pPr>
                    <w:rPr>
                      <w:rFonts w:ascii="CIDFont+F3" w:hAnsi="CIDFont+F3" w:cs="Calibri"/>
                      <w:b/>
                      <w:bCs/>
                      <w:sz w:val="18"/>
                      <w:szCs w:val="18"/>
                    </w:rPr>
                  </w:pPr>
                </w:p>
              </w:tc>
              <w:tc>
                <w:tcPr>
                  <w:tcW w:w="1077" w:type="dxa"/>
                  <w:shd w:val="clear" w:color="auto" w:fill="auto"/>
                  <w:vAlign w:val="bottom"/>
                </w:tcPr>
                <w:p w14:paraId="30DC9A5F" w14:textId="53CD0392" w:rsidR="00D27245" w:rsidRPr="00C40FEB" w:rsidRDefault="00D27245" w:rsidP="00D27245">
                  <w:pPr>
                    <w:rPr>
                      <w:rFonts w:ascii="CIDFont+F3" w:hAnsi="CIDFont+F3" w:cs="Calibri"/>
                      <w:color w:val="000000"/>
                      <w:sz w:val="18"/>
                      <w:szCs w:val="18"/>
                    </w:rPr>
                  </w:pPr>
                  <w:r w:rsidRPr="00C40FEB">
                    <w:rPr>
                      <w:rFonts w:cs="Calibri"/>
                      <w:color w:val="000000"/>
                      <w:sz w:val="22"/>
                      <w:szCs w:val="22"/>
                    </w:rPr>
                    <w:t>Javadoc</w:t>
                  </w:r>
                </w:p>
              </w:tc>
              <w:tc>
                <w:tcPr>
                  <w:tcW w:w="5444" w:type="dxa"/>
                  <w:shd w:val="clear" w:color="auto" w:fill="auto"/>
                  <w:vAlign w:val="bottom"/>
                </w:tcPr>
                <w:p w14:paraId="1A1AF1CD" w14:textId="7B0EE1FC" w:rsidR="00D27245" w:rsidRPr="00C40FEB" w:rsidRDefault="00D27245" w:rsidP="00D27245">
                  <w:pPr>
                    <w:rPr>
                      <w:rFonts w:ascii="CIDFont+F3" w:hAnsi="CIDFont+F3" w:cs="Calibri"/>
                      <w:color w:val="000000"/>
                      <w:sz w:val="18"/>
                      <w:szCs w:val="18"/>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1134" w:type="dxa"/>
                  <w:shd w:val="clear" w:color="auto" w:fill="auto"/>
                  <w:vAlign w:val="bottom"/>
                </w:tcPr>
                <w:p w14:paraId="16BAFD4C" w14:textId="05007A9C" w:rsidR="00D27245" w:rsidRPr="00C40FEB" w:rsidRDefault="00D27245" w:rsidP="00D27245">
                  <w:pPr>
                    <w:rPr>
                      <w:rFonts w:ascii="CIDFont+F3" w:hAnsi="CIDFont+F3" w:cs="Calibri"/>
                      <w:color w:val="000000"/>
                      <w:sz w:val="18"/>
                      <w:szCs w:val="18"/>
                    </w:rPr>
                  </w:pPr>
                  <w:r w:rsidRPr="00C40FEB">
                    <w:rPr>
                      <w:rFonts w:cs="Calibri"/>
                      <w:color w:val="000000"/>
                      <w:sz w:val="22"/>
                      <w:szCs w:val="22"/>
                    </w:rPr>
                    <w:t>High</w:t>
                  </w:r>
                </w:p>
              </w:tc>
              <w:tc>
                <w:tcPr>
                  <w:tcW w:w="1134" w:type="dxa"/>
                  <w:shd w:val="clear" w:color="auto" w:fill="auto"/>
                  <w:vAlign w:val="center"/>
                </w:tcPr>
                <w:p w14:paraId="1E940C73" w14:textId="77777777" w:rsidR="00D27245" w:rsidRPr="00C40FEB" w:rsidRDefault="00D27245" w:rsidP="00D27245">
                  <w:pPr>
                    <w:rPr>
                      <w:rFonts w:ascii="CIDFont+F3" w:hAnsi="CIDFont+F3" w:cs="Calibri"/>
                      <w:color w:val="000000"/>
                      <w:sz w:val="18"/>
                      <w:szCs w:val="18"/>
                    </w:rPr>
                  </w:pPr>
                </w:p>
              </w:tc>
            </w:tr>
            <w:tr w:rsidR="00D27245" w14:paraId="45402664" w14:textId="77777777" w:rsidTr="00D27245">
              <w:tc>
                <w:tcPr>
                  <w:tcW w:w="704" w:type="dxa"/>
                  <w:shd w:val="clear" w:color="auto" w:fill="auto"/>
                </w:tcPr>
                <w:p w14:paraId="488D9534" w14:textId="7E6C6219" w:rsidR="00D27245" w:rsidRPr="00C40FEB" w:rsidRDefault="00D27245" w:rsidP="00D27245">
                  <w:pPr>
                    <w:rPr>
                      <w:rFonts w:ascii="CIDFont+F3" w:hAnsi="CIDFont+F3" w:cs="Calibri"/>
                      <w:b/>
                      <w:bCs/>
                      <w:sz w:val="18"/>
                      <w:szCs w:val="18"/>
                    </w:rPr>
                  </w:pPr>
                  <w:r w:rsidRPr="00C40FEB">
                    <w:rPr>
                      <w:b/>
                      <w:bCs/>
                    </w:rPr>
                    <w:t>1</w:t>
                  </w:r>
                  <w:r>
                    <w:rPr>
                      <w:b/>
                      <w:bCs/>
                    </w:rPr>
                    <w:t>7</w:t>
                  </w:r>
                </w:p>
              </w:tc>
              <w:tc>
                <w:tcPr>
                  <w:tcW w:w="1077" w:type="dxa"/>
                  <w:shd w:val="clear" w:color="auto" w:fill="auto"/>
                </w:tcPr>
                <w:p w14:paraId="7AA1C2BB" w14:textId="1EFC5876" w:rsidR="00D27245" w:rsidRPr="00C40FEB" w:rsidRDefault="00D27245" w:rsidP="00D27245">
                  <w:pPr>
                    <w:rPr>
                      <w:rFonts w:ascii="CIDFont+F3" w:hAnsi="CIDFont+F3" w:cs="Calibri"/>
                      <w:color w:val="000000"/>
                      <w:sz w:val="18"/>
                      <w:szCs w:val="18"/>
                    </w:rPr>
                  </w:pPr>
                  <w:r>
                    <w:t>Repositories</w:t>
                  </w:r>
                </w:p>
              </w:tc>
              <w:tc>
                <w:tcPr>
                  <w:tcW w:w="5444" w:type="dxa"/>
                  <w:shd w:val="clear" w:color="auto" w:fill="auto"/>
                </w:tcPr>
                <w:p w14:paraId="2AB86DC8" w14:textId="51DA789D" w:rsidR="00D27245" w:rsidRPr="00C40FEB" w:rsidRDefault="00D27245" w:rsidP="00D27245">
                  <w:pPr>
                    <w:rPr>
                      <w:rFonts w:ascii="CIDFont+F3" w:hAnsi="CIDFont+F3" w:cs="Calibri"/>
                      <w:color w:val="000000"/>
                      <w:sz w:val="18"/>
                      <w:szCs w:val="18"/>
                    </w:rPr>
                  </w:pPr>
                  <w:r>
                    <w:t xml:space="preserve">Add repositories </w:t>
                  </w:r>
                </w:p>
              </w:tc>
              <w:tc>
                <w:tcPr>
                  <w:tcW w:w="1134" w:type="dxa"/>
                  <w:shd w:val="clear" w:color="auto" w:fill="auto"/>
                </w:tcPr>
                <w:p w14:paraId="0058503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70A67E2" w14:textId="77777777" w:rsidR="00D27245" w:rsidRPr="00C40FEB" w:rsidRDefault="00D27245" w:rsidP="00D27245">
                  <w:pPr>
                    <w:rPr>
                      <w:rFonts w:ascii="CIDFont+F3" w:hAnsi="CIDFont+F3" w:cs="Calibri"/>
                      <w:color w:val="000000"/>
                      <w:sz w:val="18"/>
                      <w:szCs w:val="18"/>
                    </w:rPr>
                  </w:pPr>
                </w:p>
              </w:tc>
            </w:tr>
            <w:tr w:rsidR="00D27245" w14:paraId="14EA0ACE" w14:textId="77777777" w:rsidTr="00D27245">
              <w:tc>
                <w:tcPr>
                  <w:tcW w:w="704" w:type="dxa"/>
                  <w:shd w:val="clear" w:color="auto" w:fill="auto"/>
                </w:tcPr>
                <w:p w14:paraId="4B6E75A3" w14:textId="4551FF65" w:rsidR="00D27245" w:rsidRPr="00C40FEB" w:rsidRDefault="00D27245" w:rsidP="00D27245">
                  <w:pPr>
                    <w:rPr>
                      <w:rFonts w:ascii="CIDFont+F3" w:hAnsi="CIDFont+F3" w:cs="Calibri"/>
                      <w:b/>
                      <w:bCs/>
                      <w:sz w:val="18"/>
                      <w:szCs w:val="18"/>
                    </w:rPr>
                  </w:pPr>
                  <w:r>
                    <w:rPr>
                      <w:b/>
                      <w:bCs/>
                    </w:rPr>
                    <w:t>18</w:t>
                  </w:r>
                </w:p>
              </w:tc>
              <w:tc>
                <w:tcPr>
                  <w:tcW w:w="1077" w:type="dxa"/>
                  <w:shd w:val="clear" w:color="auto" w:fill="auto"/>
                </w:tcPr>
                <w:p w14:paraId="67A3BFA9" w14:textId="75BF8FCB" w:rsidR="00D27245" w:rsidRPr="00C40FEB" w:rsidRDefault="00D27245" w:rsidP="00D27245">
                  <w:pPr>
                    <w:rPr>
                      <w:rFonts w:ascii="CIDFont+F3" w:hAnsi="CIDFont+F3" w:cs="Calibri"/>
                      <w:color w:val="000000"/>
                      <w:sz w:val="18"/>
                      <w:szCs w:val="18"/>
                    </w:rPr>
                  </w:pPr>
                  <w:r>
                    <w:t>Documentations</w:t>
                  </w:r>
                </w:p>
              </w:tc>
              <w:tc>
                <w:tcPr>
                  <w:tcW w:w="5444" w:type="dxa"/>
                  <w:shd w:val="clear" w:color="auto" w:fill="auto"/>
                </w:tcPr>
                <w:p w14:paraId="0FFCA13F" w14:textId="3C5D6824" w:rsidR="00D27245" w:rsidRPr="00C40FEB" w:rsidRDefault="00D27245" w:rsidP="00D27245">
                  <w:pPr>
                    <w:rPr>
                      <w:rFonts w:ascii="CIDFont+F3" w:hAnsi="CIDFont+F3" w:cs="Calibri"/>
                      <w:color w:val="000000"/>
                      <w:sz w:val="18"/>
                      <w:szCs w:val="18"/>
                    </w:rPr>
                  </w:pPr>
                  <w:r>
                    <w:t>Change documentation format to latex</w:t>
                  </w:r>
                  <w:r w:rsidR="002F6A70">
                    <w:t xml:space="preserve"> (optional)</w:t>
                  </w:r>
                </w:p>
              </w:tc>
              <w:tc>
                <w:tcPr>
                  <w:tcW w:w="1134" w:type="dxa"/>
                  <w:shd w:val="clear" w:color="auto" w:fill="auto"/>
                </w:tcPr>
                <w:p w14:paraId="69C2A21C" w14:textId="43BE633D" w:rsidR="00D27245" w:rsidRPr="00C40FEB" w:rsidRDefault="002F6A70" w:rsidP="00D27245">
                  <w:pPr>
                    <w:rPr>
                      <w:rFonts w:ascii="CIDFont+F3" w:hAnsi="CIDFont+F3" w:cs="Calibri"/>
                      <w:color w:val="000000"/>
                      <w:sz w:val="18"/>
                      <w:szCs w:val="18"/>
                    </w:rPr>
                  </w:pPr>
                  <w:r>
                    <w:t>low</w:t>
                  </w:r>
                  <w:bookmarkStart w:id="61" w:name="_GoBack"/>
                  <w:bookmarkEnd w:id="61"/>
                </w:p>
              </w:tc>
              <w:tc>
                <w:tcPr>
                  <w:tcW w:w="1134" w:type="dxa"/>
                  <w:shd w:val="clear" w:color="auto" w:fill="auto"/>
                  <w:vAlign w:val="center"/>
                </w:tcPr>
                <w:p w14:paraId="6AD1FD29" w14:textId="77777777" w:rsidR="00D27245" w:rsidRPr="00C40FEB" w:rsidRDefault="00D27245" w:rsidP="00D27245">
                  <w:pPr>
                    <w:rPr>
                      <w:rFonts w:ascii="CIDFont+F3" w:hAnsi="CIDFont+F3" w:cs="Calibri"/>
                      <w:color w:val="000000"/>
                      <w:sz w:val="18"/>
                      <w:szCs w:val="18"/>
                    </w:rPr>
                  </w:pPr>
                </w:p>
              </w:tc>
            </w:tr>
            <w:tr w:rsidR="00D27245" w14:paraId="6F001A54" w14:textId="77777777" w:rsidTr="00D27245">
              <w:tc>
                <w:tcPr>
                  <w:tcW w:w="704" w:type="dxa"/>
                  <w:shd w:val="clear" w:color="auto" w:fill="auto"/>
                  <w:vAlign w:val="center"/>
                </w:tcPr>
                <w:p w14:paraId="479986D2"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7D600E0"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6FAE9F0" w14:textId="0962ECE7" w:rsidR="00D27245" w:rsidRDefault="00D27245" w:rsidP="00D27245">
                  <w:pPr>
                    <w:pStyle w:val="Heading2"/>
                    <w:numPr>
                      <w:ilvl w:val="0"/>
                      <w:numId w:val="0"/>
                    </w:numPr>
                  </w:pPr>
                  <w:r w:rsidRPr="00C014ED">
                    <w:t xml:space="preserve">Sprint Backlog of Sprint </w:t>
                  </w:r>
                  <w:r>
                    <w:t>4</w:t>
                  </w:r>
                </w:p>
                <w:p w14:paraId="17EC825F"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75226B0"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5A32645" w14:textId="77777777" w:rsidR="00D27245" w:rsidRPr="00C40FEB" w:rsidRDefault="00D27245" w:rsidP="00D27245">
                  <w:pPr>
                    <w:rPr>
                      <w:rFonts w:ascii="CIDFont+F3" w:hAnsi="CIDFont+F3" w:cs="Calibri"/>
                      <w:color w:val="000000"/>
                      <w:sz w:val="18"/>
                      <w:szCs w:val="18"/>
                    </w:rPr>
                  </w:pPr>
                </w:p>
              </w:tc>
            </w:tr>
            <w:tr w:rsidR="00D27245" w14:paraId="6534E935" w14:textId="77777777" w:rsidTr="00D27245">
              <w:tc>
                <w:tcPr>
                  <w:tcW w:w="704" w:type="dxa"/>
                  <w:shd w:val="clear" w:color="auto" w:fill="auto"/>
                  <w:vAlign w:val="center"/>
                </w:tcPr>
                <w:p w14:paraId="64618538"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0C40A1B2"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687CFCE"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433BD6C5"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9AB2199" w14:textId="77777777" w:rsidR="00D27245" w:rsidRPr="00C40FEB" w:rsidRDefault="00D27245" w:rsidP="00D27245">
                  <w:pPr>
                    <w:rPr>
                      <w:rFonts w:ascii="CIDFont+F3" w:hAnsi="CIDFont+F3" w:cs="Calibri"/>
                      <w:color w:val="000000"/>
                      <w:sz w:val="18"/>
                      <w:szCs w:val="18"/>
                    </w:rPr>
                  </w:pPr>
                </w:p>
              </w:tc>
            </w:tr>
            <w:tr w:rsidR="00D27245" w14:paraId="4A194DED" w14:textId="77777777" w:rsidTr="00D27245">
              <w:tc>
                <w:tcPr>
                  <w:tcW w:w="704" w:type="dxa"/>
                  <w:shd w:val="clear" w:color="auto" w:fill="auto"/>
                  <w:vAlign w:val="center"/>
                </w:tcPr>
                <w:p w14:paraId="0C3BD81B"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6EDE2D2B"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5C77C5A5"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9E61F62"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C4EE7A5" w14:textId="77777777" w:rsidR="00D27245" w:rsidRPr="00C40FEB" w:rsidRDefault="00D27245" w:rsidP="00D27245">
                  <w:pPr>
                    <w:rPr>
                      <w:rFonts w:ascii="CIDFont+F3" w:hAnsi="CIDFont+F3" w:cs="Calibri"/>
                      <w:color w:val="000000"/>
                      <w:sz w:val="18"/>
                      <w:szCs w:val="18"/>
                    </w:rPr>
                  </w:pPr>
                </w:p>
              </w:tc>
            </w:tr>
            <w:tr w:rsidR="00D27245" w14:paraId="248A520E" w14:textId="77777777" w:rsidTr="00D27245">
              <w:tc>
                <w:tcPr>
                  <w:tcW w:w="704" w:type="dxa"/>
                  <w:shd w:val="clear" w:color="auto" w:fill="auto"/>
                  <w:vAlign w:val="center"/>
                </w:tcPr>
                <w:p w14:paraId="0A17E3C4"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51898781"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4204DA3"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64F1DA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2431C61F" w14:textId="77777777" w:rsidR="00D27245" w:rsidRPr="00C40FEB" w:rsidRDefault="00D27245" w:rsidP="00D27245">
                  <w:pPr>
                    <w:rPr>
                      <w:rFonts w:ascii="CIDFont+F3" w:hAnsi="CIDFont+F3" w:cs="Calibri"/>
                      <w:color w:val="000000"/>
                      <w:sz w:val="18"/>
                      <w:szCs w:val="18"/>
                    </w:rPr>
                  </w:pPr>
                </w:p>
              </w:tc>
            </w:tr>
            <w:tr w:rsidR="00D27245" w14:paraId="6DF697A3" w14:textId="77777777" w:rsidTr="00D27245">
              <w:tc>
                <w:tcPr>
                  <w:tcW w:w="704" w:type="dxa"/>
                  <w:shd w:val="clear" w:color="auto" w:fill="auto"/>
                  <w:vAlign w:val="center"/>
                </w:tcPr>
                <w:p w14:paraId="60F0A862"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0B78987D"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2C7EA19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11090D52"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2350CDDF" w14:textId="77777777" w:rsidR="00D27245" w:rsidRPr="00C40FEB" w:rsidRDefault="00D27245" w:rsidP="00D27245">
                  <w:pPr>
                    <w:rPr>
                      <w:rFonts w:ascii="CIDFont+F3" w:hAnsi="CIDFont+F3" w:cs="Calibri"/>
                      <w:color w:val="000000"/>
                      <w:sz w:val="18"/>
                      <w:szCs w:val="18"/>
                    </w:rPr>
                  </w:pPr>
                </w:p>
              </w:tc>
            </w:tr>
            <w:tr w:rsidR="00D27245" w14:paraId="4F7BB0C6" w14:textId="77777777" w:rsidTr="00D27245">
              <w:tc>
                <w:tcPr>
                  <w:tcW w:w="704" w:type="dxa"/>
                  <w:shd w:val="clear" w:color="auto" w:fill="auto"/>
                  <w:vAlign w:val="center"/>
                </w:tcPr>
                <w:p w14:paraId="1EFC070E"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45A77828"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4B968BA"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17F38B6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536B99D" w14:textId="77777777" w:rsidR="00D27245" w:rsidRPr="00C40FEB" w:rsidRDefault="00D27245" w:rsidP="00D27245">
                  <w:pPr>
                    <w:rPr>
                      <w:rFonts w:ascii="CIDFont+F3" w:hAnsi="CIDFont+F3" w:cs="Calibri"/>
                      <w:color w:val="000000"/>
                      <w:sz w:val="18"/>
                      <w:szCs w:val="18"/>
                    </w:rPr>
                  </w:pPr>
                </w:p>
              </w:tc>
            </w:tr>
            <w:tr w:rsidR="00D27245" w14:paraId="4928B5CC" w14:textId="77777777" w:rsidTr="00D27245">
              <w:tc>
                <w:tcPr>
                  <w:tcW w:w="704" w:type="dxa"/>
                  <w:shd w:val="clear" w:color="auto" w:fill="auto"/>
                  <w:vAlign w:val="center"/>
                </w:tcPr>
                <w:p w14:paraId="44314B45"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32217BD2"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4997FFD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673F42D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0F4C4A6" w14:textId="77777777" w:rsidR="00D27245" w:rsidRPr="00C40FEB" w:rsidRDefault="00D27245" w:rsidP="00D27245">
                  <w:pPr>
                    <w:rPr>
                      <w:rFonts w:ascii="CIDFont+F3" w:hAnsi="CIDFont+F3" w:cs="Calibri"/>
                      <w:color w:val="000000"/>
                      <w:sz w:val="18"/>
                      <w:szCs w:val="18"/>
                    </w:rPr>
                  </w:pPr>
                </w:p>
              </w:tc>
            </w:tr>
            <w:tr w:rsidR="00D27245" w14:paraId="383266BB" w14:textId="77777777" w:rsidTr="00D27245">
              <w:tc>
                <w:tcPr>
                  <w:tcW w:w="704" w:type="dxa"/>
                  <w:shd w:val="clear" w:color="auto" w:fill="auto"/>
                  <w:vAlign w:val="center"/>
                </w:tcPr>
                <w:p w14:paraId="34197150"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4F1CD1EB"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1FAE05A1"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721AC27C"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7A3F674" w14:textId="77777777" w:rsidR="00D27245" w:rsidRPr="00C40FEB" w:rsidRDefault="00D27245" w:rsidP="00D27245">
                  <w:pPr>
                    <w:rPr>
                      <w:rFonts w:ascii="CIDFont+F3" w:hAnsi="CIDFont+F3" w:cs="Calibri"/>
                      <w:color w:val="000000"/>
                      <w:sz w:val="18"/>
                      <w:szCs w:val="18"/>
                    </w:rPr>
                  </w:pPr>
                </w:p>
              </w:tc>
            </w:tr>
            <w:tr w:rsidR="00D27245" w14:paraId="57236F75" w14:textId="77777777" w:rsidTr="00D27245">
              <w:tc>
                <w:tcPr>
                  <w:tcW w:w="704" w:type="dxa"/>
                  <w:shd w:val="clear" w:color="auto" w:fill="auto"/>
                  <w:vAlign w:val="center"/>
                </w:tcPr>
                <w:p w14:paraId="1B6283D5" w14:textId="77777777" w:rsidR="00D27245" w:rsidRPr="00C40FEB" w:rsidRDefault="00D27245" w:rsidP="00D27245">
                  <w:pPr>
                    <w:rPr>
                      <w:rFonts w:ascii="CIDFont+F3" w:hAnsi="CIDFont+F3" w:cs="Calibri"/>
                      <w:b/>
                      <w:bCs/>
                      <w:sz w:val="18"/>
                      <w:szCs w:val="18"/>
                    </w:rPr>
                  </w:pPr>
                </w:p>
              </w:tc>
              <w:tc>
                <w:tcPr>
                  <w:tcW w:w="1077" w:type="dxa"/>
                  <w:shd w:val="clear" w:color="auto" w:fill="auto"/>
                  <w:vAlign w:val="center"/>
                </w:tcPr>
                <w:p w14:paraId="2D683196" w14:textId="77777777" w:rsidR="00D27245" w:rsidRPr="00C40FEB" w:rsidRDefault="00D27245" w:rsidP="00D27245">
                  <w:pPr>
                    <w:rPr>
                      <w:rFonts w:ascii="CIDFont+F3" w:hAnsi="CIDFont+F3" w:cs="Calibri"/>
                      <w:color w:val="000000"/>
                      <w:sz w:val="18"/>
                      <w:szCs w:val="18"/>
                    </w:rPr>
                  </w:pPr>
                </w:p>
              </w:tc>
              <w:tc>
                <w:tcPr>
                  <w:tcW w:w="5444" w:type="dxa"/>
                  <w:shd w:val="clear" w:color="auto" w:fill="auto"/>
                  <w:vAlign w:val="center"/>
                </w:tcPr>
                <w:p w14:paraId="11430B9B"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5420F10E" w14:textId="77777777" w:rsidR="00D27245" w:rsidRPr="00C40FEB" w:rsidRDefault="00D27245" w:rsidP="00D27245">
                  <w:pPr>
                    <w:rPr>
                      <w:rFonts w:ascii="CIDFont+F3" w:hAnsi="CIDFont+F3" w:cs="Calibri"/>
                      <w:color w:val="000000"/>
                      <w:sz w:val="18"/>
                      <w:szCs w:val="18"/>
                    </w:rPr>
                  </w:pPr>
                </w:p>
              </w:tc>
              <w:tc>
                <w:tcPr>
                  <w:tcW w:w="1134" w:type="dxa"/>
                  <w:shd w:val="clear" w:color="auto" w:fill="auto"/>
                  <w:vAlign w:val="center"/>
                </w:tcPr>
                <w:p w14:paraId="0ECC8553" w14:textId="77777777" w:rsidR="00D27245" w:rsidRPr="00C40FEB" w:rsidRDefault="00D27245" w:rsidP="00D27245">
                  <w:pPr>
                    <w:rPr>
                      <w:rFonts w:ascii="CIDFont+F3" w:hAnsi="CIDFont+F3" w:cs="Calibri"/>
                      <w:color w:val="000000"/>
                      <w:sz w:val="18"/>
                      <w:szCs w:val="18"/>
                    </w:rPr>
                  </w:pPr>
                </w:p>
              </w:tc>
            </w:tr>
          </w:tbl>
          <w:p w14:paraId="6E7E8A23" w14:textId="77777777" w:rsidR="00C21FAB" w:rsidRPr="009C6440" w:rsidRDefault="00C21FAB" w:rsidP="00C21FAB"/>
        </w:tc>
      </w:tr>
    </w:tbl>
    <w:p w14:paraId="55EB128E" w14:textId="3633BA1D" w:rsidR="00C21FAB" w:rsidRDefault="00C21FAB" w:rsidP="00C21FAB">
      <w:pPr>
        <w:rPr>
          <w:sz w:val="19"/>
        </w:rPr>
      </w:pPr>
    </w:p>
    <w:p w14:paraId="7977ACEB" w14:textId="7F31B106" w:rsidR="00C21FAB" w:rsidRDefault="00C21FAB" w:rsidP="00C21FAB">
      <w:pPr>
        <w:rPr>
          <w:sz w:val="19"/>
        </w:rPr>
      </w:pPr>
    </w:p>
    <w:p w14:paraId="3061248C" w14:textId="19C3E1F5" w:rsidR="00C21FAB" w:rsidRDefault="00C21FAB" w:rsidP="00C21FAB">
      <w:pPr>
        <w:rPr>
          <w:sz w:val="19"/>
        </w:rPr>
      </w:pPr>
    </w:p>
    <w:p w14:paraId="0AC03858" w14:textId="0B3E2E43" w:rsidR="00C21FAB" w:rsidRDefault="00C21FAB" w:rsidP="00C21FAB">
      <w:pPr>
        <w:rPr>
          <w:sz w:val="19"/>
        </w:rPr>
      </w:pPr>
    </w:p>
    <w:p w14:paraId="6B816CD8" w14:textId="5F3996A0" w:rsidR="00C21FAB" w:rsidRDefault="00C21FAB" w:rsidP="00C21FAB">
      <w:pPr>
        <w:rPr>
          <w:sz w:val="19"/>
        </w:rPr>
      </w:pPr>
    </w:p>
    <w:p w14:paraId="3F545137" w14:textId="20BC83B3" w:rsidR="00C21FAB" w:rsidRDefault="00C21FAB" w:rsidP="00C21FAB">
      <w:pPr>
        <w:rPr>
          <w:sz w:val="19"/>
        </w:rPr>
      </w:pPr>
    </w:p>
    <w:p w14:paraId="7B151FE6" w14:textId="7475AB65" w:rsidR="00C21FAB" w:rsidRDefault="00C21FAB" w:rsidP="00C21FAB">
      <w:pPr>
        <w:rPr>
          <w:sz w:val="19"/>
        </w:rPr>
      </w:pPr>
    </w:p>
    <w:p w14:paraId="613D30CF" w14:textId="03865D6E" w:rsidR="00C21FAB" w:rsidRDefault="00C21FAB" w:rsidP="00C21FAB">
      <w:pPr>
        <w:rPr>
          <w:sz w:val="19"/>
        </w:rPr>
      </w:pPr>
    </w:p>
    <w:p w14:paraId="54BAEB79" w14:textId="21E868BC" w:rsidR="00C21FAB" w:rsidRDefault="00C21FAB" w:rsidP="00C21FAB">
      <w:pPr>
        <w:rPr>
          <w:sz w:val="19"/>
        </w:rPr>
      </w:pPr>
    </w:p>
    <w:p w14:paraId="6C06BDB9" w14:textId="59A962B5" w:rsidR="00C21FAB" w:rsidRDefault="00C21FAB" w:rsidP="00C21FAB">
      <w:pPr>
        <w:rPr>
          <w:sz w:val="19"/>
        </w:rPr>
      </w:pPr>
    </w:p>
    <w:p w14:paraId="523CA760" w14:textId="7BEDDDBF" w:rsidR="00C21FAB" w:rsidRDefault="00C21FAB" w:rsidP="00C21FAB">
      <w:pPr>
        <w:rPr>
          <w:sz w:val="19"/>
        </w:rPr>
      </w:pPr>
    </w:p>
    <w:p w14:paraId="6F60DA5A" w14:textId="3855871F" w:rsidR="00C21FAB" w:rsidRDefault="00C21FAB" w:rsidP="00C21FAB">
      <w:pPr>
        <w:rPr>
          <w:sz w:val="19"/>
        </w:rPr>
      </w:pPr>
    </w:p>
    <w:p w14:paraId="442D9198" w14:textId="23374C30" w:rsidR="00C21FAB" w:rsidRDefault="00C21FAB" w:rsidP="00C21FAB">
      <w:pPr>
        <w:rPr>
          <w:sz w:val="19"/>
        </w:rPr>
      </w:pPr>
    </w:p>
    <w:p w14:paraId="1B728A5B" w14:textId="14329263" w:rsidR="00C21FAB" w:rsidRDefault="00C21FAB" w:rsidP="00C21FAB">
      <w:pPr>
        <w:rPr>
          <w:sz w:val="19"/>
        </w:rPr>
      </w:pPr>
    </w:p>
    <w:p w14:paraId="7326A4D2" w14:textId="2C8E09B8" w:rsidR="00C21FAB" w:rsidRDefault="00C21FAB" w:rsidP="00C21FAB">
      <w:pPr>
        <w:rPr>
          <w:sz w:val="19"/>
        </w:rPr>
      </w:pPr>
    </w:p>
    <w:p w14:paraId="6017B461" w14:textId="086FD398" w:rsidR="00C21FAB" w:rsidRDefault="00C21FAB" w:rsidP="00C21FAB">
      <w:pPr>
        <w:rPr>
          <w:sz w:val="19"/>
        </w:rPr>
      </w:pPr>
    </w:p>
    <w:p w14:paraId="45152657" w14:textId="576CB351" w:rsidR="00C21FAB" w:rsidRDefault="00C21FAB" w:rsidP="00C21FAB">
      <w:pPr>
        <w:rPr>
          <w:sz w:val="19"/>
        </w:rPr>
      </w:pPr>
    </w:p>
    <w:p w14:paraId="002810DB" w14:textId="1C1B60A7" w:rsidR="00C21FAB" w:rsidRDefault="00C21FAB" w:rsidP="00C21FAB">
      <w:pPr>
        <w:rPr>
          <w:sz w:val="19"/>
        </w:rPr>
      </w:pPr>
    </w:p>
    <w:p w14:paraId="615797E5" w14:textId="786B2160" w:rsidR="00C21FAB" w:rsidRDefault="00C21FAB" w:rsidP="00C21FAB">
      <w:pPr>
        <w:rPr>
          <w:sz w:val="19"/>
        </w:rPr>
      </w:pPr>
    </w:p>
    <w:p w14:paraId="40EC6360" w14:textId="47AD2B52" w:rsidR="00C21FAB" w:rsidRDefault="00C21FAB" w:rsidP="00C21FAB">
      <w:pPr>
        <w:rPr>
          <w:sz w:val="19"/>
        </w:rPr>
      </w:pPr>
    </w:p>
    <w:p w14:paraId="5963D3A3" w14:textId="65BAEECD" w:rsidR="00C21FAB" w:rsidRDefault="00C21FAB" w:rsidP="00C21FAB">
      <w:pPr>
        <w:rPr>
          <w:sz w:val="19"/>
        </w:rPr>
      </w:pPr>
    </w:p>
    <w:p w14:paraId="4F681F77" w14:textId="688BEEC5" w:rsidR="00C21FAB" w:rsidRDefault="00C21FAB" w:rsidP="00C21FAB">
      <w:pPr>
        <w:rPr>
          <w:sz w:val="19"/>
        </w:rPr>
      </w:pPr>
    </w:p>
    <w:p w14:paraId="5B53F3E6" w14:textId="3EC0B3D1" w:rsidR="00C21FAB" w:rsidRDefault="00C21FAB" w:rsidP="00C21FAB">
      <w:pPr>
        <w:rPr>
          <w:sz w:val="19"/>
        </w:rPr>
      </w:pPr>
    </w:p>
    <w:p w14:paraId="01BF3D09" w14:textId="20952929" w:rsidR="00C21FAB" w:rsidRDefault="00C21FAB" w:rsidP="00C21FAB">
      <w:pPr>
        <w:rPr>
          <w:sz w:val="19"/>
        </w:rPr>
      </w:pPr>
    </w:p>
    <w:p w14:paraId="1558C7CA" w14:textId="09F55C37" w:rsidR="00C21FAB" w:rsidRDefault="00C21FAB" w:rsidP="00C21FAB">
      <w:pPr>
        <w:rPr>
          <w:sz w:val="19"/>
        </w:rPr>
      </w:pPr>
    </w:p>
    <w:p w14:paraId="24DF5691" w14:textId="77777777" w:rsidR="00C21FAB" w:rsidRDefault="00C21FAB" w:rsidP="00C21FAB">
      <w:pPr>
        <w:rPr>
          <w:sz w:val="19"/>
        </w:rPr>
      </w:pPr>
    </w:p>
    <w:p w14:paraId="780BEF26" w14:textId="7CE281DB" w:rsidR="00C21FAB" w:rsidRDefault="00C21FAB" w:rsidP="00C21FAB">
      <w:pPr>
        <w:rPr>
          <w:sz w:val="19"/>
        </w:rPr>
      </w:pPr>
    </w:p>
    <w:p w14:paraId="189CB4E8" w14:textId="4ED4F5FB" w:rsidR="00C21FAB" w:rsidRDefault="00C21FAB" w:rsidP="00C21FAB">
      <w:pPr>
        <w:rPr>
          <w:sz w:val="19"/>
        </w:rPr>
      </w:pPr>
    </w:p>
    <w:p w14:paraId="5AED85E2" w14:textId="653617ED" w:rsidR="00C21FAB" w:rsidRDefault="00C21FAB" w:rsidP="00C21FAB">
      <w:pPr>
        <w:rPr>
          <w:sz w:val="19"/>
        </w:rPr>
      </w:pPr>
    </w:p>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6"/>
      <w:bookmarkStart w:id="63" w:name="_Toc25202547"/>
      <w:r>
        <w:t>Protocol</w:t>
      </w:r>
      <w:bookmarkEnd w:id="62"/>
      <w:bookmarkEnd w:id="63"/>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4"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4"/>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lastRenderedPageBreak/>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lastRenderedPageBreak/>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31E3AC07" w:rsidR="00B607EC" w:rsidRDefault="00B607EC" w:rsidP="00A76DBE">
      <w:pPr>
        <w:numPr>
          <w:ilvl w:val="0"/>
          <w:numId w:val="18"/>
        </w:numPr>
      </w:pPr>
      <w:r>
        <w:t>Agile and scrum</w:t>
      </w:r>
      <w:r w:rsidR="00F32048">
        <w:t xml:space="preserve"> -\/</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4E4F30">
      <w:pgSz w:w="11906" w:h="16838" w:code="9"/>
      <w:pgMar w:top="1440" w:right="1080" w:bottom="1440" w:left="1080"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EF8D9" w14:textId="77777777" w:rsidR="00406B3A" w:rsidRDefault="00406B3A" w:rsidP="006312E0">
      <w:pPr>
        <w:spacing w:line="240" w:lineRule="auto"/>
      </w:pPr>
      <w:r>
        <w:separator/>
      </w:r>
    </w:p>
  </w:endnote>
  <w:endnote w:type="continuationSeparator" w:id="0">
    <w:p w14:paraId="67057B45" w14:textId="77777777" w:rsidR="00406B3A" w:rsidRDefault="00406B3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C21FAB" w:rsidRPr="00653E5C" w:rsidRDefault="00406B3A"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C21FAB" w:rsidRPr="003B1648" w:rsidRDefault="00C21FA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00C21FAB" w:rsidRPr="00653E5C">
      <w:rPr>
        <w:color w:val="697D91"/>
        <w:lang w:val="fr-CH"/>
      </w:rPr>
      <w:t xml:space="preserve">Berner </w:t>
    </w:r>
    <w:proofErr w:type="spellStart"/>
    <w:r w:rsidR="00C21FAB" w:rsidRPr="00653E5C">
      <w:rPr>
        <w:color w:val="697D91"/>
        <w:lang w:val="fr-CH"/>
      </w:rPr>
      <w:t>Fachhochschule</w:t>
    </w:r>
    <w:proofErr w:type="spellEnd"/>
    <w:r w:rsidR="00C21FAB" w:rsidRPr="00653E5C">
      <w:rPr>
        <w:color w:val="697D91"/>
        <w:lang w:val="fr-CH"/>
      </w:rPr>
      <w:t xml:space="preserve"> | Haute école spécialisée bernoise | Bern </w:t>
    </w:r>
    <w:proofErr w:type="spellStart"/>
    <w:r w:rsidR="00C21FAB" w:rsidRPr="00653E5C">
      <w:rPr>
        <w:color w:val="697D91"/>
        <w:lang w:val="fr-CH"/>
      </w:rPr>
      <w:t>University</w:t>
    </w:r>
    <w:proofErr w:type="spellEnd"/>
    <w:r w:rsidR="00C21FAB" w:rsidRPr="00653E5C">
      <w:rPr>
        <w:color w:val="697D91"/>
        <w:lang w:val="fr-CH"/>
      </w:rPr>
      <w:t xml:space="preserve"> of </w:t>
    </w:r>
    <w:proofErr w:type="spellStart"/>
    <w:r w:rsidR="00C21FAB" w:rsidRPr="00653E5C">
      <w:rPr>
        <w:color w:val="697D91"/>
        <w:lang w:val="fr-CH"/>
      </w:rPr>
      <w:t>Applied</w:t>
    </w:r>
    <w:proofErr w:type="spellEnd"/>
    <w:r w:rsidR="00C21FAB"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4FD29" w14:textId="77777777" w:rsidR="00406B3A" w:rsidRDefault="00406B3A" w:rsidP="006312E0">
      <w:pPr>
        <w:spacing w:line="240" w:lineRule="auto"/>
      </w:pPr>
    </w:p>
  </w:footnote>
  <w:footnote w:type="continuationSeparator" w:id="0">
    <w:p w14:paraId="2DEBA3BA" w14:textId="77777777" w:rsidR="00406B3A" w:rsidRDefault="00406B3A"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C21FAB" w:rsidRPr="001F1B9C" w:rsidRDefault="00406B3A"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12295" w14:textId="77777777" w:rsidR="00271E89" w:rsidRPr="00271E89" w:rsidRDefault="00406B3A" w:rsidP="00271E89">
    <w:pPr>
      <w:spacing w:before="0" w:after="0" w:line="240" w:lineRule="auto"/>
      <w:rPr>
        <w:rStyle w:val="Hyperlink"/>
        <w:rFonts w:ascii="Arial" w:hAnsi="Arial" w:cs="Arial"/>
        <w:color w:val="auto"/>
        <w:u w:val="none"/>
        <w:shd w:val="clear" w:color="auto" w:fill="FFFFFF"/>
      </w:rPr>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28.3pt;margin-top:27.8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r w:rsidR="00271E89">
      <w:tab/>
    </w:r>
    <w:r w:rsidR="00271E89" w:rsidRPr="00271E89">
      <w:fldChar w:fldCharType="begin"/>
    </w:r>
    <w:r w:rsidR="00271E89" w:rsidRPr="00271E89">
      <w:instrText xml:space="preserve"> HYPERLINK "https://www.bfh.ch/en/studies/bachelor/engineering_and_information_technology/computer_science.html" </w:instrText>
    </w:r>
    <w:r w:rsidR="00271E89" w:rsidRPr="00271E89">
      <w:fldChar w:fldCharType="separate"/>
    </w:r>
  </w:p>
  <w:p w14:paraId="48C8637A" w14:textId="00852592" w:rsidR="00271E89" w:rsidRPr="00271E89" w:rsidRDefault="00271E89" w:rsidP="00271E89">
    <w:pPr>
      <w:pStyle w:val="Heading3"/>
      <w:numPr>
        <w:ilvl w:val="0"/>
        <w:numId w:val="0"/>
      </w:numPr>
      <w:spacing w:before="0" w:after="0"/>
      <w:rPr>
        <w:bCs w:val="0"/>
        <w:sz w:val="30"/>
        <w:szCs w:val="30"/>
      </w:rPr>
    </w:pPr>
    <w:r>
      <w:rPr>
        <w:rStyle w:val="s3uucc"/>
        <w:rFonts w:ascii="Arial" w:hAnsi="Arial"/>
        <w:bCs w:val="0"/>
        <w:sz w:val="30"/>
        <w:szCs w:val="30"/>
        <w:shd w:val="clear" w:color="auto" w:fill="FFFFFF"/>
      </w:rPr>
      <w:t xml:space="preserve">         </w:t>
    </w:r>
    <w:r w:rsidRPr="00271E89">
      <w:rPr>
        <w:rStyle w:val="s3uucc"/>
        <w:rFonts w:ascii="Arial" w:hAnsi="Arial"/>
        <w:bCs w:val="0"/>
        <w:sz w:val="30"/>
        <w:szCs w:val="30"/>
        <w:shd w:val="clear" w:color="auto" w:fill="FFFFFF"/>
      </w:rPr>
      <w:t>Computer Science | BFH - Bern University of Applied Sciences</w:t>
    </w:r>
  </w:p>
  <w:p w14:paraId="28D2D622" w14:textId="4A9D25BF" w:rsidR="00C21FAB" w:rsidRPr="00271E89" w:rsidRDefault="00271E89" w:rsidP="00271E89">
    <w:pPr>
      <w:pStyle w:val="Header"/>
      <w:tabs>
        <w:tab w:val="clear" w:pos="4536"/>
        <w:tab w:val="clear" w:pos="9072"/>
        <w:tab w:val="left" w:pos="2595"/>
      </w:tabs>
      <w:spacing w:after="1900"/>
    </w:pPr>
    <w:r w:rsidRPr="00271E8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46B76"/>
    <w:multiLevelType w:val="hybridMultilevel"/>
    <w:tmpl w:val="908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8"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4A4793"/>
    <w:multiLevelType w:val="hybridMultilevel"/>
    <w:tmpl w:val="4D7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F660E"/>
    <w:multiLevelType w:val="hybridMultilevel"/>
    <w:tmpl w:val="22EC1C62"/>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7060F"/>
    <w:multiLevelType w:val="hybridMultilevel"/>
    <w:tmpl w:val="399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12B1D"/>
    <w:multiLevelType w:val="hybridMultilevel"/>
    <w:tmpl w:val="58A0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E4FC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B06A2"/>
    <w:multiLevelType w:val="hybridMultilevel"/>
    <w:tmpl w:val="2E3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859C0"/>
    <w:multiLevelType w:val="hybridMultilevel"/>
    <w:tmpl w:val="8E1A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0270F"/>
    <w:multiLevelType w:val="hybridMultilevel"/>
    <w:tmpl w:val="2488F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776B78"/>
    <w:multiLevelType w:val="hybridMultilevel"/>
    <w:tmpl w:val="66FAF702"/>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01794"/>
    <w:multiLevelType w:val="hybridMultilevel"/>
    <w:tmpl w:val="7C0ECCA4"/>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9"/>
  </w:num>
  <w:num w:numId="8">
    <w:abstractNumId w:val="7"/>
  </w:num>
  <w:num w:numId="9">
    <w:abstractNumId w:val="13"/>
  </w:num>
  <w:num w:numId="10">
    <w:abstractNumId w:val="18"/>
  </w:num>
  <w:num w:numId="11">
    <w:abstractNumId w:val="5"/>
  </w:num>
  <w:num w:numId="12">
    <w:abstractNumId w:val="27"/>
  </w:num>
  <w:num w:numId="13">
    <w:abstractNumId w:val="8"/>
  </w:num>
  <w:num w:numId="14">
    <w:abstractNumId w:val="16"/>
  </w:num>
  <w:num w:numId="15">
    <w:abstractNumId w:val="31"/>
  </w:num>
  <w:num w:numId="16">
    <w:abstractNumId w:val="24"/>
  </w:num>
  <w:num w:numId="17">
    <w:abstractNumId w:val="22"/>
  </w:num>
  <w:num w:numId="18">
    <w:abstractNumId w:val="15"/>
  </w:num>
  <w:num w:numId="19">
    <w:abstractNumId w:val="21"/>
  </w:num>
  <w:num w:numId="20">
    <w:abstractNumId w:val="28"/>
  </w:num>
  <w:num w:numId="21">
    <w:abstractNumId w:val="23"/>
  </w:num>
  <w:num w:numId="22">
    <w:abstractNumId w:val="20"/>
  </w:num>
  <w:num w:numId="23">
    <w:abstractNumId w:val="25"/>
  </w:num>
  <w:num w:numId="24">
    <w:abstractNumId w:val="9"/>
  </w:num>
  <w:num w:numId="25">
    <w:abstractNumId w:val="11"/>
  </w:num>
  <w:num w:numId="26">
    <w:abstractNumId w:val="26"/>
  </w:num>
  <w:num w:numId="27">
    <w:abstractNumId w:val="6"/>
  </w:num>
  <w:num w:numId="28">
    <w:abstractNumId w:val="30"/>
  </w:num>
  <w:num w:numId="29">
    <w:abstractNumId w:val="17"/>
  </w:num>
  <w:num w:numId="30">
    <w:abstractNumId w:val="10"/>
  </w:num>
  <w:num w:numId="31">
    <w:abstractNumId w:val="32"/>
  </w:num>
  <w:num w:numId="32">
    <w:abstractNumId w:val="29"/>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243C1"/>
    <w:rsid w:val="00035727"/>
    <w:rsid w:val="000551E8"/>
    <w:rsid w:val="00055C14"/>
    <w:rsid w:val="00072ECA"/>
    <w:rsid w:val="0007338F"/>
    <w:rsid w:val="00076B8C"/>
    <w:rsid w:val="00091FCC"/>
    <w:rsid w:val="0009570F"/>
    <w:rsid w:val="00095C44"/>
    <w:rsid w:val="000B4870"/>
    <w:rsid w:val="000B6703"/>
    <w:rsid w:val="000E29F5"/>
    <w:rsid w:val="000F013A"/>
    <w:rsid w:val="000F3789"/>
    <w:rsid w:val="000F5583"/>
    <w:rsid w:val="00106C96"/>
    <w:rsid w:val="00107C16"/>
    <w:rsid w:val="00107CAF"/>
    <w:rsid w:val="00112357"/>
    <w:rsid w:val="001136FF"/>
    <w:rsid w:val="001215C7"/>
    <w:rsid w:val="00121C15"/>
    <w:rsid w:val="0012652D"/>
    <w:rsid w:val="0013486E"/>
    <w:rsid w:val="0015023D"/>
    <w:rsid w:val="00154CF8"/>
    <w:rsid w:val="00154D98"/>
    <w:rsid w:val="0016060E"/>
    <w:rsid w:val="00170D9E"/>
    <w:rsid w:val="00176DF1"/>
    <w:rsid w:val="001842A9"/>
    <w:rsid w:val="001A003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1075"/>
    <w:rsid w:val="00271E89"/>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2F6A70"/>
    <w:rsid w:val="003010C0"/>
    <w:rsid w:val="0031347A"/>
    <w:rsid w:val="00314D27"/>
    <w:rsid w:val="00323B7F"/>
    <w:rsid w:val="003258B4"/>
    <w:rsid w:val="0033009B"/>
    <w:rsid w:val="00354988"/>
    <w:rsid w:val="00355F77"/>
    <w:rsid w:val="00355FAF"/>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06B3A"/>
    <w:rsid w:val="004144A2"/>
    <w:rsid w:val="00416C9D"/>
    <w:rsid w:val="004202F9"/>
    <w:rsid w:val="0042274F"/>
    <w:rsid w:val="00434753"/>
    <w:rsid w:val="00445516"/>
    <w:rsid w:val="00454867"/>
    <w:rsid w:val="004554CC"/>
    <w:rsid w:val="004563A9"/>
    <w:rsid w:val="00462583"/>
    <w:rsid w:val="00462CB2"/>
    <w:rsid w:val="00464D23"/>
    <w:rsid w:val="00470024"/>
    <w:rsid w:val="0047179A"/>
    <w:rsid w:val="004824AD"/>
    <w:rsid w:val="004831FD"/>
    <w:rsid w:val="004903DA"/>
    <w:rsid w:val="004A28AA"/>
    <w:rsid w:val="004B0BFE"/>
    <w:rsid w:val="004B295F"/>
    <w:rsid w:val="004B5CEC"/>
    <w:rsid w:val="004D6F22"/>
    <w:rsid w:val="004D7D20"/>
    <w:rsid w:val="004E2314"/>
    <w:rsid w:val="004E4F30"/>
    <w:rsid w:val="004F044C"/>
    <w:rsid w:val="004F6C3C"/>
    <w:rsid w:val="004F7B96"/>
    <w:rsid w:val="00511D21"/>
    <w:rsid w:val="00517138"/>
    <w:rsid w:val="00530949"/>
    <w:rsid w:val="0053118D"/>
    <w:rsid w:val="0053197C"/>
    <w:rsid w:val="00544C9F"/>
    <w:rsid w:val="005479A4"/>
    <w:rsid w:val="005520AE"/>
    <w:rsid w:val="00552732"/>
    <w:rsid w:val="0055298B"/>
    <w:rsid w:val="00556124"/>
    <w:rsid w:val="005565A2"/>
    <w:rsid w:val="00556E27"/>
    <w:rsid w:val="00597931"/>
    <w:rsid w:val="005979E0"/>
    <w:rsid w:val="005A2A17"/>
    <w:rsid w:val="005B2763"/>
    <w:rsid w:val="005B5FF7"/>
    <w:rsid w:val="005C3A07"/>
    <w:rsid w:val="005C3A8D"/>
    <w:rsid w:val="005F7206"/>
    <w:rsid w:val="006044C4"/>
    <w:rsid w:val="00605C9B"/>
    <w:rsid w:val="00607A6D"/>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14C2"/>
    <w:rsid w:val="00683799"/>
    <w:rsid w:val="00687FDF"/>
    <w:rsid w:val="0069632F"/>
    <w:rsid w:val="00697297"/>
    <w:rsid w:val="006B0C5B"/>
    <w:rsid w:val="006B131B"/>
    <w:rsid w:val="006B7B56"/>
    <w:rsid w:val="006C358E"/>
    <w:rsid w:val="006D2415"/>
    <w:rsid w:val="006D4A37"/>
    <w:rsid w:val="006D6738"/>
    <w:rsid w:val="006E46AC"/>
    <w:rsid w:val="006F7567"/>
    <w:rsid w:val="00701A06"/>
    <w:rsid w:val="00720853"/>
    <w:rsid w:val="0072429E"/>
    <w:rsid w:val="00730698"/>
    <w:rsid w:val="00735AB3"/>
    <w:rsid w:val="007407D3"/>
    <w:rsid w:val="00755770"/>
    <w:rsid w:val="00761683"/>
    <w:rsid w:val="0076199C"/>
    <w:rsid w:val="0076685A"/>
    <w:rsid w:val="0077170E"/>
    <w:rsid w:val="00781C0F"/>
    <w:rsid w:val="0078341F"/>
    <w:rsid w:val="00796682"/>
    <w:rsid w:val="007B4AC6"/>
    <w:rsid w:val="007C2380"/>
    <w:rsid w:val="007D3F5D"/>
    <w:rsid w:val="007D3FAA"/>
    <w:rsid w:val="007D6F67"/>
    <w:rsid w:val="007E445A"/>
    <w:rsid w:val="007E6849"/>
    <w:rsid w:val="007F3B41"/>
    <w:rsid w:val="00800BF2"/>
    <w:rsid w:val="0081665B"/>
    <w:rsid w:val="0082292A"/>
    <w:rsid w:val="00824BDB"/>
    <w:rsid w:val="00832A6F"/>
    <w:rsid w:val="008423F9"/>
    <w:rsid w:val="00846B21"/>
    <w:rsid w:val="008616FC"/>
    <w:rsid w:val="00871EEF"/>
    <w:rsid w:val="00876224"/>
    <w:rsid w:val="008A1B90"/>
    <w:rsid w:val="008A1B96"/>
    <w:rsid w:val="008A3ABA"/>
    <w:rsid w:val="008A7007"/>
    <w:rsid w:val="008B6910"/>
    <w:rsid w:val="008C0C26"/>
    <w:rsid w:val="008D1D6F"/>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1C25"/>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5084"/>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71257"/>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21FAB"/>
    <w:rsid w:val="00C30550"/>
    <w:rsid w:val="00C3626B"/>
    <w:rsid w:val="00C40FEB"/>
    <w:rsid w:val="00C567D8"/>
    <w:rsid w:val="00C6727C"/>
    <w:rsid w:val="00C73669"/>
    <w:rsid w:val="00C81CBA"/>
    <w:rsid w:val="00C824E0"/>
    <w:rsid w:val="00C826D3"/>
    <w:rsid w:val="00C8604B"/>
    <w:rsid w:val="00C959DA"/>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27245"/>
    <w:rsid w:val="00D34A9B"/>
    <w:rsid w:val="00D361CE"/>
    <w:rsid w:val="00D37E22"/>
    <w:rsid w:val="00D7640A"/>
    <w:rsid w:val="00D77EF2"/>
    <w:rsid w:val="00DA4F15"/>
    <w:rsid w:val="00DA5BD7"/>
    <w:rsid w:val="00DA68B5"/>
    <w:rsid w:val="00DA6E87"/>
    <w:rsid w:val="00DB09FD"/>
    <w:rsid w:val="00DB149C"/>
    <w:rsid w:val="00DB78B5"/>
    <w:rsid w:val="00DC219E"/>
    <w:rsid w:val="00DC248D"/>
    <w:rsid w:val="00DC4BD2"/>
    <w:rsid w:val="00DC6BCA"/>
    <w:rsid w:val="00DC72A5"/>
    <w:rsid w:val="00DE0CDD"/>
    <w:rsid w:val="00DE242C"/>
    <w:rsid w:val="00DF271C"/>
    <w:rsid w:val="00DF526E"/>
    <w:rsid w:val="00E00147"/>
    <w:rsid w:val="00E00703"/>
    <w:rsid w:val="00E07490"/>
    <w:rsid w:val="00E15EA6"/>
    <w:rsid w:val="00E43329"/>
    <w:rsid w:val="00E5195F"/>
    <w:rsid w:val="00E52AB7"/>
    <w:rsid w:val="00E7310E"/>
    <w:rsid w:val="00E87002"/>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2048"/>
    <w:rsid w:val="00F36316"/>
    <w:rsid w:val="00F45251"/>
    <w:rsid w:val="00F54776"/>
    <w:rsid w:val="00F555EF"/>
    <w:rsid w:val="00F668BB"/>
    <w:rsid w:val="00F7130C"/>
    <w:rsid w:val="00F71FCB"/>
    <w:rsid w:val="00F825B4"/>
    <w:rsid w:val="00F8620D"/>
    <w:rsid w:val="00F91180"/>
    <w:rsid w:val="00F9213D"/>
    <w:rsid w:val="00F97575"/>
    <w:rsid w:val="00F979AF"/>
    <w:rsid w:val="00FA45EC"/>
    <w:rsid w:val="00FB3110"/>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6">
          <o:proxy start="" idref="#_x0000_s1032" connectloc="2"/>
          <o:proxy end="" idref="#_x0000_s1033" connectloc="1"/>
        </o:r>
        <o:r id="V:Rule3" type="connector" idref="#_x0000_s1035">
          <o:proxy end="" idref="#_x0000_s1031" connectloc="2"/>
        </o:r>
        <o:r id="V:Rule4" type="connector" idref="#_x0000_s1044">
          <o:proxy start="" idref="#_x0000_s1040" connectloc="2"/>
          <o:proxy end="" idref="#_x0000_s1041" connectloc="1"/>
        </o:r>
        <o:r id="V:Rule5" type="connector" idref="#_x0000_s1049">
          <o:proxy start="" idref="#_x0000_s1045" connectloc="2"/>
          <o:proxy end="" idref="#_x0000_s1040" connectloc="0"/>
        </o:r>
        <o:r id="V:Rule6" type="connector" idref="#_x0000_s1043">
          <o:proxy start="" idref="#_x0000_s1040" connectloc="0"/>
          <o:proxy end="" idref="#_x0000_s1039" connectloc="2"/>
        </o:r>
        <o:r id="V:Rule7" type="connector" idref="#_x0000_s1042">
          <o:proxy start="" idref="#_x0000_s1039" connectloc="2"/>
        </o:r>
        <o:r id="V:Rule8" type="connector" idref="#_x0000_s1051">
          <o:proxy start="" idref="#_x0000_s1046" connectloc="2"/>
          <o:proxy end="" idref="#_x0000_s1046" connectloc="2"/>
        </o:r>
        <o:r id="V:Rule9" type="connector" idref="#_x0000_s1052">
          <o:proxy start="" idref="#_x0000_s1040" connectloc="0"/>
          <o:proxy end="" idref="#_x0000_s1046" connectloc="2"/>
        </o:r>
        <o:r id="V:Rule10" type="connector" idref="#_x0000_s1050">
          <o:proxy start=""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 w:type="character" w:customStyle="1" w:styleId="s3uucc">
    <w:name w:val="s3uucc"/>
    <w:rsid w:val="0027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402870812">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365666443">
      <w:bodyDiv w:val="1"/>
      <w:marLeft w:val="0"/>
      <w:marRight w:val="0"/>
      <w:marTop w:val="0"/>
      <w:marBottom w:val="0"/>
      <w:divBdr>
        <w:top w:val="none" w:sz="0" w:space="0" w:color="auto"/>
        <w:left w:val="none" w:sz="0" w:space="0" w:color="auto"/>
        <w:bottom w:val="none" w:sz="0" w:space="0" w:color="auto"/>
        <w:right w:val="none" w:sz="0" w:space="0" w:color="auto"/>
      </w:divBdr>
      <w:divsChild>
        <w:div w:id="337194581">
          <w:marLeft w:val="0"/>
          <w:marRight w:val="0"/>
          <w:marTop w:val="0"/>
          <w:marBottom w:val="0"/>
          <w:divBdr>
            <w:top w:val="none" w:sz="0" w:space="0" w:color="auto"/>
            <w:left w:val="none" w:sz="0" w:space="0" w:color="auto"/>
            <w:bottom w:val="none" w:sz="0" w:space="0" w:color="auto"/>
            <w:right w:val="none" w:sz="0" w:space="0" w:color="auto"/>
          </w:divBdr>
        </w:div>
        <w:div w:id="229653748">
          <w:marLeft w:val="0"/>
          <w:marRight w:val="0"/>
          <w:marTop w:val="0"/>
          <w:marBottom w:val="0"/>
          <w:divBdr>
            <w:top w:val="none" w:sz="0" w:space="0" w:color="auto"/>
            <w:left w:val="none" w:sz="0" w:space="0" w:color="auto"/>
            <w:bottom w:val="none" w:sz="0" w:space="0" w:color="auto"/>
            <w:right w:val="none" w:sz="0" w:space="0" w:color="auto"/>
          </w:divBdr>
        </w:div>
        <w:div w:id="1949310339">
          <w:marLeft w:val="0"/>
          <w:marRight w:val="0"/>
          <w:marTop w:val="0"/>
          <w:marBottom w:val="0"/>
          <w:divBdr>
            <w:top w:val="none" w:sz="0" w:space="0" w:color="auto"/>
            <w:left w:val="none" w:sz="0" w:space="0" w:color="auto"/>
            <w:bottom w:val="none" w:sz="0" w:space="0" w:color="auto"/>
            <w:right w:val="none" w:sz="0" w:space="0" w:color="auto"/>
          </w:divBdr>
        </w:div>
        <w:div w:id="1002583026">
          <w:marLeft w:val="0"/>
          <w:marRight w:val="0"/>
          <w:marTop w:val="0"/>
          <w:marBottom w:val="0"/>
          <w:divBdr>
            <w:top w:val="none" w:sz="0" w:space="0" w:color="auto"/>
            <w:left w:val="none" w:sz="0" w:space="0" w:color="auto"/>
            <w:bottom w:val="none" w:sz="0" w:space="0" w:color="auto"/>
            <w:right w:val="none" w:sz="0" w:space="0" w:color="auto"/>
          </w:divBdr>
        </w:div>
        <w:div w:id="1599563938">
          <w:marLeft w:val="0"/>
          <w:marRight w:val="0"/>
          <w:marTop w:val="0"/>
          <w:marBottom w:val="0"/>
          <w:divBdr>
            <w:top w:val="none" w:sz="0" w:space="0" w:color="auto"/>
            <w:left w:val="none" w:sz="0" w:space="0" w:color="auto"/>
            <w:bottom w:val="none" w:sz="0" w:space="0" w:color="auto"/>
            <w:right w:val="none" w:sz="0" w:space="0" w:color="auto"/>
          </w:divBdr>
        </w:div>
        <w:div w:id="849414054">
          <w:marLeft w:val="0"/>
          <w:marRight w:val="0"/>
          <w:marTop w:val="0"/>
          <w:marBottom w:val="0"/>
          <w:divBdr>
            <w:top w:val="none" w:sz="0" w:space="0" w:color="auto"/>
            <w:left w:val="none" w:sz="0" w:space="0" w:color="auto"/>
            <w:bottom w:val="none" w:sz="0" w:space="0" w:color="auto"/>
            <w:right w:val="none" w:sz="0" w:space="0" w:color="auto"/>
          </w:divBdr>
        </w:div>
        <w:div w:id="1742289319">
          <w:marLeft w:val="0"/>
          <w:marRight w:val="0"/>
          <w:marTop w:val="0"/>
          <w:marBottom w:val="0"/>
          <w:divBdr>
            <w:top w:val="none" w:sz="0" w:space="0" w:color="auto"/>
            <w:left w:val="none" w:sz="0" w:space="0" w:color="auto"/>
            <w:bottom w:val="none" w:sz="0" w:space="0" w:color="auto"/>
            <w:right w:val="none" w:sz="0" w:space="0" w:color="auto"/>
          </w:divBdr>
        </w:div>
        <w:div w:id="1636371530">
          <w:marLeft w:val="0"/>
          <w:marRight w:val="0"/>
          <w:marTop w:val="0"/>
          <w:marBottom w:val="0"/>
          <w:divBdr>
            <w:top w:val="none" w:sz="0" w:space="0" w:color="auto"/>
            <w:left w:val="none" w:sz="0" w:space="0" w:color="auto"/>
            <w:bottom w:val="none" w:sz="0" w:space="0" w:color="auto"/>
            <w:right w:val="none" w:sz="0" w:space="0" w:color="auto"/>
          </w:divBdr>
        </w:div>
        <w:div w:id="125123074">
          <w:marLeft w:val="0"/>
          <w:marRight w:val="0"/>
          <w:marTop w:val="0"/>
          <w:marBottom w:val="0"/>
          <w:divBdr>
            <w:top w:val="none" w:sz="0" w:space="0" w:color="auto"/>
            <w:left w:val="none" w:sz="0" w:space="0" w:color="auto"/>
            <w:bottom w:val="none" w:sz="0" w:space="0" w:color="auto"/>
            <w:right w:val="none" w:sz="0" w:space="0" w:color="auto"/>
          </w:divBdr>
        </w:div>
      </w:divsChild>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24</Pages>
  <Words>4268</Words>
  <Characters>24328</Characters>
  <Application>Microsoft Office Word</Application>
  <DocSecurity>0</DocSecurity>
  <Lines>202</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28539</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161</cp:revision>
  <cp:lastPrinted>2013-07-08T10:11:00Z</cp:lastPrinted>
  <dcterms:created xsi:type="dcterms:W3CDTF">2019-10-20T23:02:00Z</dcterms:created>
  <dcterms:modified xsi:type="dcterms:W3CDTF">2019-11-21T03:24:00Z</dcterms:modified>
</cp:coreProperties>
</file>