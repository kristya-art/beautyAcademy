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0ED4B" w14:textId="6C9BF749" w:rsidR="0055298B" w:rsidRPr="004E4F30" w:rsidRDefault="0055298B" w:rsidP="0055298B">
      <w:pPr>
        <w:rPr>
          <w:rFonts w:ascii="Comic Sans MS" w:eastAsia="Times New Roman" w:hAnsi="Comic Sans MS"/>
          <w:bCs/>
          <w:sz w:val="22"/>
          <w:szCs w:val="22"/>
          <w:lang w:val="en-GB"/>
        </w:rPr>
      </w:pPr>
      <w:r w:rsidRPr="004E4F30">
        <w:rPr>
          <w:rFonts w:ascii="Comic Sans MS" w:eastAsia="Times New Roman" w:hAnsi="Comic Sans MS"/>
          <w:bCs/>
          <w:sz w:val="22"/>
          <w:szCs w:val="22"/>
          <w:lang w:val="en-GB"/>
        </w:rPr>
        <w:t>Report on management system for</w:t>
      </w:r>
      <w:r>
        <w:rPr>
          <w:rFonts w:ascii="Comic Sans MS" w:eastAsia="Times New Roman" w:hAnsi="Comic Sans MS"/>
          <w:bCs/>
          <w:sz w:val="22"/>
          <w:szCs w:val="22"/>
          <w:lang w:val="en-GB"/>
        </w:rPr>
        <w:t>:</w:t>
      </w:r>
    </w:p>
    <w:p w14:paraId="64AC7FC0" w14:textId="18233C6E" w:rsidR="004E4F30" w:rsidRPr="00B71257" w:rsidRDefault="004E4F30" w:rsidP="004E4F30">
      <w:pPr>
        <w:rPr>
          <w:lang w:val="en-GB"/>
        </w:rPr>
      </w:pPr>
      <w:r w:rsidRPr="00B71257">
        <w:rPr>
          <w:lang w:val="en-GB"/>
        </w:rPr>
        <w:tab/>
      </w:r>
    </w:p>
    <w:p w14:paraId="48ADC942" w14:textId="1AD2113E" w:rsidR="004E4F30" w:rsidRDefault="00634081" w:rsidP="0055298B">
      <w:pPr>
        <w:tabs>
          <w:tab w:val="left" w:pos="1853"/>
        </w:tabs>
        <w:jc w:val="center"/>
        <w:rPr>
          <w:b/>
          <w:lang w:val="en-GB"/>
        </w:rPr>
      </w:pPr>
      <w:r>
        <w:rPr>
          <w:b/>
          <w:lang w:val="en-GB"/>
        </w:rPr>
        <w:pict w14:anchorId="5A1AE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194.65pt">
            <v:imagedata r:id="rId7" o:title="bea_logo"/>
          </v:shape>
        </w:pict>
      </w:r>
    </w:p>
    <w:p w14:paraId="35E30307" w14:textId="5F5E5B34" w:rsidR="0055298B" w:rsidRPr="00406B3A" w:rsidRDefault="004E4F30" w:rsidP="0055298B">
      <w:pPr>
        <w:jc w:val="center"/>
        <w:rPr>
          <w:rFonts w:ascii="Comic Sans MS" w:eastAsia="Times New Roman" w:hAnsi="Comic Sans MS"/>
          <w:bCs/>
          <w:color w:val="767171"/>
          <w:sz w:val="28"/>
          <w:szCs w:val="28"/>
          <w:lang w:val="en-GB"/>
        </w:rPr>
      </w:pPr>
      <w:r w:rsidRPr="00406B3A">
        <w:rPr>
          <w:rFonts w:ascii="Comic Sans MS" w:eastAsia="Times New Roman" w:hAnsi="Comic Sans MS"/>
          <w:bCs/>
          <w:color w:val="767171"/>
          <w:sz w:val="28"/>
          <w:szCs w:val="28"/>
          <w:lang w:val="en-GB"/>
        </w:rPr>
        <w:t>“ACADEMY OF THE HANDSOME MEN AND</w:t>
      </w:r>
    </w:p>
    <w:p w14:paraId="30C17584" w14:textId="41DDC20B" w:rsidR="004E4F30" w:rsidRPr="004E4F30" w:rsidRDefault="004E4F30" w:rsidP="0055298B">
      <w:pPr>
        <w:jc w:val="center"/>
        <w:rPr>
          <w:rFonts w:ascii="Arial Rounded MT Bold" w:eastAsia="Times New Roman" w:hAnsi="Arial Rounded MT Bold"/>
          <w:bCs/>
          <w:sz w:val="28"/>
          <w:szCs w:val="28"/>
          <w:lang w:val="en-GB"/>
        </w:rPr>
      </w:pPr>
      <w:r w:rsidRPr="00470024">
        <w:rPr>
          <w:rFonts w:ascii="Comic Sans MS" w:eastAsia="Times New Roman" w:hAnsi="Comic Sans MS"/>
          <w:bCs/>
          <w:color w:val="C00000"/>
          <w:sz w:val="28"/>
          <w:szCs w:val="28"/>
          <w:lang w:val="en-GB"/>
        </w:rPr>
        <w:t>BEA</w:t>
      </w:r>
      <w:r w:rsidRPr="00406B3A">
        <w:rPr>
          <w:rFonts w:ascii="Comic Sans MS" w:eastAsia="Times New Roman" w:hAnsi="Comic Sans MS"/>
          <w:bCs/>
          <w:color w:val="767171"/>
          <w:sz w:val="28"/>
          <w:szCs w:val="28"/>
          <w:lang w:val="en-GB"/>
        </w:rPr>
        <w:t>UTIFUL WOMAN(BEA</w:t>
      </w:r>
      <w:proofErr w:type="gramStart"/>
      <w:r w:rsidRPr="00406B3A">
        <w:rPr>
          <w:rFonts w:ascii="Comic Sans MS" w:eastAsia="Times New Roman" w:hAnsi="Comic Sans MS"/>
          <w:bCs/>
          <w:color w:val="767171"/>
          <w:sz w:val="28"/>
          <w:szCs w:val="28"/>
          <w:lang w:val="en-GB"/>
        </w:rPr>
        <w:t>)“</w:t>
      </w:r>
      <w:r w:rsidR="0055298B" w:rsidRPr="00406B3A">
        <w:rPr>
          <w:rFonts w:ascii="Comic Sans MS" w:eastAsia="Times New Roman" w:hAnsi="Comic Sans MS"/>
          <w:bCs/>
          <w:color w:val="767171"/>
          <w:sz w:val="28"/>
          <w:szCs w:val="28"/>
          <w:lang w:val="en-GB"/>
        </w:rPr>
        <w:t xml:space="preserve"> </w:t>
      </w:r>
      <w:r w:rsidRPr="00406B3A">
        <w:rPr>
          <w:rFonts w:ascii="Comic Sans MS" w:eastAsia="Times New Roman" w:hAnsi="Comic Sans MS"/>
          <w:bCs/>
          <w:color w:val="767171"/>
          <w:sz w:val="28"/>
          <w:szCs w:val="28"/>
          <w:lang w:val="en-GB"/>
        </w:rPr>
        <w:t>WEB</w:t>
      </w:r>
      <w:proofErr w:type="gramEnd"/>
      <w:r w:rsidRPr="00406B3A">
        <w:rPr>
          <w:rFonts w:ascii="Comic Sans MS" w:eastAsia="Times New Roman" w:hAnsi="Comic Sans MS"/>
          <w:bCs/>
          <w:color w:val="767171"/>
          <w:sz w:val="28"/>
          <w:szCs w:val="28"/>
          <w:lang w:val="en-GB"/>
        </w:rPr>
        <w:t xml:space="preserve"> APPLICATION</w:t>
      </w:r>
    </w:p>
    <w:p w14:paraId="08C60978" w14:textId="77777777" w:rsidR="004E4F30" w:rsidRPr="004824AD" w:rsidRDefault="004E4F30" w:rsidP="004E4F30">
      <w:pPr>
        <w:rPr>
          <w:rFonts w:eastAsia="Times New Roman"/>
          <w:bCs/>
          <w:sz w:val="28"/>
          <w:szCs w:val="28"/>
          <w:lang w:val="en-GB"/>
        </w:rPr>
      </w:pPr>
    </w:p>
    <w:p w14:paraId="30660322" w14:textId="77777777" w:rsidR="004E4F30" w:rsidRPr="004824AD" w:rsidRDefault="004E4F30" w:rsidP="004E4F30">
      <w:pPr>
        <w:rPr>
          <w:rFonts w:eastAsia="Times New Roman"/>
          <w:bCs/>
          <w:sz w:val="28"/>
          <w:szCs w:val="28"/>
          <w:lang w:val="en-GB"/>
        </w:rPr>
      </w:pPr>
    </w:p>
    <w:p w14:paraId="40A5BAD1" w14:textId="77777777" w:rsidR="0055298B" w:rsidRDefault="0055298B" w:rsidP="004E4F30">
      <w:pPr>
        <w:rPr>
          <w:b/>
          <w:lang w:val="en-GB"/>
        </w:rPr>
      </w:pPr>
    </w:p>
    <w:p w14:paraId="6884F6D8" w14:textId="77777777" w:rsidR="0055298B" w:rsidRDefault="0055298B" w:rsidP="004E4F30">
      <w:pPr>
        <w:rPr>
          <w:b/>
          <w:lang w:val="en-GB"/>
        </w:rPr>
      </w:pPr>
    </w:p>
    <w:p w14:paraId="7523E301" w14:textId="77777777" w:rsidR="0055298B" w:rsidRDefault="0055298B" w:rsidP="004E4F30">
      <w:pPr>
        <w:rPr>
          <w:b/>
          <w:lang w:val="en-GB"/>
        </w:rPr>
      </w:pPr>
    </w:p>
    <w:p w14:paraId="3871087E" w14:textId="77777777" w:rsidR="0055298B" w:rsidRDefault="0055298B" w:rsidP="004E4F30">
      <w:pPr>
        <w:rPr>
          <w:b/>
          <w:lang w:val="en-GB"/>
        </w:rPr>
      </w:pPr>
    </w:p>
    <w:p w14:paraId="5492EE37" w14:textId="7CC8A50E" w:rsidR="004E4F30" w:rsidRPr="004824AD" w:rsidRDefault="004E4F30" w:rsidP="004E4F30">
      <w:pPr>
        <w:rPr>
          <w:b/>
          <w:lang w:val="en-GB"/>
        </w:rPr>
      </w:pPr>
      <w:r w:rsidRPr="004824AD">
        <w:rPr>
          <w:b/>
          <w:lang w:val="en-GB"/>
        </w:rPr>
        <w:t xml:space="preserve">Advisor: </w:t>
      </w:r>
      <w:r w:rsidRPr="004824AD">
        <w:rPr>
          <w:i/>
          <w:szCs w:val="24"/>
          <w:u w:val="single"/>
          <w:lang w:val="en-US"/>
        </w:rPr>
        <w:t>Prof. Dr. Olivier Biberstein</w:t>
      </w:r>
    </w:p>
    <w:p w14:paraId="23C99D08" w14:textId="77777777" w:rsidR="004E4F30" w:rsidRDefault="004E4F30" w:rsidP="004E4F30">
      <w:pPr>
        <w:rPr>
          <w:b/>
          <w:lang w:val="en-GB"/>
        </w:rPr>
      </w:pPr>
      <w:r>
        <w:rPr>
          <w:b/>
          <w:lang w:val="en-GB"/>
        </w:rPr>
        <w:t>Author</w:t>
      </w:r>
      <w:r w:rsidRPr="004824AD">
        <w:rPr>
          <w:b/>
          <w:lang w:val="en-GB"/>
        </w:rPr>
        <w:t xml:space="preserve">: </w:t>
      </w:r>
      <w:r w:rsidRPr="004824AD">
        <w:rPr>
          <w:i/>
          <w:szCs w:val="24"/>
          <w:u w:val="single"/>
        </w:rPr>
        <w:t>Kristina Shiryagina</w:t>
      </w:r>
    </w:p>
    <w:p w14:paraId="07EC43BB" w14:textId="089A08B6" w:rsidR="004E4F30" w:rsidRDefault="004E4F30" w:rsidP="004E4F30">
      <w:pPr>
        <w:tabs>
          <w:tab w:val="left" w:pos="1853"/>
        </w:tabs>
        <w:rPr>
          <w:b/>
          <w:lang w:val="en-GB"/>
        </w:rPr>
      </w:pPr>
      <w:r w:rsidRPr="00B71257">
        <w:rPr>
          <w:lang w:val="en-GB"/>
        </w:rPr>
        <w:t>Version and date</w:t>
      </w:r>
    </w:p>
    <w:p w14:paraId="4E0EC104" w14:textId="77777777" w:rsidR="004E4F30" w:rsidRPr="004E4F30" w:rsidRDefault="004E4F30" w:rsidP="004E4F30">
      <w:pPr>
        <w:rPr>
          <w:lang w:val="en-GB"/>
        </w:rPr>
      </w:pPr>
    </w:p>
    <w:p w14:paraId="270FA0B4" w14:textId="77777777" w:rsidR="004E4F30" w:rsidRPr="004E4F30" w:rsidRDefault="004E4F30" w:rsidP="004E4F30">
      <w:pPr>
        <w:rPr>
          <w:lang w:val="en-GB"/>
        </w:rPr>
      </w:pPr>
    </w:p>
    <w:p w14:paraId="1D94E299" w14:textId="77777777" w:rsidR="004E4F30" w:rsidRPr="004E4F30" w:rsidRDefault="004E4F30" w:rsidP="004E4F30">
      <w:pPr>
        <w:rPr>
          <w:lang w:val="en-GB"/>
        </w:rPr>
      </w:pPr>
    </w:p>
    <w:p w14:paraId="73C5CCD0" w14:textId="77777777" w:rsidR="004E4F30" w:rsidRPr="004E4F30" w:rsidRDefault="004E4F30" w:rsidP="004E4F30">
      <w:pPr>
        <w:rPr>
          <w:lang w:val="en-GB"/>
        </w:rPr>
      </w:pPr>
    </w:p>
    <w:p w14:paraId="064F417A" w14:textId="77777777" w:rsidR="004E4F30" w:rsidRPr="004E4F30" w:rsidRDefault="004E4F30" w:rsidP="004E4F30">
      <w:pPr>
        <w:rPr>
          <w:lang w:val="en-GB"/>
        </w:rPr>
      </w:pPr>
    </w:p>
    <w:p w14:paraId="3DF366EC" w14:textId="77777777" w:rsidR="004E4F30" w:rsidRPr="004824AD" w:rsidRDefault="004E4F30" w:rsidP="004E4F30">
      <w:pPr>
        <w:pStyle w:val="Footer"/>
        <w:rPr>
          <w:b/>
          <w:color w:val="697D91"/>
          <w:sz w:val="19"/>
          <w:szCs w:val="19"/>
          <w:lang w:val="en-GB"/>
        </w:rPr>
      </w:pPr>
      <w:r w:rsidRPr="004824AD">
        <w:rPr>
          <w:b/>
          <w:color w:val="697D91"/>
          <w:sz w:val="19"/>
          <w:szCs w:val="19"/>
          <w:lang w:val="en-GB"/>
        </w:rPr>
        <w:t>Bern University of Applied Sciences</w:t>
      </w:r>
    </w:p>
    <w:p w14:paraId="4F2F3C5A" w14:textId="0FAB4B41" w:rsidR="00F825B4" w:rsidRPr="00271E89" w:rsidRDefault="00F825B4" w:rsidP="00271E89">
      <w:pPr>
        <w:pStyle w:val="RefFusszeile"/>
        <w:rPr>
          <w:color w:val="697D91"/>
          <w:szCs w:val="19"/>
          <w:lang w:val="en-GB"/>
        </w:rPr>
        <w:sectPr w:rsidR="00F825B4" w:rsidRPr="00271E89" w:rsidSect="004E4F30">
          <w:headerReference w:type="default" r:id="rId8"/>
          <w:footerReference w:type="default" r:id="rId9"/>
          <w:headerReference w:type="first" r:id="rId10"/>
          <w:pgSz w:w="11906" w:h="16838" w:code="9"/>
          <w:pgMar w:top="1440" w:right="1080" w:bottom="1440" w:left="1080"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4892AA0E" w14:textId="4BED18DC" w:rsidR="001A0039" w:rsidRPr="00406B3A"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5202537" w:history="1">
        <w:r w:rsidR="001A0039" w:rsidRPr="00F54883">
          <w:rPr>
            <w:rStyle w:val="Hyperlink"/>
            <w:noProof/>
          </w:rPr>
          <w:t>1</w:t>
        </w:r>
        <w:r w:rsidR="001A0039" w:rsidRPr="00406B3A">
          <w:rPr>
            <w:rFonts w:eastAsia="Times New Roman"/>
            <w:noProof/>
            <w:sz w:val="22"/>
            <w:szCs w:val="22"/>
            <w:lang w:val="en-US"/>
          </w:rPr>
          <w:tab/>
        </w:r>
        <w:r w:rsidR="001A0039" w:rsidRPr="00F54883">
          <w:rPr>
            <w:rStyle w:val="Hyperlink"/>
            <w:noProof/>
          </w:rPr>
          <w:t>Vision and scope</w:t>
        </w:r>
        <w:r w:rsidR="001A0039">
          <w:rPr>
            <w:noProof/>
            <w:webHidden/>
          </w:rPr>
          <w:tab/>
        </w:r>
        <w:r w:rsidR="001A0039">
          <w:rPr>
            <w:noProof/>
            <w:webHidden/>
          </w:rPr>
          <w:fldChar w:fldCharType="begin"/>
        </w:r>
        <w:r w:rsidR="001A0039">
          <w:rPr>
            <w:noProof/>
            <w:webHidden/>
          </w:rPr>
          <w:instrText xml:space="preserve"> PAGEREF _Toc25202537 \h </w:instrText>
        </w:r>
        <w:r w:rsidR="001A0039">
          <w:rPr>
            <w:noProof/>
            <w:webHidden/>
          </w:rPr>
        </w:r>
        <w:r w:rsidR="001A0039">
          <w:rPr>
            <w:noProof/>
            <w:webHidden/>
          </w:rPr>
          <w:fldChar w:fldCharType="separate"/>
        </w:r>
        <w:r w:rsidR="001A0039">
          <w:rPr>
            <w:noProof/>
            <w:webHidden/>
          </w:rPr>
          <w:t>3</w:t>
        </w:r>
        <w:r w:rsidR="001A0039">
          <w:rPr>
            <w:noProof/>
            <w:webHidden/>
          </w:rPr>
          <w:fldChar w:fldCharType="end"/>
        </w:r>
      </w:hyperlink>
    </w:p>
    <w:p w14:paraId="3D92B453" w14:textId="1B3B3867" w:rsidR="001A0039" w:rsidRPr="00406B3A" w:rsidRDefault="00634081">
      <w:pPr>
        <w:pStyle w:val="TOC1"/>
        <w:rPr>
          <w:rFonts w:eastAsia="Times New Roman"/>
          <w:noProof/>
          <w:sz w:val="22"/>
          <w:szCs w:val="22"/>
          <w:lang w:val="en-US"/>
        </w:rPr>
      </w:pPr>
      <w:hyperlink w:anchor="_Toc25202538" w:history="1">
        <w:r w:rsidR="001A0039" w:rsidRPr="00F54883">
          <w:rPr>
            <w:rStyle w:val="Hyperlink"/>
            <w:noProof/>
          </w:rPr>
          <w:t>Analysis</w:t>
        </w:r>
        <w:r w:rsidR="001A0039">
          <w:rPr>
            <w:noProof/>
            <w:webHidden/>
          </w:rPr>
          <w:tab/>
        </w:r>
        <w:r w:rsidR="001A0039">
          <w:rPr>
            <w:noProof/>
            <w:webHidden/>
          </w:rPr>
          <w:fldChar w:fldCharType="begin"/>
        </w:r>
        <w:r w:rsidR="001A0039">
          <w:rPr>
            <w:noProof/>
            <w:webHidden/>
          </w:rPr>
          <w:instrText xml:space="preserve"> PAGEREF _Toc25202538 \h </w:instrText>
        </w:r>
        <w:r w:rsidR="001A0039">
          <w:rPr>
            <w:noProof/>
            <w:webHidden/>
          </w:rPr>
        </w:r>
        <w:r w:rsidR="001A0039">
          <w:rPr>
            <w:noProof/>
            <w:webHidden/>
          </w:rPr>
          <w:fldChar w:fldCharType="separate"/>
        </w:r>
        <w:r w:rsidR="001A0039">
          <w:rPr>
            <w:noProof/>
            <w:webHidden/>
          </w:rPr>
          <w:t>7</w:t>
        </w:r>
        <w:r w:rsidR="001A0039">
          <w:rPr>
            <w:noProof/>
            <w:webHidden/>
          </w:rPr>
          <w:fldChar w:fldCharType="end"/>
        </w:r>
      </w:hyperlink>
    </w:p>
    <w:p w14:paraId="401CBACE" w14:textId="2A3031D4" w:rsidR="001A0039" w:rsidRPr="00406B3A" w:rsidRDefault="00634081">
      <w:pPr>
        <w:pStyle w:val="TOC1"/>
        <w:rPr>
          <w:rFonts w:eastAsia="Times New Roman"/>
          <w:noProof/>
          <w:sz w:val="22"/>
          <w:szCs w:val="22"/>
          <w:lang w:val="en-US"/>
        </w:rPr>
      </w:pPr>
      <w:hyperlink w:anchor="_Toc25202539" w:history="1">
        <w:r w:rsidR="001A0039" w:rsidRPr="00F54883">
          <w:rPr>
            <w:rStyle w:val="Hyperlink"/>
            <w:noProof/>
          </w:rPr>
          <w:t>2</w:t>
        </w:r>
        <w:r w:rsidR="001A0039" w:rsidRPr="00406B3A">
          <w:rPr>
            <w:rFonts w:eastAsia="Times New Roman"/>
            <w:noProof/>
            <w:sz w:val="22"/>
            <w:szCs w:val="22"/>
            <w:lang w:val="en-US"/>
          </w:rPr>
          <w:tab/>
        </w:r>
        <w:r w:rsidR="001A0039" w:rsidRPr="00F54883">
          <w:rPr>
            <w:rStyle w:val="Hyperlink"/>
            <w:noProof/>
          </w:rPr>
          <w:t>Design 1</w:t>
        </w:r>
        <w:r w:rsidR="001A0039">
          <w:rPr>
            <w:noProof/>
            <w:webHidden/>
          </w:rPr>
          <w:tab/>
        </w:r>
        <w:r w:rsidR="001A0039">
          <w:rPr>
            <w:noProof/>
            <w:webHidden/>
          </w:rPr>
          <w:fldChar w:fldCharType="begin"/>
        </w:r>
        <w:r w:rsidR="001A0039">
          <w:rPr>
            <w:noProof/>
            <w:webHidden/>
          </w:rPr>
          <w:instrText xml:space="preserve"> PAGEREF _Toc25202539 \h </w:instrText>
        </w:r>
        <w:r w:rsidR="001A0039">
          <w:rPr>
            <w:noProof/>
            <w:webHidden/>
          </w:rPr>
        </w:r>
        <w:r w:rsidR="001A0039">
          <w:rPr>
            <w:noProof/>
            <w:webHidden/>
          </w:rPr>
          <w:fldChar w:fldCharType="separate"/>
        </w:r>
        <w:r w:rsidR="001A0039">
          <w:rPr>
            <w:noProof/>
            <w:webHidden/>
          </w:rPr>
          <w:t>11</w:t>
        </w:r>
        <w:r w:rsidR="001A0039">
          <w:rPr>
            <w:noProof/>
            <w:webHidden/>
          </w:rPr>
          <w:fldChar w:fldCharType="end"/>
        </w:r>
      </w:hyperlink>
    </w:p>
    <w:p w14:paraId="293744D5" w14:textId="42BE36F4" w:rsidR="001A0039" w:rsidRPr="00406B3A" w:rsidRDefault="00634081">
      <w:pPr>
        <w:pStyle w:val="TOC1"/>
        <w:rPr>
          <w:rFonts w:eastAsia="Times New Roman"/>
          <w:noProof/>
          <w:sz w:val="22"/>
          <w:szCs w:val="22"/>
          <w:lang w:val="en-US"/>
        </w:rPr>
      </w:pPr>
      <w:hyperlink w:anchor="_Toc25202540" w:history="1">
        <w:r w:rsidR="001A0039" w:rsidRPr="00F54883">
          <w:rPr>
            <w:rStyle w:val="Hyperlink"/>
            <w:noProof/>
          </w:rPr>
          <w:t>4.Implementation</w:t>
        </w:r>
        <w:r w:rsidR="001A0039">
          <w:rPr>
            <w:noProof/>
            <w:webHidden/>
          </w:rPr>
          <w:tab/>
        </w:r>
        <w:r w:rsidR="001A0039">
          <w:rPr>
            <w:noProof/>
            <w:webHidden/>
          </w:rPr>
          <w:fldChar w:fldCharType="begin"/>
        </w:r>
        <w:r w:rsidR="001A0039">
          <w:rPr>
            <w:noProof/>
            <w:webHidden/>
          </w:rPr>
          <w:instrText xml:space="preserve"> PAGEREF _Toc25202540 \h </w:instrText>
        </w:r>
        <w:r w:rsidR="001A0039">
          <w:rPr>
            <w:noProof/>
            <w:webHidden/>
          </w:rPr>
        </w:r>
        <w:r w:rsidR="001A0039">
          <w:rPr>
            <w:noProof/>
            <w:webHidden/>
          </w:rPr>
          <w:fldChar w:fldCharType="separate"/>
        </w:r>
        <w:r w:rsidR="001A0039">
          <w:rPr>
            <w:noProof/>
            <w:webHidden/>
          </w:rPr>
          <w:t>12</w:t>
        </w:r>
        <w:r w:rsidR="001A0039">
          <w:rPr>
            <w:noProof/>
            <w:webHidden/>
          </w:rPr>
          <w:fldChar w:fldCharType="end"/>
        </w:r>
      </w:hyperlink>
    </w:p>
    <w:p w14:paraId="48586A9B" w14:textId="532F318B" w:rsidR="001A0039" w:rsidRPr="00406B3A" w:rsidRDefault="00634081">
      <w:pPr>
        <w:pStyle w:val="TOC1"/>
        <w:rPr>
          <w:rFonts w:eastAsia="Times New Roman"/>
          <w:noProof/>
          <w:sz w:val="22"/>
          <w:szCs w:val="22"/>
          <w:lang w:val="en-US"/>
        </w:rPr>
      </w:pPr>
      <w:hyperlink w:anchor="_Toc25202541" w:history="1">
        <w:r w:rsidR="001A0039" w:rsidRPr="00F54883">
          <w:rPr>
            <w:rStyle w:val="Hyperlink"/>
            <w:noProof/>
          </w:rPr>
          <w:t>3</w:t>
        </w:r>
        <w:r w:rsidR="001A0039" w:rsidRPr="00406B3A">
          <w:rPr>
            <w:rFonts w:eastAsia="Times New Roman"/>
            <w:noProof/>
            <w:sz w:val="22"/>
            <w:szCs w:val="22"/>
            <w:lang w:val="en-US"/>
          </w:rPr>
          <w:tab/>
        </w:r>
        <w:r w:rsidR="001A0039" w:rsidRPr="00F54883">
          <w:rPr>
            <w:rStyle w:val="Hyperlink"/>
            <w:noProof/>
          </w:rPr>
          <w:t>Testing</w:t>
        </w:r>
        <w:r w:rsidR="001A0039">
          <w:rPr>
            <w:noProof/>
            <w:webHidden/>
          </w:rPr>
          <w:tab/>
        </w:r>
        <w:r w:rsidR="001A0039">
          <w:rPr>
            <w:noProof/>
            <w:webHidden/>
          </w:rPr>
          <w:fldChar w:fldCharType="begin"/>
        </w:r>
        <w:r w:rsidR="001A0039">
          <w:rPr>
            <w:noProof/>
            <w:webHidden/>
          </w:rPr>
          <w:instrText xml:space="preserve"> PAGEREF _Toc25202541 \h </w:instrText>
        </w:r>
        <w:r w:rsidR="001A0039">
          <w:rPr>
            <w:noProof/>
            <w:webHidden/>
          </w:rPr>
        </w:r>
        <w:r w:rsidR="001A0039">
          <w:rPr>
            <w:noProof/>
            <w:webHidden/>
          </w:rPr>
          <w:fldChar w:fldCharType="separate"/>
        </w:r>
        <w:r w:rsidR="001A0039">
          <w:rPr>
            <w:noProof/>
            <w:webHidden/>
          </w:rPr>
          <w:t>16</w:t>
        </w:r>
        <w:r w:rsidR="001A0039">
          <w:rPr>
            <w:noProof/>
            <w:webHidden/>
          </w:rPr>
          <w:fldChar w:fldCharType="end"/>
        </w:r>
      </w:hyperlink>
    </w:p>
    <w:p w14:paraId="02FEA43D" w14:textId="1B71CFFD" w:rsidR="001A0039" w:rsidRPr="00406B3A" w:rsidRDefault="00634081">
      <w:pPr>
        <w:pStyle w:val="TOC1"/>
        <w:rPr>
          <w:rFonts w:eastAsia="Times New Roman"/>
          <w:noProof/>
          <w:sz w:val="22"/>
          <w:szCs w:val="22"/>
          <w:lang w:val="en-US"/>
        </w:rPr>
      </w:pPr>
      <w:hyperlink w:anchor="_Toc25202542" w:history="1">
        <w:r w:rsidR="001A0039" w:rsidRPr="00F54883">
          <w:rPr>
            <w:rStyle w:val="Hyperlink"/>
            <w:noProof/>
          </w:rPr>
          <w:t>4</w:t>
        </w:r>
        <w:r w:rsidR="001A0039" w:rsidRPr="00406B3A">
          <w:rPr>
            <w:rFonts w:eastAsia="Times New Roman"/>
            <w:noProof/>
            <w:sz w:val="22"/>
            <w:szCs w:val="22"/>
            <w:lang w:val="en-US"/>
          </w:rPr>
          <w:tab/>
        </w:r>
        <w:r w:rsidR="001A0039" w:rsidRPr="00F54883">
          <w:rPr>
            <w:rStyle w:val="Hyperlink"/>
            <w:noProof/>
          </w:rPr>
          <w:t>Conclusion</w:t>
        </w:r>
        <w:r w:rsidR="001A0039">
          <w:rPr>
            <w:noProof/>
            <w:webHidden/>
          </w:rPr>
          <w:tab/>
        </w:r>
        <w:r w:rsidR="001A0039">
          <w:rPr>
            <w:noProof/>
            <w:webHidden/>
          </w:rPr>
          <w:fldChar w:fldCharType="begin"/>
        </w:r>
        <w:r w:rsidR="001A0039">
          <w:rPr>
            <w:noProof/>
            <w:webHidden/>
          </w:rPr>
          <w:instrText xml:space="preserve"> PAGEREF _Toc25202542 \h </w:instrText>
        </w:r>
        <w:r w:rsidR="001A0039">
          <w:rPr>
            <w:noProof/>
            <w:webHidden/>
          </w:rPr>
        </w:r>
        <w:r w:rsidR="001A0039">
          <w:rPr>
            <w:noProof/>
            <w:webHidden/>
          </w:rPr>
          <w:fldChar w:fldCharType="separate"/>
        </w:r>
        <w:r w:rsidR="001A0039">
          <w:rPr>
            <w:noProof/>
            <w:webHidden/>
          </w:rPr>
          <w:t>16</w:t>
        </w:r>
        <w:r w:rsidR="001A0039">
          <w:rPr>
            <w:noProof/>
            <w:webHidden/>
          </w:rPr>
          <w:fldChar w:fldCharType="end"/>
        </w:r>
      </w:hyperlink>
    </w:p>
    <w:p w14:paraId="7DEF6929" w14:textId="14299FB1" w:rsidR="001A0039" w:rsidRPr="00406B3A" w:rsidRDefault="00634081">
      <w:pPr>
        <w:pStyle w:val="TOC1"/>
        <w:rPr>
          <w:rFonts w:eastAsia="Times New Roman"/>
          <w:noProof/>
          <w:sz w:val="22"/>
          <w:szCs w:val="22"/>
          <w:lang w:val="en-US"/>
        </w:rPr>
      </w:pPr>
      <w:hyperlink w:anchor="_Toc25202543" w:history="1">
        <w:r w:rsidR="001A0039" w:rsidRPr="00F54883">
          <w:rPr>
            <w:rStyle w:val="Hyperlink"/>
            <w:noProof/>
          </w:rPr>
          <w:t>5</w:t>
        </w:r>
        <w:r w:rsidR="001A0039" w:rsidRPr="00406B3A">
          <w:rPr>
            <w:rFonts w:eastAsia="Times New Roman"/>
            <w:noProof/>
            <w:sz w:val="22"/>
            <w:szCs w:val="22"/>
            <w:lang w:val="en-US"/>
          </w:rPr>
          <w:tab/>
        </w:r>
        <w:r w:rsidR="001A0039" w:rsidRPr="00F54883">
          <w:rPr>
            <w:rStyle w:val="Hyperlink"/>
            <w:noProof/>
          </w:rPr>
          <w:t>Glossary</w:t>
        </w:r>
        <w:r w:rsidR="001A0039">
          <w:rPr>
            <w:noProof/>
            <w:webHidden/>
          </w:rPr>
          <w:tab/>
        </w:r>
        <w:r w:rsidR="001A0039">
          <w:rPr>
            <w:noProof/>
            <w:webHidden/>
          </w:rPr>
          <w:fldChar w:fldCharType="begin"/>
        </w:r>
        <w:r w:rsidR="001A0039">
          <w:rPr>
            <w:noProof/>
            <w:webHidden/>
          </w:rPr>
          <w:instrText xml:space="preserve"> PAGEREF _Toc25202543 \h </w:instrText>
        </w:r>
        <w:r w:rsidR="001A0039">
          <w:rPr>
            <w:noProof/>
            <w:webHidden/>
          </w:rPr>
        </w:r>
        <w:r w:rsidR="001A0039">
          <w:rPr>
            <w:noProof/>
            <w:webHidden/>
          </w:rPr>
          <w:fldChar w:fldCharType="separate"/>
        </w:r>
        <w:r w:rsidR="001A0039">
          <w:rPr>
            <w:noProof/>
            <w:webHidden/>
          </w:rPr>
          <w:t>16</w:t>
        </w:r>
        <w:r w:rsidR="001A0039">
          <w:rPr>
            <w:noProof/>
            <w:webHidden/>
          </w:rPr>
          <w:fldChar w:fldCharType="end"/>
        </w:r>
      </w:hyperlink>
    </w:p>
    <w:p w14:paraId="64A24228" w14:textId="1CB8D7E7" w:rsidR="001A0039" w:rsidRPr="00406B3A" w:rsidRDefault="00634081">
      <w:pPr>
        <w:pStyle w:val="TOC1"/>
        <w:rPr>
          <w:rFonts w:eastAsia="Times New Roman"/>
          <w:noProof/>
          <w:sz w:val="22"/>
          <w:szCs w:val="22"/>
          <w:lang w:val="en-US"/>
        </w:rPr>
      </w:pPr>
      <w:hyperlink w:anchor="_Toc25202544" w:history="1">
        <w:r w:rsidR="001A0039" w:rsidRPr="00F54883">
          <w:rPr>
            <w:rStyle w:val="Hyperlink"/>
            <w:noProof/>
          </w:rPr>
          <w:t>6</w:t>
        </w:r>
        <w:r w:rsidR="001A0039" w:rsidRPr="00406B3A">
          <w:rPr>
            <w:rFonts w:eastAsia="Times New Roman"/>
            <w:noProof/>
            <w:sz w:val="22"/>
            <w:szCs w:val="22"/>
            <w:lang w:val="en-US"/>
          </w:rPr>
          <w:tab/>
        </w:r>
        <w:r w:rsidR="001A0039" w:rsidRPr="00F54883">
          <w:rPr>
            <w:rStyle w:val="Hyperlink"/>
            <w:noProof/>
          </w:rPr>
          <w:t>Bibliography</w:t>
        </w:r>
        <w:r w:rsidR="001A0039">
          <w:rPr>
            <w:noProof/>
            <w:webHidden/>
          </w:rPr>
          <w:tab/>
        </w:r>
        <w:r w:rsidR="001A0039">
          <w:rPr>
            <w:noProof/>
            <w:webHidden/>
          </w:rPr>
          <w:fldChar w:fldCharType="begin"/>
        </w:r>
        <w:r w:rsidR="001A0039">
          <w:rPr>
            <w:noProof/>
            <w:webHidden/>
          </w:rPr>
          <w:instrText xml:space="preserve"> PAGEREF _Toc25202544 \h </w:instrText>
        </w:r>
        <w:r w:rsidR="001A0039">
          <w:rPr>
            <w:noProof/>
            <w:webHidden/>
          </w:rPr>
        </w:r>
        <w:r w:rsidR="001A0039">
          <w:rPr>
            <w:noProof/>
            <w:webHidden/>
          </w:rPr>
          <w:fldChar w:fldCharType="separate"/>
        </w:r>
        <w:r w:rsidR="001A0039">
          <w:rPr>
            <w:noProof/>
            <w:webHidden/>
          </w:rPr>
          <w:t>16</w:t>
        </w:r>
        <w:r w:rsidR="001A0039">
          <w:rPr>
            <w:noProof/>
            <w:webHidden/>
          </w:rPr>
          <w:fldChar w:fldCharType="end"/>
        </w:r>
      </w:hyperlink>
    </w:p>
    <w:p w14:paraId="3FD0D777" w14:textId="0DD1A5F9" w:rsidR="001A0039" w:rsidRPr="00406B3A" w:rsidRDefault="00634081">
      <w:pPr>
        <w:pStyle w:val="TOC1"/>
        <w:rPr>
          <w:rFonts w:eastAsia="Times New Roman"/>
          <w:noProof/>
          <w:sz w:val="22"/>
          <w:szCs w:val="22"/>
          <w:lang w:val="en-US"/>
        </w:rPr>
      </w:pPr>
      <w:hyperlink w:anchor="_Toc25202545" w:history="1">
        <w:r w:rsidR="001A0039" w:rsidRPr="00F54883">
          <w:rPr>
            <w:rStyle w:val="Hyperlink"/>
            <w:noProof/>
          </w:rPr>
          <w:t>7</w:t>
        </w:r>
        <w:r w:rsidR="001A0039" w:rsidRPr="00406B3A">
          <w:rPr>
            <w:rFonts w:eastAsia="Times New Roman"/>
            <w:noProof/>
            <w:sz w:val="22"/>
            <w:szCs w:val="22"/>
            <w:lang w:val="en-US"/>
          </w:rPr>
          <w:tab/>
        </w:r>
        <w:r w:rsidR="001A0039" w:rsidRPr="00F54883">
          <w:rPr>
            <w:rStyle w:val="Hyperlink"/>
            <w:noProof/>
          </w:rPr>
          <w:t>Version control</w:t>
        </w:r>
        <w:r w:rsidR="001A0039">
          <w:rPr>
            <w:noProof/>
            <w:webHidden/>
          </w:rPr>
          <w:tab/>
        </w:r>
        <w:r w:rsidR="001A0039">
          <w:rPr>
            <w:noProof/>
            <w:webHidden/>
          </w:rPr>
          <w:fldChar w:fldCharType="begin"/>
        </w:r>
        <w:r w:rsidR="001A0039">
          <w:rPr>
            <w:noProof/>
            <w:webHidden/>
          </w:rPr>
          <w:instrText xml:space="preserve"> PAGEREF _Toc25202545 \h </w:instrText>
        </w:r>
        <w:r w:rsidR="001A0039">
          <w:rPr>
            <w:noProof/>
            <w:webHidden/>
          </w:rPr>
        </w:r>
        <w:r w:rsidR="001A0039">
          <w:rPr>
            <w:noProof/>
            <w:webHidden/>
          </w:rPr>
          <w:fldChar w:fldCharType="separate"/>
        </w:r>
        <w:r w:rsidR="001A0039">
          <w:rPr>
            <w:noProof/>
            <w:webHidden/>
          </w:rPr>
          <w:t>17</w:t>
        </w:r>
        <w:r w:rsidR="001A0039">
          <w:rPr>
            <w:noProof/>
            <w:webHidden/>
          </w:rPr>
          <w:fldChar w:fldCharType="end"/>
        </w:r>
      </w:hyperlink>
    </w:p>
    <w:p w14:paraId="49E6CF64" w14:textId="0D3E883D" w:rsidR="001A0039" w:rsidRPr="00406B3A" w:rsidRDefault="00634081">
      <w:pPr>
        <w:pStyle w:val="TOC1"/>
        <w:rPr>
          <w:rFonts w:eastAsia="Times New Roman"/>
          <w:noProof/>
          <w:sz w:val="22"/>
          <w:szCs w:val="22"/>
          <w:lang w:val="en-US"/>
        </w:rPr>
      </w:pPr>
      <w:hyperlink w:anchor="_Toc25202546" w:history="1">
        <w:r w:rsidR="001A0039" w:rsidRPr="00F54883">
          <w:rPr>
            <w:rStyle w:val="Hyperlink"/>
            <w:noProof/>
          </w:rPr>
          <w:t>8</w:t>
        </w:r>
        <w:r w:rsidR="001A0039" w:rsidRPr="00406B3A">
          <w:rPr>
            <w:rFonts w:eastAsia="Times New Roman"/>
            <w:noProof/>
            <w:sz w:val="22"/>
            <w:szCs w:val="22"/>
            <w:lang w:val="en-US"/>
          </w:rPr>
          <w:tab/>
        </w:r>
        <w:r w:rsidR="001A0039" w:rsidRPr="00F54883">
          <w:rPr>
            <w:rStyle w:val="Hyperlink"/>
            <w:noProof/>
          </w:rPr>
          <w:t>Project planning</w:t>
        </w:r>
        <w:r w:rsidR="001A0039">
          <w:rPr>
            <w:noProof/>
            <w:webHidden/>
          </w:rPr>
          <w:tab/>
        </w:r>
        <w:r w:rsidR="001A0039">
          <w:rPr>
            <w:noProof/>
            <w:webHidden/>
          </w:rPr>
          <w:fldChar w:fldCharType="begin"/>
        </w:r>
        <w:r w:rsidR="001A0039">
          <w:rPr>
            <w:noProof/>
            <w:webHidden/>
          </w:rPr>
          <w:instrText xml:space="preserve"> PAGEREF _Toc25202546 \h </w:instrText>
        </w:r>
        <w:r w:rsidR="001A0039">
          <w:rPr>
            <w:noProof/>
            <w:webHidden/>
          </w:rPr>
        </w:r>
        <w:r w:rsidR="001A0039">
          <w:rPr>
            <w:noProof/>
            <w:webHidden/>
          </w:rPr>
          <w:fldChar w:fldCharType="separate"/>
        </w:r>
        <w:r w:rsidR="001A0039">
          <w:rPr>
            <w:noProof/>
            <w:webHidden/>
          </w:rPr>
          <w:t>17</w:t>
        </w:r>
        <w:r w:rsidR="001A0039">
          <w:rPr>
            <w:noProof/>
            <w:webHidden/>
          </w:rPr>
          <w:fldChar w:fldCharType="end"/>
        </w:r>
      </w:hyperlink>
    </w:p>
    <w:p w14:paraId="36AEFD08" w14:textId="1AABB2E3" w:rsidR="001A0039" w:rsidRPr="00406B3A" w:rsidRDefault="00634081">
      <w:pPr>
        <w:pStyle w:val="TOC1"/>
        <w:rPr>
          <w:rFonts w:eastAsia="Times New Roman"/>
          <w:noProof/>
          <w:sz w:val="22"/>
          <w:szCs w:val="22"/>
          <w:lang w:val="en-US"/>
        </w:rPr>
      </w:pPr>
      <w:hyperlink w:anchor="_Toc25202547" w:history="1">
        <w:r w:rsidR="001A0039" w:rsidRPr="00F54883">
          <w:rPr>
            <w:rStyle w:val="Hyperlink"/>
            <w:noProof/>
          </w:rPr>
          <w:t>9</w:t>
        </w:r>
        <w:r w:rsidR="001A0039" w:rsidRPr="00406B3A">
          <w:rPr>
            <w:rFonts w:eastAsia="Times New Roman"/>
            <w:noProof/>
            <w:sz w:val="22"/>
            <w:szCs w:val="22"/>
            <w:lang w:val="en-US"/>
          </w:rPr>
          <w:tab/>
        </w:r>
        <w:r w:rsidR="001A0039" w:rsidRPr="00F54883">
          <w:rPr>
            <w:rStyle w:val="Hyperlink"/>
            <w:noProof/>
          </w:rPr>
          <w:t>Protocol</w:t>
        </w:r>
        <w:r w:rsidR="001A0039">
          <w:rPr>
            <w:noProof/>
            <w:webHidden/>
          </w:rPr>
          <w:tab/>
        </w:r>
        <w:r w:rsidR="001A0039">
          <w:rPr>
            <w:noProof/>
            <w:webHidden/>
          </w:rPr>
          <w:fldChar w:fldCharType="begin"/>
        </w:r>
        <w:r w:rsidR="001A0039">
          <w:rPr>
            <w:noProof/>
            <w:webHidden/>
          </w:rPr>
          <w:instrText xml:space="preserve"> PAGEREF _Toc25202547 \h </w:instrText>
        </w:r>
        <w:r w:rsidR="001A0039">
          <w:rPr>
            <w:noProof/>
            <w:webHidden/>
          </w:rPr>
        </w:r>
        <w:r w:rsidR="001A0039">
          <w:rPr>
            <w:noProof/>
            <w:webHidden/>
          </w:rPr>
          <w:fldChar w:fldCharType="separate"/>
        </w:r>
        <w:r w:rsidR="001A0039">
          <w:rPr>
            <w:noProof/>
            <w:webHidden/>
          </w:rPr>
          <w:t>21</w:t>
        </w:r>
        <w:r w:rsidR="001A0039">
          <w:rPr>
            <w:noProof/>
            <w:webHidden/>
          </w:rPr>
          <w:fldChar w:fldCharType="end"/>
        </w:r>
      </w:hyperlink>
    </w:p>
    <w:p w14:paraId="35915C30" w14:textId="4AB2CDEC"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0" w:name="_Toc22509978"/>
      <w:bookmarkStart w:id="1" w:name="_Toc25202537"/>
      <w:r w:rsidR="00F668BB">
        <w:lastRenderedPageBreak/>
        <w:t>Vision and scope</w:t>
      </w:r>
      <w:bookmarkEnd w:id="0"/>
      <w:bookmarkEnd w:id="1"/>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2" w:name="_Toc22509979"/>
      <w:r>
        <w:t>Project Description</w:t>
      </w:r>
      <w:bookmarkEnd w:id="2"/>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29485D35" w:rsidR="00F668BB" w:rsidRPr="00F668BB" w:rsidRDefault="00F668BB" w:rsidP="00C11D17">
      <w:pPr>
        <w:rPr>
          <w:lang w:val="en-US"/>
        </w:rPr>
      </w:pPr>
      <w:r w:rsidRPr="00F668BB">
        <w:rPr>
          <w:lang w:val="en-US"/>
        </w:rPr>
        <w:t xml:space="preserve">The proposed software product (Online Beauty academy) is an online education system. The system will be used </w:t>
      </w:r>
      <w:r w:rsidR="00A9744D">
        <w:rPr>
          <w:lang w:val="en-US"/>
        </w:rPr>
        <w:t xml:space="preserve">for online-education, </w:t>
      </w:r>
      <w:r w:rsidRPr="00F668BB">
        <w:rPr>
          <w:lang w:val="en-US"/>
        </w:rPr>
        <w:t>to download lectures, conducting online quizzes, course registration, exam reservation, managing results. The system must be right protected.</w:t>
      </w:r>
    </w:p>
    <w:p w14:paraId="4362A4B3" w14:textId="100007CB" w:rsidR="00076B8C" w:rsidRDefault="00F668BB" w:rsidP="00C11D17">
      <w:pPr>
        <w:rPr>
          <w:lang w:val="en-US"/>
        </w:rPr>
      </w:pPr>
      <w:r w:rsidRPr="00F668BB">
        <w:rPr>
          <w:lang w:val="en-US"/>
        </w:rPr>
        <w:t>The online academy will have different</w:t>
      </w:r>
      <w:r w:rsidR="00982FC1">
        <w:rPr>
          <w:lang w:val="en-US"/>
        </w:rPr>
        <w:t xml:space="preserve"> online-</w:t>
      </w:r>
      <w:r w:rsidRPr="00F668BB">
        <w:rPr>
          <w:lang w:val="en-US"/>
        </w:rPr>
        <w:t xml:space="preserve"> courses. The are beauty</w:t>
      </w:r>
      <w:r w:rsidR="00A23C79">
        <w:rPr>
          <w:lang w:val="en-US"/>
        </w:rPr>
        <w:t>-</w:t>
      </w:r>
      <w:proofErr w:type="gramStart"/>
      <w:r w:rsidRPr="00F668BB">
        <w:rPr>
          <w:lang w:val="en-US"/>
        </w:rPr>
        <w:t>course ,</w:t>
      </w:r>
      <w:proofErr w:type="gramEnd"/>
      <w:r w:rsidRPr="00F668BB">
        <w:rPr>
          <w:lang w:val="en-US"/>
        </w:rPr>
        <w:t xml:space="preserve"> beauty</w:t>
      </w:r>
      <w:r w:rsidR="00A23C79">
        <w:rPr>
          <w:lang w:val="en-US"/>
        </w:rPr>
        <w:t>-</w:t>
      </w:r>
      <w:r w:rsidRPr="00F668BB">
        <w:rPr>
          <w:lang w:val="en-US"/>
        </w:rPr>
        <w:t xml:space="preserve">instructor course and other future courses. Each course will have topics and lessons for each topic. </w:t>
      </w:r>
      <w:r w:rsidR="00982FC1">
        <w:rPr>
          <w:lang w:val="en-US"/>
        </w:rPr>
        <w:t xml:space="preserve">The context of </w:t>
      </w:r>
      <w:r w:rsidR="00CD1F7E">
        <w:rPr>
          <w:lang w:val="en-US"/>
        </w:rPr>
        <w:t xml:space="preserve">lessons </w:t>
      </w:r>
      <w:proofErr w:type="gramStart"/>
      <w:r w:rsidR="00CD1F7E">
        <w:rPr>
          <w:lang w:val="en-US"/>
        </w:rPr>
        <w:t>are</w:t>
      </w:r>
      <w:proofErr w:type="gramEnd"/>
      <w:r w:rsidR="00CD1F7E">
        <w:rPr>
          <w:lang w:val="en-US"/>
        </w:rPr>
        <w:t xml:space="preserve"> </w:t>
      </w:r>
      <w:r w:rsidR="00A9744D">
        <w:rPr>
          <w:lang w:val="en-US"/>
        </w:rPr>
        <w:t xml:space="preserve">text, video-tutorials, etc. </w:t>
      </w:r>
    </w:p>
    <w:p w14:paraId="68D0B365" w14:textId="0A0457A1" w:rsidR="00982FC1" w:rsidRDefault="00982FC1" w:rsidP="00C11D17">
      <w:pPr>
        <w:rPr>
          <w:lang w:val="en-US"/>
        </w:rPr>
      </w:pPr>
      <w:r>
        <w:rPr>
          <w:lang w:val="en-US"/>
        </w:rPr>
        <w:t>A Participant can choose one of the courses</w:t>
      </w:r>
      <w:r w:rsidR="008F484C">
        <w:rPr>
          <w:lang w:val="en-US"/>
        </w:rPr>
        <w:t xml:space="preserve"> and follow the program of this course. If participant </w:t>
      </w:r>
      <w:r w:rsidR="008F5E35">
        <w:rPr>
          <w:lang w:val="en-US"/>
        </w:rPr>
        <w:t>want to</w:t>
      </w:r>
      <w:r w:rsidR="008F484C">
        <w:rPr>
          <w:lang w:val="en-US"/>
        </w:rPr>
        <w:t xml:space="preserve"> get a </w:t>
      </w:r>
      <w:proofErr w:type="gramStart"/>
      <w:r w:rsidR="008F484C">
        <w:rPr>
          <w:lang w:val="en-US"/>
        </w:rPr>
        <w:t>certificate</w:t>
      </w:r>
      <w:proofErr w:type="gramEnd"/>
      <w:r w:rsidR="008F484C">
        <w:rPr>
          <w:lang w:val="en-US"/>
        </w:rPr>
        <w:t xml:space="preserve"> he shall do exams. </w:t>
      </w:r>
    </w:p>
    <w:p w14:paraId="63A27242" w14:textId="57065D92" w:rsidR="00DF526E" w:rsidRDefault="00DF526E" w:rsidP="00C11D17">
      <w:pPr>
        <w:rPr>
          <w:lang w:val="en-US"/>
        </w:rPr>
      </w:pPr>
    </w:p>
    <w:p w14:paraId="2DEA8679" w14:textId="77777777" w:rsidR="00BE0724" w:rsidRDefault="00076B8C" w:rsidP="002D2628">
      <w:pPr>
        <w:rPr>
          <w:lang w:val="en-US"/>
        </w:rPr>
      </w:pPr>
      <w:r w:rsidRPr="00A23C79">
        <w:rPr>
          <w:u w:val="single"/>
          <w:lang w:val="en-US"/>
        </w:rPr>
        <w:t>Online Exams</w:t>
      </w:r>
      <w:r>
        <w:rPr>
          <w:lang w:val="en-US"/>
        </w:rPr>
        <w:t>.</w:t>
      </w:r>
    </w:p>
    <w:p w14:paraId="0902365C" w14:textId="60B8D5AF" w:rsidR="002D2628" w:rsidRPr="008F5749" w:rsidRDefault="00076B8C" w:rsidP="002D2628">
      <w:pPr>
        <w:rPr>
          <w:rFonts w:cs="Calibri"/>
          <w:lang w:val="en-US"/>
        </w:rPr>
      </w:pPr>
      <w:r>
        <w:rPr>
          <w:lang w:val="en-US"/>
        </w:rPr>
        <w:t xml:space="preserve"> This application will establish a network between the lecturers </w:t>
      </w:r>
      <w:r w:rsidR="002D2628">
        <w:rPr>
          <w:lang w:val="en-US"/>
        </w:rPr>
        <w:t xml:space="preserve">and participants. Academia enter </w:t>
      </w:r>
      <w:r w:rsidR="002D2628" w:rsidRPr="008F5749">
        <w:rPr>
          <w:rFonts w:cs="Calibri"/>
          <w:lang w:val="en-US"/>
        </w:rPr>
        <w:t>the questions they want in the exam. These questions are</w:t>
      </w:r>
      <w:r w:rsidR="002D2628">
        <w:rPr>
          <w:lang w:val="en-US"/>
        </w:rPr>
        <w:t xml:space="preserve"> </w:t>
      </w:r>
      <w:r w:rsidR="002D2628" w:rsidRPr="008F5749">
        <w:rPr>
          <w:rFonts w:cs="Calibri"/>
          <w:lang w:val="en-US"/>
        </w:rPr>
        <w:t>displayed as a test to the eligible participant. The answers enter by the participant are then evaluated</w:t>
      </w:r>
      <w:r w:rsidR="002D2628">
        <w:rPr>
          <w:lang w:val="en-US"/>
        </w:rPr>
        <w:t xml:space="preserve"> </w:t>
      </w:r>
      <w:r w:rsidR="002D2628" w:rsidRPr="008F5749">
        <w:rPr>
          <w:rFonts w:cs="Calibri"/>
          <w:lang w:val="en-US"/>
        </w:rPr>
        <w:t xml:space="preserve">and their score is calculated and saved. This score then can be accessed by the </w:t>
      </w:r>
      <w:r w:rsidR="00A23C79" w:rsidRPr="008F5749">
        <w:rPr>
          <w:rFonts w:cs="Calibri"/>
          <w:lang w:val="en-US"/>
        </w:rPr>
        <w:t xml:space="preserve">Academy </w:t>
      </w:r>
      <w:r w:rsidR="002D2628" w:rsidRPr="008F5749">
        <w:rPr>
          <w:rFonts w:cs="Calibri"/>
          <w:lang w:val="en-US"/>
        </w:rPr>
        <w:t xml:space="preserve">to evaluate </w:t>
      </w:r>
      <w:r w:rsidR="00A23C79" w:rsidRPr="008F5749">
        <w:rPr>
          <w:rFonts w:cs="Calibri"/>
          <w:lang w:val="en-US"/>
        </w:rPr>
        <w:t>the performance of participants.</w:t>
      </w:r>
    </w:p>
    <w:p w14:paraId="1A30E473" w14:textId="77777777" w:rsidR="00BE0724" w:rsidRDefault="00A23C79" w:rsidP="00C11D17">
      <w:pPr>
        <w:rPr>
          <w:u w:val="single"/>
          <w:lang w:val="en-US"/>
        </w:rPr>
      </w:pPr>
      <w:r w:rsidRPr="00A23C79">
        <w:rPr>
          <w:u w:val="single"/>
          <w:lang w:val="en-US"/>
        </w:rPr>
        <w:t>Exam details.</w:t>
      </w:r>
    </w:p>
    <w:p w14:paraId="2BCB5223" w14:textId="010E4665" w:rsidR="00F668BB" w:rsidRDefault="002D2628" w:rsidP="00C11D17">
      <w:pPr>
        <w:rPr>
          <w:lang w:val="en-US"/>
        </w:rPr>
      </w:pPr>
      <w:r>
        <w:rPr>
          <w:lang w:val="en-US"/>
        </w:rPr>
        <w:t>Each t</w:t>
      </w:r>
      <w:r w:rsidR="00A96765">
        <w:rPr>
          <w:lang w:val="en-US"/>
        </w:rPr>
        <w:t>opic</w:t>
      </w:r>
      <w:r w:rsidR="00F668BB" w:rsidRPr="00F668BB">
        <w:rPr>
          <w:lang w:val="en-US"/>
        </w:rPr>
        <w:t xml:space="preserve"> will have</w:t>
      </w:r>
      <w:r w:rsidR="00A96765">
        <w:rPr>
          <w:lang w:val="en-US"/>
        </w:rPr>
        <w:t xml:space="preserve"> small</w:t>
      </w:r>
      <w:r w:rsidR="00F668BB" w:rsidRPr="00F668BB">
        <w:rPr>
          <w:lang w:val="en-US"/>
        </w:rPr>
        <w:t xml:space="preserve"> </w:t>
      </w:r>
      <w:r w:rsidR="00A96765">
        <w:rPr>
          <w:lang w:val="en-US"/>
        </w:rPr>
        <w:t>exam</w:t>
      </w:r>
      <w:r w:rsidR="00F668BB" w:rsidRPr="00F668BB">
        <w:rPr>
          <w:lang w:val="en-US"/>
        </w:rPr>
        <w:t>(quizz</w:t>
      </w:r>
      <w:r w:rsidR="00A23C79">
        <w:rPr>
          <w:lang w:val="en-US"/>
        </w:rPr>
        <w:t>es</w:t>
      </w:r>
      <w:r w:rsidR="00BE0724" w:rsidRPr="00F668BB">
        <w:rPr>
          <w:lang w:val="en-US"/>
        </w:rPr>
        <w:t>).</w:t>
      </w:r>
      <w:r w:rsidR="00F668BB" w:rsidRPr="00F668BB">
        <w:rPr>
          <w:lang w:val="en-US"/>
        </w:rPr>
        <w:t xml:space="preserve"> Making </w:t>
      </w:r>
      <w:r w:rsidR="00076B8C">
        <w:rPr>
          <w:lang w:val="en-US"/>
        </w:rPr>
        <w:t>exams</w:t>
      </w:r>
      <w:r w:rsidR="00F668BB" w:rsidRPr="00F668BB">
        <w:rPr>
          <w:lang w:val="en-US"/>
        </w:rPr>
        <w:t xml:space="preserve"> the participant will collect a </w:t>
      </w:r>
      <w:proofErr w:type="gramStart"/>
      <w:r w:rsidR="00F668BB" w:rsidRPr="00F668BB">
        <w:rPr>
          <w:lang w:val="en-US"/>
        </w:rPr>
        <w:t>points</w:t>
      </w:r>
      <w:proofErr w:type="gramEnd"/>
      <w:r w:rsidR="00F668BB" w:rsidRPr="00F668BB">
        <w:rPr>
          <w:lang w:val="en-US"/>
        </w:rPr>
        <w:t xml:space="preserve">. The sum of all point for all </w:t>
      </w:r>
      <w:r w:rsidR="0065102C">
        <w:rPr>
          <w:lang w:val="en-US"/>
        </w:rPr>
        <w:t>small exams</w:t>
      </w:r>
      <w:r w:rsidR="00F668BB" w:rsidRPr="00F668BB">
        <w:rPr>
          <w:lang w:val="en-US"/>
        </w:rPr>
        <w:t xml:space="preserve"> are 30% of final grade. After making all </w:t>
      </w:r>
      <w:r w:rsidR="00385234">
        <w:rPr>
          <w:lang w:val="en-US"/>
        </w:rPr>
        <w:t>small exams</w:t>
      </w:r>
      <w:r w:rsidR="00F668BB" w:rsidRPr="00F668BB">
        <w:rPr>
          <w:lang w:val="en-US"/>
        </w:rPr>
        <w:t xml:space="preserve"> participant will be able to make a final exam that has weight 70% of final grade. The participant must make a reservation for final interactive exam with </w:t>
      </w:r>
      <w:r w:rsidR="00F8620D" w:rsidRPr="00F668BB">
        <w:rPr>
          <w:lang w:val="en-US"/>
        </w:rPr>
        <w:t>lecturer</w:t>
      </w:r>
      <w:r w:rsidR="00F8620D">
        <w:rPr>
          <w:lang w:val="en-US"/>
        </w:rPr>
        <w:t>s</w:t>
      </w:r>
      <w:r w:rsidR="00F668BB" w:rsidRPr="00F668BB">
        <w:rPr>
          <w:lang w:val="en-US"/>
        </w:rPr>
        <w:t xml:space="preserve">. He </w:t>
      </w:r>
      <w:proofErr w:type="gramStart"/>
      <w:r w:rsidR="00F668BB" w:rsidRPr="00F668BB">
        <w:rPr>
          <w:lang w:val="en-US"/>
        </w:rPr>
        <w:t>has to</w:t>
      </w:r>
      <w:proofErr w:type="gramEnd"/>
      <w:r w:rsidR="00F668BB" w:rsidRPr="00F668BB">
        <w:rPr>
          <w:lang w:val="en-US"/>
        </w:rPr>
        <w:t xml:space="preserve"> prenote the available Date for this </w:t>
      </w:r>
      <w:r w:rsidR="00BE0724" w:rsidRPr="00F668BB">
        <w:rPr>
          <w:lang w:val="en-US"/>
        </w:rPr>
        <w:t>exam.</w:t>
      </w:r>
      <w:r w:rsidR="00BE0724">
        <w:rPr>
          <w:lang w:val="en-US"/>
        </w:rPr>
        <w:t xml:space="preserve"> ´</w:t>
      </w:r>
    </w:p>
    <w:p w14:paraId="1BAF4C7D" w14:textId="77777777" w:rsidR="009F0CE2" w:rsidRDefault="009F0CE2" w:rsidP="00C11D17">
      <w:pPr>
        <w:rPr>
          <w:lang w:val="en-US"/>
        </w:rPr>
      </w:pPr>
    </w:p>
    <w:p w14:paraId="71F51E07" w14:textId="004A23D2" w:rsidR="00076B8C" w:rsidRDefault="004D6F22" w:rsidP="004D6F22">
      <w:pPr>
        <w:rPr>
          <w:lang w:val="en-US"/>
        </w:rPr>
      </w:pPr>
      <w:r>
        <w:rPr>
          <w:lang w:val="en-US"/>
        </w:rPr>
        <w:t xml:space="preserve">The application has an administrator who keeps an eye on the overall functioning of the system.  </w:t>
      </w:r>
    </w:p>
    <w:p w14:paraId="14B56FD0" w14:textId="310AA951" w:rsidR="0077170E" w:rsidRPr="00F668BB" w:rsidRDefault="0077170E" w:rsidP="00C11D17">
      <w:pPr>
        <w:rPr>
          <w:lang w:val="en-US"/>
        </w:rPr>
      </w:pP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0D0C1E05" w14:textId="2AC3DDC5" w:rsidR="00F668BB" w:rsidRPr="00957ED8" w:rsidRDefault="00F668BB" w:rsidP="00957ED8">
      <w:pPr>
        <w:pStyle w:val="Heading2"/>
        <w:rPr>
          <w:lang w:val="en-US"/>
        </w:rPr>
      </w:pPr>
      <w:bookmarkStart w:id="3" w:name="_Toc22509981"/>
      <w:r>
        <w:t xml:space="preserve">Stakeholder </w:t>
      </w:r>
      <w:r w:rsidRPr="00FB6C0C">
        <w:t>Description</w:t>
      </w:r>
      <w:bookmarkEnd w:id="3"/>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lastRenderedPageBreak/>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4" w:name="_Toc22509982"/>
      <w:r>
        <w:t>Vision of Solution</w:t>
      </w:r>
      <w:bookmarkEnd w:id="4"/>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5" w:name="_Toc22509983"/>
      <w:r>
        <w:t>Problem Statement</w:t>
      </w:r>
      <w:bookmarkEnd w:id="5"/>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6" w:name="_Toc22509984"/>
      <w:r w:rsidRPr="00925C6C">
        <w:rPr>
          <w:b/>
        </w:rPr>
        <w:t>Project Scope</w:t>
      </w:r>
      <w:bookmarkEnd w:id="6"/>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7" w:name="_Toc22509985"/>
      <w:r w:rsidRPr="00F668BB">
        <w:t>Summary</w:t>
      </w:r>
      <w:r>
        <w:t xml:space="preserve"> of </w:t>
      </w:r>
      <w:r w:rsidRPr="00C11D17">
        <w:rPr>
          <w:b/>
        </w:rPr>
        <w:t>System Feature</w:t>
      </w:r>
      <w:bookmarkEnd w:id="7"/>
    </w:p>
    <w:p w14:paraId="787B845F" w14:textId="77777777" w:rsidR="00F668BB" w:rsidRPr="00FF0918" w:rsidRDefault="00F668BB" w:rsidP="00A76DBE">
      <w:pPr>
        <w:pStyle w:val="ListParagraph"/>
        <w:numPr>
          <w:ilvl w:val="0"/>
          <w:numId w:val="10"/>
        </w:numPr>
        <w:rPr>
          <w:lang w:val="en-GB"/>
        </w:rPr>
      </w:pPr>
      <w:r>
        <w:rPr>
          <w:lang w:val="en-GB"/>
        </w:rPr>
        <w:t>Online registration.</w:t>
      </w:r>
    </w:p>
    <w:p w14:paraId="3592197D" w14:textId="2A407D23" w:rsidR="00F668BB" w:rsidRDefault="00F668BB" w:rsidP="00A76DBE">
      <w:pPr>
        <w:pStyle w:val="ListParagraph"/>
        <w:numPr>
          <w:ilvl w:val="0"/>
          <w:numId w:val="9"/>
        </w:numPr>
        <w:rPr>
          <w:lang w:val="en-GB"/>
        </w:rPr>
      </w:pPr>
      <w:r>
        <w:rPr>
          <w:lang w:val="en-GB"/>
        </w:rPr>
        <w:t>Log in.</w:t>
      </w:r>
    </w:p>
    <w:p w14:paraId="070D6C0E" w14:textId="199B97B9" w:rsidR="00DF526E" w:rsidRDefault="00DF526E" w:rsidP="00A76DBE">
      <w:pPr>
        <w:pStyle w:val="ListParagraph"/>
        <w:numPr>
          <w:ilvl w:val="0"/>
          <w:numId w:val="9"/>
        </w:numPr>
        <w:rPr>
          <w:lang w:val="en-GB"/>
        </w:rPr>
      </w:pPr>
      <w:r>
        <w:rPr>
          <w:lang w:val="en-GB"/>
        </w:rPr>
        <w:t>Manage user information.</w:t>
      </w:r>
    </w:p>
    <w:p w14:paraId="1E34B736" w14:textId="74E02BEB" w:rsidR="00DF526E" w:rsidRDefault="00DF526E" w:rsidP="00DF526E">
      <w:pPr>
        <w:pStyle w:val="ListParagraph"/>
        <w:numPr>
          <w:ilvl w:val="0"/>
          <w:numId w:val="9"/>
        </w:numPr>
        <w:rPr>
          <w:lang w:val="en-GB"/>
        </w:rPr>
      </w:pPr>
      <w:r>
        <w:rPr>
          <w:lang w:val="en-GB"/>
        </w:rPr>
        <w:t>Manage Offering Courses.</w:t>
      </w:r>
    </w:p>
    <w:p w14:paraId="5701D18D" w14:textId="7DA5D50C" w:rsidR="008D1D6F" w:rsidRDefault="008D1D6F" w:rsidP="00DF526E">
      <w:pPr>
        <w:pStyle w:val="ListParagraph"/>
        <w:numPr>
          <w:ilvl w:val="0"/>
          <w:numId w:val="9"/>
        </w:numPr>
        <w:rPr>
          <w:lang w:val="en-GB"/>
        </w:rPr>
      </w:pPr>
      <w:r>
        <w:rPr>
          <w:lang w:val="en-GB"/>
        </w:rPr>
        <w:t>Manage Lecturer information.</w:t>
      </w:r>
    </w:p>
    <w:p w14:paraId="40E89652" w14:textId="7BD0FFBC" w:rsidR="00F668BB" w:rsidRDefault="00F668BB" w:rsidP="00DF526E">
      <w:pPr>
        <w:pStyle w:val="ListParagraph"/>
        <w:numPr>
          <w:ilvl w:val="0"/>
          <w:numId w:val="9"/>
        </w:numPr>
        <w:rPr>
          <w:lang w:val="en-GB"/>
        </w:rPr>
      </w:pPr>
      <w:r w:rsidRPr="00DF526E">
        <w:rPr>
          <w:lang w:val="en-GB"/>
        </w:rPr>
        <w:t>Course registration.</w:t>
      </w:r>
    </w:p>
    <w:p w14:paraId="0DF703BB" w14:textId="77777777" w:rsidR="008D1D6F" w:rsidRPr="005C3A07" w:rsidRDefault="008D1D6F" w:rsidP="008D1D6F">
      <w:pPr>
        <w:pStyle w:val="ListParagraph"/>
        <w:numPr>
          <w:ilvl w:val="0"/>
          <w:numId w:val="9"/>
        </w:numPr>
        <w:rPr>
          <w:lang w:val="en-GB"/>
        </w:rPr>
      </w:pPr>
      <w:r>
        <w:rPr>
          <w:lang w:val="en-GB"/>
        </w:rPr>
        <w:t>Exam registration.</w:t>
      </w:r>
    </w:p>
    <w:p w14:paraId="1BEFD69F" w14:textId="77777777" w:rsidR="008D1D6F" w:rsidRDefault="008D1D6F" w:rsidP="00DF526E">
      <w:pPr>
        <w:pStyle w:val="ListParagraph"/>
        <w:numPr>
          <w:ilvl w:val="0"/>
          <w:numId w:val="9"/>
        </w:numPr>
        <w:rPr>
          <w:lang w:val="en-GB"/>
        </w:rPr>
      </w:pP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8" w:name="_Toc22509986"/>
      <w:r w:rsidRPr="00C11D17">
        <w:rPr>
          <w:b/>
          <w:lang w:val="en-US"/>
        </w:rPr>
        <w:t>List of features</w:t>
      </w:r>
      <w:r w:rsidRPr="00F668BB">
        <w:rPr>
          <w:lang w:val="en-US"/>
        </w:rPr>
        <w:t xml:space="preserve"> will not be developed</w:t>
      </w:r>
      <w:bookmarkEnd w:id="8"/>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A76DBE">
      <w:pPr>
        <w:pStyle w:val="ListParagraph"/>
        <w:numPr>
          <w:ilvl w:val="0"/>
          <w:numId w:val="10"/>
        </w:numPr>
        <w:rPr>
          <w:lang w:val="en-GB"/>
        </w:rPr>
      </w:pPr>
      <w:r>
        <w:rPr>
          <w:lang w:val="en-GB"/>
        </w:rPr>
        <w:t>Access the system as lecturer</w:t>
      </w:r>
    </w:p>
    <w:p w14:paraId="032CFF78" w14:textId="77777777" w:rsidR="00F668BB" w:rsidRDefault="00F668BB" w:rsidP="00A76DBE">
      <w:pPr>
        <w:pStyle w:val="ListParagraph"/>
        <w:numPr>
          <w:ilvl w:val="0"/>
          <w:numId w:val="10"/>
        </w:numPr>
        <w:rPr>
          <w:lang w:val="en-GB"/>
        </w:rPr>
      </w:pPr>
      <w:r>
        <w:rPr>
          <w:lang w:val="en-GB"/>
        </w:rPr>
        <w:t>Manage lecturer Information.</w:t>
      </w:r>
    </w:p>
    <w:p w14:paraId="70516373" w14:textId="77777777" w:rsidR="00F668BB" w:rsidRDefault="00F668BB" w:rsidP="00A76DBE">
      <w:pPr>
        <w:pStyle w:val="ListParagraph"/>
        <w:numPr>
          <w:ilvl w:val="0"/>
          <w:numId w:val="10"/>
        </w:numPr>
        <w:rPr>
          <w:lang w:val="en-GB"/>
        </w:rPr>
      </w:pPr>
      <w:r>
        <w:rPr>
          <w:lang w:val="en-GB"/>
        </w:rPr>
        <w:t>Manage Financial Activities.</w:t>
      </w:r>
    </w:p>
    <w:p w14:paraId="7D613035" w14:textId="77777777" w:rsidR="00F668BB" w:rsidRPr="00FF0918" w:rsidRDefault="00F668BB" w:rsidP="00A76DBE">
      <w:pPr>
        <w:pStyle w:val="ListParagraph"/>
        <w:numPr>
          <w:ilvl w:val="0"/>
          <w:numId w:val="10"/>
        </w:numPr>
        <w:rPr>
          <w:lang w:val="en-GB"/>
        </w:rPr>
      </w:pPr>
      <w:r>
        <w:rPr>
          <w:lang w:val="en-GB"/>
        </w:rPr>
        <w:t>Uploading course content.</w:t>
      </w:r>
    </w:p>
    <w:p w14:paraId="148354B9" w14:textId="77777777" w:rsidR="00F668BB" w:rsidRPr="00FF0918" w:rsidRDefault="00F668BB" w:rsidP="00A76DBE">
      <w:pPr>
        <w:pStyle w:val="ListParagraph"/>
        <w:numPr>
          <w:ilvl w:val="0"/>
          <w:numId w:val="10"/>
        </w:numPr>
        <w:rPr>
          <w:lang w:val="en-GB"/>
        </w:rPr>
      </w:pPr>
      <w:r>
        <w:rPr>
          <w:lang w:val="en-GB"/>
        </w:rPr>
        <w:t>Course evaluation.</w:t>
      </w:r>
    </w:p>
    <w:p w14:paraId="0D55ED3D" w14:textId="77777777" w:rsidR="00F668BB" w:rsidRPr="00FF0918" w:rsidRDefault="00F668BB" w:rsidP="00A76DBE">
      <w:pPr>
        <w:pStyle w:val="ListParagraph"/>
        <w:numPr>
          <w:ilvl w:val="0"/>
          <w:numId w:val="10"/>
        </w:numPr>
        <w:rPr>
          <w:lang w:val="en-GB"/>
        </w:rPr>
      </w:pPr>
      <w:r>
        <w:rPr>
          <w:lang w:val="en-GB"/>
        </w:rPr>
        <w:t>Downloading course content.</w:t>
      </w:r>
    </w:p>
    <w:p w14:paraId="347B0132" w14:textId="77777777" w:rsidR="00F668BB" w:rsidRDefault="00F668BB" w:rsidP="00A76DBE">
      <w:pPr>
        <w:pStyle w:val="ListParagraph"/>
        <w:numPr>
          <w:ilvl w:val="0"/>
          <w:numId w:val="9"/>
        </w:numPr>
        <w:rPr>
          <w:lang w:val="en-GB"/>
        </w:rPr>
      </w:pPr>
      <w:r>
        <w:rPr>
          <w:lang w:val="en-GB"/>
        </w:rPr>
        <w:t>Video conferencing.</w:t>
      </w:r>
    </w:p>
    <w:p w14:paraId="6DE9B24E" w14:textId="77777777" w:rsidR="00F668BB" w:rsidRDefault="00F668BB" w:rsidP="00A76DBE">
      <w:pPr>
        <w:pStyle w:val="ListParagraph"/>
        <w:numPr>
          <w:ilvl w:val="0"/>
          <w:numId w:val="8"/>
        </w:numPr>
        <w:rPr>
          <w:lang w:val="en-GB"/>
        </w:rPr>
      </w:pPr>
      <w:r>
        <w:rPr>
          <w:lang w:val="en-GB"/>
        </w:rPr>
        <w:t>Info service.</w:t>
      </w:r>
    </w:p>
    <w:p w14:paraId="396A3DB1" w14:textId="77777777" w:rsidR="00F668BB" w:rsidRPr="008A498B" w:rsidRDefault="00F668BB" w:rsidP="00A76DBE">
      <w:pPr>
        <w:pStyle w:val="ListParagraph"/>
        <w:numPr>
          <w:ilvl w:val="0"/>
          <w:numId w:val="8"/>
        </w:numPr>
        <w:rPr>
          <w:lang w:val="en-GB"/>
        </w:rPr>
      </w:pPr>
      <w:r>
        <w:rPr>
          <w:lang w:val="en-GB"/>
        </w:rPr>
        <w:t>Information library.</w:t>
      </w:r>
    </w:p>
    <w:p w14:paraId="3BCD83BF" w14:textId="70F679AF" w:rsidR="00F668BB" w:rsidRDefault="008D1D6F" w:rsidP="008D1D6F">
      <w:pPr>
        <w:pStyle w:val="Heading2"/>
      </w:pPr>
      <w:r>
        <w:t>Software development methodology</w:t>
      </w:r>
    </w:p>
    <w:p w14:paraId="3AA71BAC" w14:textId="37DD5AF2" w:rsidR="008D1D6F" w:rsidRDefault="008D1D6F" w:rsidP="008D1D6F"/>
    <w:p w14:paraId="2BB4D846" w14:textId="77777777" w:rsidR="008D1D6F" w:rsidRDefault="008D1D6F" w:rsidP="008D1D6F">
      <w:pPr>
        <w:autoSpaceDE w:val="0"/>
        <w:autoSpaceDN w:val="0"/>
        <w:adjustRightInd w:val="0"/>
        <w:spacing w:before="0" w:after="0" w:line="240" w:lineRule="auto"/>
        <w:rPr>
          <w:rFonts w:ascii="Times New Roman" w:hAnsi="Times New Roman"/>
          <w:sz w:val="23"/>
          <w:szCs w:val="23"/>
          <w:lang w:val="en-US"/>
        </w:rPr>
      </w:pPr>
      <w:r>
        <w:rPr>
          <w:rFonts w:ascii="Times New Roman" w:hAnsi="Times New Roman"/>
          <w:sz w:val="23"/>
          <w:szCs w:val="23"/>
          <w:lang w:val="en-US"/>
        </w:rPr>
        <w:lastRenderedPageBreak/>
        <w:t>The establishment and use of sound engineering principles in order to obtain economically</w:t>
      </w:r>
    </w:p>
    <w:p w14:paraId="53D9AD7A"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sz w:val="23"/>
          <w:szCs w:val="23"/>
          <w:lang w:val="en-US"/>
        </w:rPr>
        <w:t xml:space="preserve">developed software that is reliable and works efficiently on real machines is called </w:t>
      </w:r>
      <w:r>
        <w:rPr>
          <w:rFonts w:ascii="Times New Roman" w:hAnsi="Times New Roman"/>
          <w:i/>
          <w:iCs/>
          <w:sz w:val="23"/>
          <w:szCs w:val="23"/>
          <w:lang w:val="en-US"/>
        </w:rPr>
        <w:t>software</w:t>
      </w:r>
    </w:p>
    <w:p w14:paraId="60E0F610"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i/>
          <w:iCs/>
          <w:sz w:val="23"/>
          <w:szCs w:val="23"/>
          <w:lang w:val="en-US"/>
        </w:rPr>
        <w:t>engineering.</w:t>
      </w:r>
    </w:p>
    <w:p w14:paraId="314CAE5D" w14:textId="77777777" w:rsidR="008D1D6F" w:rsidRDefault="008D1D6F" w:rsidP="005520AE">
      <w:pPr>
        <w:rPr>
          <w:lang w:val="en-US"/>
        </w:rPr>
      </w:pPr>
      <w:r>
        <w:rPr>
          <w:b/>
          <w:bCs/>
          <w:i/>
          <w:iCs/>
          <w:lang w:val="en-US"/>
        </w:rPr>
        <w:t xml:space="preserve">Software engineering </w:t>
      </w:r>
      <w:r>
        <w:rPr>
          <w:lang w:val="en-US"/>
        </w:rPr>
        <w:t>is the discipline whose aim is:</w:t>
      </w:r>
    </w:p>
    <w:p w14:paraId="65C9E480" w14:textId="77777777" w:rsidR="008D1D6F" w:rsidRDefault="008D1D6F" w:rsidP="005520AE">
      <w:pPr>
        <w:rPr>
          <w:lang w:val="en-US"/>
        </w:rPr>
      </w:pPr>
      <w:r>
        <w:rPr>
          <w:lang w:val="en-US"/>
        </w:rPr>
        <w:t>1. Production of quality software</w:t>
      </w:r>
    </w:p>
    <w:p w14:paraId="0D4FDD9E" w14:textId="77777777" w:rsidR="008D1D6F" w:rsidRDefault="008D1D6F" w:rsidP="005520AE">
      <w:pPr>
        <w:rPr>
          <w:lang w:val="en-US"/>
        </w:rPr>
      </w:pPr>
      <w:r>
        <w:rPr>
          <w:lang w:val="en-US"/>
        </w:rPr>
        <w:t>2. software that is delivered on time</w:t>
      </w:r>
    </w:p>
    <w:p w14:paraId="4BF5A514" w14:textId="77777777" w:rsidR="008D1D6F" w:rsidRDefault="008D1D6F" w:rsidP="005520AE">
      <w:pPr>
        <w:rPr>
          <w:lang w:val="en-US"/>
        </w:rPr>
      </w:pPr>
      <w:r>
        <w:rPr>
          <w:lang w:val="en-US"/>
        </w:rPr>
        <w:t>3. cost within the budget</w:t>
      </w:r>
    </w:p>
    <w:p w14:paraId="29CAD053" w14:textId="77777777" w:rsidR="008D1D6F" w:rsidRDefault="008D1D6F" w:rsidP="005520AE">
      <w:pPr>
        <w:rPr>
          <w:lang w:val="en-US"/>
        </w:rPr>
      </w:pPr>
      <w:r>
        <w:rPr>
          <w:lang w:val="en-US"/>
        </w:rPr>
        <w:t>4. satisfies all requirements.</w:t>
      </w:r>
    </w:p>
    <w:p w14:paraId="64A6D4BF" w14:textId="77777777" w:rsidR="008D1D6F" w:rsidRDefault="008D1D6F" w:rsidP="005520AE">
      <w:pPr>
        <w:rPr>
          <w:lang w:val="en-US"/>
        </w:rPr>
      </w:pPr>
      <w:r>
        <w:rPr>
          <w:b/>
          <w:bCs/>
          <w:lang w:val="en-US"/>
        </w:rPr>
        <w:t xml:space="preserve">Software process </w:t>
      </w:r>
      <w:r>
        <w:rPr>
          <w:lang w:val="en-US"/>
        </w:rPr>
        <w:t>is the way in which we produce the software. Apart from hiring smart,</w:t>
      </w:r>
    </w:p>
    <w:p w14:paraId="6F3C7FFF" w14:textId="77777777" w:rsidR="008D1D6F" w:rsidRDefault="008D1D6F" w:rsidP="005520AE">
      <w:pPr>
        <w:rPr>
          <w:lang w:val="en-US"/>
        </w:rPr>
      </w:pPr>
      <w:r>
        <w:rPr>
          <w:lang w:val="en-US"/>
        </w:rPr>
        <w:t>knowledgeable engineers and buying the latest development tools, effective software</w:t>
      </w:r>
    </w:p>
    <w:p w14:paraId="7F0746F4" w14:textId="77777777" w:rsidR="008D1D6F" w:rsidRDefault="008D1D6F" w:rsidP="005520AE">
      <w:pPr>
        <w:rPr>
          <w:lang w:val="en-US"/>
        </w:rPr>
      </w:pPr>
      <w:r>
        <w:rPr>
          <w:lang w:val="en-US"/>
        </w:rPr>
        <w:t>development process is also needed, so that engineers can systematically use the best technical</w:t>
      </w:r>
    </w:p>
    <w:p w14:paraId="5539FF71" w14:textId="77777777" w:rsidR="008D1D6F" w:rsidRDefault="008D1D6F" w:rsidP="005520AE">
      <w:pPr>
        <w:rPr>
          <w:lang w:val="en-US"/>
        </w:rPr>
      </w:pPr>
      <w:r>
        <w:rPr>
          <w:lang w:val="en-US"/>
        </w:rPr>
        <w:t>and managerial practices to successfully complete their projects.</w:t>
      </w:r>
    </w:p>
    <w:p w14:paraId="2D09752F" w14:textId="77777777" w:rsidR="008D1D6F" w:rsidRDefault="008D1D6F" w:rsidP="005520AE">
      <w:pPr>
        <w:rPr>
          <w:lang w:val="en-US"/>
        </w:rPr>
      </w:pPr>
      <w:r>
        <w:rPr>
          <w:lang w:val="en-US"/>
        </w:rPr>
        <w:t xml:space="preserve">A </w:t>
      </w:r>
      <w:r>
        <w:rPr>
          <w:b/>
          <w:bCs/>
          <w:lang w:val="en-US"/>
        </w:rPr>
        <w:t xml:space="preserve">software life cycle </w:t>
      </w:r>
      <w:r>
        <w:rPr>
          <w:lang w:val="en-US"/>
        </w:rPr>
        <w:t>is the series of identifiable stages that a software product undergoes during</w:t>
      </w:r>
    </w:p>
    <w:p w14:paraId="5EE14B76" w14:textId="77777777" w:rsidR="008D1D6F" w:rsidRDefault="008D1D6F" w:rsidP="005520AE">
      <w:pPr>
        <w:rPr>
          <w:lang w:val="en-US"/>
        </w:rPr>
      </w:pPr>
      <w:r>
        <w:rPr>
          <w:lang w:val="en-US"/>
        </w:rPr>
        <w:t xml:space="preserve">its </w:t>
      </w:r>
      <w:proofErr w:type="gramStart"/>
      <w:r>
        <w:rPr>
          <w:lang w:val="en-US"/>
        </w:rPr>
        <w:t>lifetime .A</w:t>
      </w:r>
      <w:proofErr w:type="gramEnd"/>
      <w:r>
        <w:rPr>
          <w:lang w:val="en-US"/>
        </w:rPr>
        <w:t xml:space="preserve"> software lifecycle model is a descriptive and diagrammatic representation of the</w:t>
      </w:r>
    </w:p>
    <w:p w14:paraId="0418E156" w14:textId="77777777" w:rsidR="008D1D6F" w:rsidRDefault="008D1D6F" w:rsidP="005520AE">
      <w:pPr>
        <w:rPr>
          <w:lang w:val="en-US"/>
        </w:rPr>
      </w:pPr>
      <w:r>
        <w:rPr>
          <w:lang w:val="en-US"/>
        </w:rPr>
        <w:t xml:space="preserve">software life </w:t>
      </w:r>
      <w:proofErr w:type="gramStart"/>
      <w:r>
        <w:rPr>
          <w:lang w:val="en-US"/>
        </w:rPr>
        <w:t>cycle .A</w:t>
      </w:r>
      <w:proofErr w:type="gramEnd"/>
      <w:r>
        <w:rPr>
          <w:lang w:val="en-US"/>
        </w:rPr>
        <w:t xml:space="preserve"> life cycle model represents all the activities required to make a software</w:t>
      </w:r>
    </w:p>
    <w:p w14:paraId="49895032" w14:textId="77777777" w:rsidR="008D1D6F" w:rsidRDefault="008D1D6F" w:rsidP="005520AE">
      <w:pPr>
        <w:rPr>
          <w:lang w:val="en-US"/>
        </w:rPr>
      </w:pPr>
      <w:r>
        <w:rPr>
          <w:lang w:val="en-US"/>
        </w:rPr>
        <w:t xml:space="preserve">product transit through its lifecycle </w:t>
      </w:r>
      <w:proofErr w:type="gramStart"/>
      <w:r>
        <w:rPr>
          <w:lang w:val="en-US"/>
        </w:rPr>
        <w:t>phases .It</w:t>
      </w:r>
      <w:proofErr w:type="gramEnd"/>
      <w:r>
        <w:rPr>
          <w:lang w:val="en-US"/>
        </w:rPr>
        <w:t xml:space="preserve"> also captures the order in which these activities are</w:t>
      </w:r>
    </w:p>
    <w:p w14:paraId="33D67198" w14:textId="77777777" w:rsidR="008D1D6F" w:rsidRDefault="008D1D6F" w:rsidP="005520AE">
      <w:pPr>
        <w:rPr>
          <w:lang w:val="en-US"/>
        </w:rPr>
      </w:pPr>
      <w:r>
        <w:rPr>
          <w:lang w:val="en-US"/>
        </w:rPr>
        <w:t xml:space="preserve">to be </w:t>
      </w:r>
      <w:proofErr w:type="gramStart"/>
      <w:r>
        <w:rPr>
          <w:lang w:val="en-US"/>
        </w:rPr>
        <w:t>taken .</w:t>
      </w:r>
      <w:proofErr w:type="gramEnd"/>
    </w:p>
    <w:p w14:paraId="44D0AF7B" w14:textId="02D6621E" w:rsidR="008D1D6F" w:rsidRDefault="008D1D6F" w:rsidP="005520AE">
      <w:pPr>
        <w:rPr>
          <w:b/>
          <w:bCs/>
          <w:i/>
          <w:iCs/>
          <w:lang w:val="en-US"/>
        </w:rPr>
      </w:pPr>
      <w:r>
        <w:rPr>
          <w:b/>
          <w:bCs/>
          <w:i/>
          <w:iCs/>
          <w:lang w:val="en-US"/>
        </w:rPr>
        <w:t>Life Cycle Models</w:t>
      </w:r>
    </w:p>
    <w:p w14:paraId="41F6B800" w14:textId="7B8B95EA" w:rsidR="008D1D6F" w:rsidRDefault="008D1D6F" w:rsidP="005520AE">
      <w:pPr>
        <w:rPr>
          <w:lang w:val="en-US"/>
        </w:rPr>
      </w:pPr>
      <w:r>
        <w:rPr>
          <w:lang w:val="en-US"/>
        </w:rPr>
        <w:t xml:space="preserve">There are various life cycle models to improve the software processes. And we have used the </w:t>
      </w:r>
      <w:r w:rsidRPr="005520AE">
        <w:rPr>
          <w:lang w:val="en-US"/>
        </w:rPr>
        <w:t>WATERFALL MODEL</w:t>
      </w:r>
      <w:r>
        <w:rPr>
          <w:lang w:val="en-US"/>
        </w:rPr>
        <w:t>.</w:t>
      </w:r>
    </w:p>
    <w:p w14:paraId="37E0D876" w14:textId="757EBF09" w:rsidR="008D1D6F" w:rsidRDefault="00634081" w:rsidP="008D1D6F">
      <w:r>
        <w:rPr>
          <w:noProof/>
        </w:rPr>
        <w:pict w14:anchorId="23F36CD1">
          <v:shapetype id="_x0000_t202" coordsize="21600,21600" o:spt="202" path="m,l,21600r21600,l21600,xe">
            <v:stroke joinstyle="miter"/>
            <v:path gradientshapeok="t" o:connecttype="rect"/>
          </v:shapetype>
          <v:shape id="_x0000_s1082" type="#_x0000_t202" style="position:absolute;margin-left:32.95pt;margin-top:1.25pt;width:405.65pt;height:214.5pt;z-index:6;mso-wrap-style:none">
            <v:textbox style="mso-next-textbox:#_x0000_s1082;mso-fit-shape-to-text:t">
              <w:txbxContent>
                <w:p w14:paraId="0B65938C" w14:textId="20F9B45C" w:rsidR="00C21FAB" w:rsidRDefault="00634081" w:rsidP="005520AE">
                  <w:pPr>
                    <w:jc w:val="center"/>
                  </w:pPr>
                  <w:r>
                    <w:pict w14:anchorId="61F05AC9">
                      <v:shape id="_x0000_i1027" type="#_x0000_t75" style="width:342.4pt;height:180pt">
                        <v:imagedata r:id="rId11" o:title="software-development-life-cycle"/>
                      </v:shape>
                    </w:pict>
                  </w:r>
                </w:p>
              </w:txbxContent>
            </v:textbox>
          </v:shape>
        </w:pict>
      </w:r>
    </w:p>
    <w:p w14:paraId="5CB54798" w14:textId="3188744D" w:rsidR="005520AE" w:rsidRDefault="005520AE" w:rsidP="008D1D6F"/>
    <w:p w14:paraId="5AE27EE5" w14:textId="3EAB1A89" w:rsidR="005520AE" w:rsidRDefault="005520AE" w:rsidP="008D1D6F"/>
    <w:p w14:paraId="4525C29A" w14:textId="0A251F9F" w:rsidR="005520AE" w:rsidRDefault="005520AE" w:rsidP="008D1D6F"/>
    <w:p w14:paraId="4D3ADC4B" w14:textId="6D7157A8" w:rsidR="005520AE" w:rsidRDefault="005520AE" w:rsidP="008D1D6F"/>
    <w:p w14:paraId="303CB56E" w14:textId="616D61E0" w:rsidR="005520AE" w:rsidRDefault="005520AE" w:rsidP="008D1D6F"/>
    <w:p w14:paraId="3C50C211" w14:textId="325892A2" w:rsidR="005520AE" w:rsidRDefault="005520AE" w:rsidP="008D1D6F"/>
    <w:p w14:paraId="0AFE0E85" w14:textId="424B8CD1" w:rsidR="005520AE" w:rsidRDefault="005520AE" w:rsidP="008D1D6F"/>
    <w:p w14:paraId="67660D75" w14:textId="227051D7" w:rsidR="005520AE" w:rsidRDefault="005520AE" w:rsidP="008D1D6F"/>
    <w:p w14:paraId="4A0071C2" w14:textId="605BA2A3" w:rsidR="005520AE" w:rsidRDefault="005520AE" w:rsidP="008D1D6F"/>
    <w:p w14:paraId="367B3F53" w14:textId="4530BEA7" w:rsidR="005520AE" w:rsidRDefault="005520AE" w:rsidP="005520AE">
      <w:pPr>
        <w:tabs>
          <w:tab w:val="left" w:pos="8565"/>
        </w:tabs>
      </w:pPr>
      <w:r>
        <w:tab/>
      </w:r>
    </w:p>
    <w:p w14:paraId="7A0EE9BA" w14:textId="29297557" w:rsidR="005520AE" w:rsidRDefault="005520AE" w:rsidP="005520AE">
      <w:pPr>
        <w:tabs>
          <w:tab w:val="left" w:pos="8565"/>
        </w:tabs>
      </w:pPr>
    </w:p>
    <w:p w14:paraId="36874C52" w14:textId="7F87A4BA" w:rsidR="005520AE" w:rsidRDefault="005520AE" w:rsidP="005520AE">
      <w:pPr>
        <w:tabs>
          <w:tab w:val="left" w:pos="8565"/>
        </w:tabs>
      </w:pPr>
    </w:p>
    <w:p w14:paraId="5AC0C105" w14:textId="77777777" w:rsidR="005520AE" w:rsidRDefault="005520AE" w:rsidP="005520AE">
      <w:pPr>
        <w:rPr>
          <w:lang w:val="en-US"/>
        </w:rPr>
      </w:pPr>
      <w:r>
        <w:rPr>
          <w:lang w:val="en-US"/>
        </w:rPr>
        <w:t>This model contains 6 phases:</w:t>
      </w:r>
    </w:p>
    <w:p w14:paraId="2FB9C079" w14:textId="77777777" w:rsidR="005520AE" w:rsidRDefault="005520AE" w:rsidP="005520AE">
      <w:pPr>
        <w:rPr>
          <w:b/>
          <w:bCs/>
          <w:lang w:val="en-US"/>
        </w:rPr>
      </w:pPr>
      <w:r>
        <w:rPr>
          <w:rFonts w:ascii="Courier New" w:hAnsi="Courier New" w:cs="Courier New"/>
          <w:lang w:val="en-US"/>
        </w:rPr>
        <w:t xml:space="preserve">o </w:t>
      </w:r>
      <w:r>
        <w:rPr>
          <w:b/>
          <w:bCs/>
          <w:lang w:val="en-US"/>
        </w:rPr>
        <w:t>Feasibility study</w:t>
      </w:r>
    </w:p>
    <w:p w14:paraId="0419ABC4" w14:textId="77777777" w:rsidR="005520AE" w:rsidRDefault="005520AE" w:rsidP="005520AE">
      <w:pPr>
        <w:rPr>
          <w:lang w:val="en-US"/>
        </w:rPr>
      </w:pPr>
      <w:r>
        <w:rPr>
          <w:lang w:val="en-US"/>
        </w:rPr>
        <w:t>The feasibility study activity involves the analysis of the problem and</w:t>
      </w:r>
    </w:p>
    <w:p w14:paraId="67DF2E74" w14:textId="77777777" w:rsidR="005520AE" w:rsidRDefault="005520AE" w:rsidP="005520AE">
      <w:pPr>
        <w:rPr>
          <w:lang w:val="en-US"/>
        </w:rPr>
      </w:pPr>
      <w:r>
        <w:rPr>
          <w:lang w:val="en-US"/>
        </w:rPr>
        <w:t>collection of the relevant information relating to the product. The main aim</w:t>
      </w:r>
    </w:p>
    <w:p w14:paraId="78061771" w14:textId="77777777" w:rsidR="005520AE" w:rsidRDefault="005520AE" w:rsidP="005520AE">
      <w:pPr>
        <w:rPr>
          <w:lang w:val="en-US"/>
        </w:rPr>
      </w:pPr>
      <w:r>
        <w:rPr>
          <w:lang w:val="en-US"/>
        </w:rPr>
        <w:t>of the feasibility study is to determine whether it would be financially and</w:t>
      </w:r>
    </w:p>
    <w:p w14:paraId="1CBE3B32" w14:textId="77777777" w:rsidR="005520AE" w:rsidRDefault="005520AE" w:rsidP="005520AE">
      <w:pPr>
        <w:rPr>
          <w:lang w:val="en-US"/>
        </w:rPr>
      </w:pPr>
      <w:r>
        <w:rPr>
          <w:lang w:val="en-US"/>
        </w:rPr>
        <w:t>technically feasible to develop the product.</w:t>
      </w:r>
    </w:p>
    <w:p w14:paraId="48F1AB6E" w14:textId="77777777" w:rsidR="005520AE" w:rsidRDefault="005520AE" w:rsidP="005520AE">
      <w:pPr>
        <w:rPr>
          <w:b/>
          <w:bCs/>
          <w:lang w:val="en-US"/>
        </w:rPr>
      </w:pPr>
      <w:r>
        <w:rPr>
          <w:rFonts w:ascii="Courier New" w:hAnsi="Courier New" w:cs="Courier New"/>
          <w:lang w:val="en-US"/>
        </w:rPr>
        <w:t xml:space="preserve">o </w:t>
      </w:r>
      <w:r>
        <w:rPr>
          <w:b/>
          <w:bCs/>
          <w:lang w:val="en-US"/>
        </w:rPr>
        <w:t>Requirement analysis and specification</w:t>
      </w:r>
    </w:p>
    <w:p w14:paraId="7A4A72A0" w14:textId="77777777" w:rsidR="005520AE" w:rsidRDefault="005520AE" w:rsidP="005520AE">
      <w:pPr>
        <w:rPr>
          <w:lang w:val="en-US"/>
        </w:rPr>
      </w:pPr>
      <w:r>
        <w:rPr>
          <w:lang w:val="en-US"/>
        </w:rPr>
        <w:lastRenderedPageBreak/>
        <w:t>The goal of this phase is to understand the exact requirements of the</w:t>
      </w:r>
    </w:p>
    <w:p w14:paraId="151C51E6" w14:textId="0371126D" w:rsidR="005520AE" w:rsidRDefault="005520AE" w:rsidP="005520AE">
      <w:pPr>
        <w:rPr>
          <w:lang w:val="en-US"/>
        </w:rPr>
      </w:pPr>
      <w:r>
        <w:rPr>
          <w:lang w:val="en-US"/>
        </w:rPr>
        <w:t>customer and to document them properly.</w:t>
      </w:r>
    </w:p>
    <w:p w14:paraId="7A7E9C13" w14:textId="77777777" w:rsidR="005520AE" w:rsidRDefault="005520AE" w:rsidP="005520AE">
      <w:pPr>
        <w:rPr>
          <w:b/>
          <w:bCs/>
          <w:lang w:val="en-US"/>
        </w:rPr>
      </w:pPr>
      <w:r>
        <w:rPr>
          <w:rFonts w:ascii="Courier New" w:hAnsi="Courier New" w:cs="Courier New"/>
          <w:lang w:val="en-US"/>
        </w:rPr>
        <w:t xml:space="preserve">o </w:t>
      </w:r>
      <w:r>
        <w:rPr>
          <w:b/>
          <w:bCs/>
          <w:lang w:val="en-US"/>
        </w:rPr>
        <w:t>Design</w:t>
      </w:r>
    </w:p>
    <w:p w14:paraId="66367598" w14:textId="77777777" w:rsidR="005520AE" w:rsidRDefault="005520AE" w:rsidP="005520AE">
      <w:pPr>
        <w:rPr>
          <w:lang w:val="en-US"/>
        </w:rPr>
      </w:pPr>
      <w:r>
        <w:rPr>
          <w:lang w:val="en-US"/>
        </w:rPr>
        <w:t>The goal of this phase is to transform the requirement specification into a</w:t>
      </w:r>
    </w:p>
    <w:p w14:paraId="524A2940" w14:textId="77777777" w:rsidR="005520AE" w:rsidRDefault="005520AE" w:rsidP="005520AE">
      <w:pPr>
        <w:rPr>
          <w:lang w:val="en-US"/>
        </w:rPr>
      </w:pPr>
      <w:r>
        <w:rPr>
          <w:lang w:val="en-US"/>
        </w:rPr>
        <w:t>structure that is suitable for implementation in some programming language.</w:t>
      </w:r>
    </w:p>
    <w:p w14:paraId="021D5EB6" w14:textId="77777777" w:rsidR="005520AE" w:rsidRDefault="005520AE" w:rsidP="005520AE">
      <w:pPr>
        <w:rPr>
          <w:b/>
          <w:bCs/>
          <w:lang w:val="en-US"/>
        </w:rPr>
      </w:pPr>
      <w:r>
        <w:rPr>
          <w:rFonts w:ascii="Courier New" w:hAnsi="Courier New" w:cs="Courier New"/>
          <w:lang w:val="en-US"/>
        </w:rPr>
        <w:t xml:space="preserve">o </w:t>
      </w:r>
      <w:r>
        <w:rPr>
          <w:b/>
          <w:bCs/>
          <w:lang w:val="en-US"/>
        </w:rPr>
        <w:t>Implementation and unit testing</w:t>
      </w:r>
    </w:p>
    <w:p w14:paraId="3BC71328" w14:textId="77777777" w:rsidR="005520AE" w:rsidRDefault="005520AE" w:rsidP="005520AE">
      <w:pPr>
        <w:rPr>
          <w:lang w:val="en-US"/>
        </w:rPr>
      </w:pPr>
      <w:r>
        <w:rPr>
          <w:lang w:val="en-US"/>
        </w:rPr>
        <w:t>During this phase the design is implemented. Initially small modules are</w:t>
      </w:r>
    </w:p>
    <w:p w14:paraId="5F36B15C" w14:textId="77777777" w:rsidR="005520AE" w:rsidRDefault="005520AE" w:rsidP="005520AE">
      <w:pPr>
        <w:rPr>
          <w:lang w:val="en-US"/>
        </w:rPr>
      </w:pPr>
      <w:r>
        <w:rPr>
          <w:lang w:val="en-US"/>
        </w:rPr>
        <w:t>tested in isolation from rest of the software product.</w:t>
      </w:r>
    </w:p>
    <w:p w14:paraId="503F005F" w14:textId="77777777" w:rsidR="005520AE" w:rsidRDefault="005520AE" w:rsidP="005520AE">
      <w:pPr>
        <w:rPr>
          <w:b/>
          <w:bCs/>
          <w:lang w:val="en-US"/>
        </w:rPr>
      </w:pPr>
      <w:r>
        <w:rPr>
          <w:rFonts w:ascii="Courier New" w:hAnsi="Courier New" w:cs="Courier New"/>
          <w:lang w:val="en-US"/>
        </w:rPr>
        <w:t xml:space="preserve">o </w:t>
      </w:r>
      <w:r>
        <w:rPr>
          <w:b/>
          <w:bCs/>
          <w:lang w:val="en-US"/>
        </w:rPr>
        <w:t>Integration and system testing</w:t>
      </w:r>
    </w:p>
    <w:p w14:paraId="1BFE1036" w14:textId="77777777" w:rsidR="005520AE" w:rsidRDefault="005520AE" w:rsidP="005520AE">
      <w:pPr>
        <w:rPr>
          <w:lang w:val="en-US"/>
        </w:rPr>
      </w:pPr>
      <w:r>
        <w:rPr>
          <w:lang w:val="en-US"/>
        </w:rPr>
        <w:t>In this all the modules are integrated and then tested altogether.</w:t>
      </w:r>
    </w:p>
    <w:p w14:paraId="7CC096F8" w14:textId="77777777" w:rsidR="005520AE" w:rsidRDefault="005520AE" w:rsidP="005520AE">
      <w:pPr>
        <w:rPr>
          <w:lang w:val="en-US"/>
        </w:rPr>
      </w:pPr>
      <w:r>
        <w:rPr>
          <w:rFonts w:ascii="Courier New" w:hAnsi="Courier New" w:cs="Courier New"/>
          <w:lang w:val="en-US"/>
        </w:rPr>
        <w:t xml:space="preserve">o </w:t>
      </w:r>
      <w:r>
        <w:rPr>
          <w:b/>
          <w:bCs/>
          <w:lang w:val="en-US"/>
        </w:rPr>
        <w:t>Operation and maintenance</w:t>
      </w:r>
      <w:r>
        <w:rPr>
          <w:lang w:val="en-US"/>
        </w:rPr>
        <w:t>.</w:t>
      </w:r>
    </w:p>
    <w:p w14:paraId="036CA082" w14:textId="77777777" w:rsidR="005520AE" w:rsidRDefault="005520AE" w:rsidP="005520AE">
      <w:pPr>
        <w:rPr>
          <w:lang w:val="en-US"/>
        </w:rPr>
      </w:pPr>
      <w:r>
        <w:rPr>
          <w:lang w:val="en-US"/>
        </w:rPr>
        <w:t>Release of software inaugurates the operation and life cycle phase of the</w:t>
      </w:r>
    </w:p>
    <w:p w14:paraId="11C76397" w14:textId="79564ACE" w:rsidR="005520AE" w:rsidRDefault="005520AE" w:rsidP="005520AE">
      <w:r>
        <w:rPr>
          <w:lang w:val="en-US"/>
        </w:rPr>
        <w:t>operation.</w:t>
      </w:r>
    </w:p>
    <w:p w14:paraId="13BACE34" w14:textId="0AFA1A7E" w:rsidR="005520AE" w:rsidRDefault="005520AE" w:rsidP="008D1D6F"/>
    <w:p w14:paraId="37D7100E" w14:textId="59211F7C" w:rsidR="005520AE" w:rsidRDefault="008616FC" w:rsidP="008616FC">
      <w:pPr>
        <w:pStyle w:val="Heading2"/>
      </w:pPr>
      <w:r>
        <w:t>Agile development, Scrum.</w:t>
      </w:r>
    </w:p>
    <w:p w14:paraId="66C1C9DC" w14:textId="29A7E629" w:rsidR="008616FC" w:rsidRDefault="008616FC" w:rsidP="008616FC">
      <w:r>
        <w:t xml:space="preserve">Scrum was in the </w:t>
      </w:r>
      <w:proofErr w:type="spellStart"/>
      <w:r>
        <w:t>center</w:t>
      </w:r>
      <w:proofErr w:type="spellEnd"/>
      <w:r>
        <w:t xml:space="preserve"> of developing process.</w:t>
      </w:r>
    </w:p>
    <w:p w14:paraId="6E63E34A" w14:textId="3876925A" w:rsidR="008616FC" w:rsidRDefault="008616FC" w:rsidP="008616FC">
      <w:r>
        <w:t xml:space="preserve">As scrum projects make progress in a series of “sprints”, we have divided the </w:t>
      </w:r>
      <w:r w:rsidR="00154D98">
        <w:t>whole process into</w:t>
      </w:r>
    </w:p>
    <w:p w14:paraId="37D96721" w14:textId="0B96DE0A" w:rsidR="00154D98" w:rsidRDefault="00154D98" w:rsidP="008616FC">
      <w:r>
        <w:t xml:space="preserve">4 sprints. Product was first analysed, </w:t>
      </w:r>
      <w:proofErr w:type="gramStart"/>
      <w:r>
        <w:t>designed ,</w:t>
      </w:r>
      <w:proofErr w:type="gramEnd"/>
      <w:r>
        <w:t xml:space="preserve"> then code and tested during the sprint. </w:t>
      </w:r>
    </w:p>
    <w:p w14:paraId="35D0D0B8" w14:textId="371CDDFA" w:rsidR="00154D98" w:rsidRDefault="00154D98" w:rsidP="008616FC">
      <w:r>
        <w:t>Scrum</w:t>
      </w:r>
    </w:p>
    <w:p w14:paraId="697C7E88" w14:textId="35E9692E" w:rsidR="00154D98" w:rsidRDefault="00154D98" w:rsidP="008616FC">
      <w:r>
        <w:t xml:space="preserve">Roles </w:t>
      </w:r>
    </w:p>
    <w:p w14:paraId="5674ECC4" w14:textId="386CC0FF" w:rsidR="00154D98" w:rsidRPr="00C8604B" w:rsidRDefault="00154D98" w:rsidP="00154D98">
      <w:pPr>
        <w:numPr>
          <w:ilvl w:val="0"/>
          <w:numId w:val="23"/>
        </w:numPr>
        <w:rPr>
          <w:lang w:val="de-DE"/>
        </w:rPr>
      </w:pPr>
      <w:proofErr w:type="spellStart"/>
      <w:r w:rsidRPr="00C8604B">
        <w:rPr>
          <w:lang w:val="de-DE"/>
        </w:rPr>
        <w:t>Scrum</w:t>
      </w:r>
      <w:proofErr w:type="spellEnd"/>
      <w:r w:rsidRPr="00C8604B">
        <w:rPr>
          <w:lang w:val="de-DE"/>
        </w:rPr>
        <w:t xml:space="preserve"> Master – </w:t>
      </w:r>
      <w:r w:rsidR="00C8604B" w:rsidRPr="006814C2">
        <w:rPr>
          <w:i/>
          <w:lang w:val="de-DE"/>
        </w:rPr>
        <w:t>Prof.Dr. Olivier Biberstein</w:t>
      </w:r>
    </w:p>
    <w:p w14:paraId="5D23579B" w14:textId="5279B088" w:rsidR="00154D98" w:rsidRDefault="00154D98" w:rsidP="00154D98">
      <w:pPr>
        <w:numPr>
          <w:ilvl w:val="0"/>
          <w:numId w:val="23"/>
        </w:numPr>
      </w:pPr>
      <w:r>
        <w:t>Developer –</w:t>
      </w:r>
      <w:r w:rsidR="00C8604B">
        <w:t xml:space="preserve"> Kristina Shiryagina</w:t>
      </w:r>
    </w:p>
    <w:p w14:paraId="3CACDD60" w14:textId="51546F22" w:rsidR="00154D98" w:rsidRDefault="00154D98" w:rsidP="00154D98">
      <w:r>
        <w:t xml:space="preserve"> </w:t>
      </w:r>
      <w:proofErr w:type="spellStart"/>
      <w:r>
        <w:t>Artifacts</w:t>
      </w:r>
      <w:proofErr w:type="spellEnd"/>
      <w:r>
        <w:t xml:space="preserve"> </w:t>
      </w:r>
    </w:p>
    <w:p w14:paraId="2F3848B7" w14:textId="76EC028A" w:rsidR="00154D98" w:rsidRDefault="00154D98" w:rsidP="00154D98">
      <w:pPr>
        <w:numPr>
          <w:ilvl w:val="0"/>
          <w:numId w:val="24"/>
        </w:numPr>
      </w:pPr>
      <w:r>
        <w:t>Product Backlog</w:t>
      </w:r>
    </w:p>
    <w:p w14:paraId="572A700D" w14:textId="4CAFDD45" w:rsidR="00154D98" w:rsidRDefault="00154D98" w:rsidP="00154D98">
      <w:pPr>
        <w:numPr>
          <w:ilvl w:val="0"/>
          <w:numId w:val="24"/>
        </w:numPr>
      </w:pPr>
      <w:r>
        <w:t>Sprint Backlog</w:t>
      </w:r>
    </w:p>
    <w:p w14:paraId="11C86D2C" w14:textId="1810125E" w:rsidR="00154D98" w:rsidRDefault="00154D98" w:rsidP="00154D98">
      <w:r>
        <w:t xml:space="preserve"> Meetings have </w:t>
      </w:r>
      <w:proofErr w:type="gramStart"/>
      <w:r>
        <w:t>included :</w:t>
      </w:r>
      <w:proofErr w:type="gramEnd"/>
    </w:p>
    <w:p w14:paraId="3B9D6994" w14:textId="0EC8F337" w:rsidR="00154D98" w:rsidRDefault="00154D98" w:rsidP="00154D98">
      <w:pPr>
        <w:numPr>
          <w:ilvl w:val="0"/>
          <w:numId w:val="25"/>
        </w:numPr>
      </w:pPr>
      <w:r>
        <w:t>Product/release planning</w:t>
      </w:r>
    </w:p>
    <w:p w14:paraId="4E274951" w14:textId="39648FA9" w:rsidR="00154D98" w:rsidRDefault="00154D98" w:rsidP="00154D98">
      <w:pPr>
        <w:numPr>
          <w:ilvl w:val="0"/>
          <w:numId w:val="25"/>
        </w:numPr>
      </w:pPr>
      <w:r>
        <w:t>Sprint planning</w:t>
      </w:r>
    </w:p>
    <w:p w14:paraId="61E80F5F" w14:textId="630D0D54" w:rsidR="00154D98" w:rsidRDefault="00154D98" w:rsidP="00154D98">
      <w:pPr>
        <w:numPr>
          <w:ilvl w:val="0"/>
          <w:numId w:val="25"/>
        </w:numPr>
      </w:pPr>
      <w:r>
        <w:t>Weekly Scrum</w:t>
      </w:r>
    </w:p>
    <w:p w14:paraId="06C53ECA" w14:textId="7FE57FCB" w:rsidR="00154D98" w:rsidRDefault="00154D98" w:rsidP="00154D98">
      <w:pPr>
        <w:numPr>
          <w:ilvl w:val="0"/>
          <w:numId w:val="25"/>
        </w:numPr>
      </w:pPr>
      <w:r>
        <w:t>Sprint review</w:t>
      </w:r>
    </w:p>
    <w:p w14:paraId="22649578" w14:textId="2F5D4918" w:rsidR="00154D98" w:rsidRDefault="00154D98" w:rsidP="00154D98">
      <w:pPr>
        <w:numPr>
          <w:ilvl w:val="0"/>
          <w:numId w:val="25"/>
        </w:numPr>
      </w:pPr>
      <w:r>
        <w:t>Sprint retrospective</w:t>
      </w:r>
    </w:p>
    <w:p w14:paraId="28C9FCA8" w14:textId="52445669" w:rsidR="008C0C26" w:rsidRDefault="008C0C26" w:rsidP="008C0C26">
      <w:r>
        <w:t xml:space="preserve">Scrum Meetings </w:t>
      </w:r>
    </w:p>
    <w:p w14:paraId="22B3DE40" w14:textId="37B862D0" w:rsidR="008C0C26" w:rsidRDefault="008C0C26" w:rsidP="008C0C26">
      <w:r>
        <w:t>Each meeting between developer and scrum master was made of several steps, that were repeated each time:</w:t>
      </w:r>
    </w:p>
    <w:p w14:paraId="49F5626B" w14:textId="77777777" w:rsidR="008C0C26" w:rsidRDefault="008C0C26" w:rsidP="008C0C26">
      <w:pPr>
        <w:numPr>
          <w:ilvl w:val="0"/>
          <w:numId w:val="26"/>
        </w:numPr>
      </w:pPr>
      <w:r>
        <w:t>Attendance: all</w:t>
      </w:r>
    </w:p>
    <w:p w14:paraId="65CD7D62" w14:textId="77777777" w:rsidR="008C0C26" w:rsidRDefault="008C0C26" w:rsidP="008C0C26">
      <w:pPr>
        <w:numPr>
          <w:ilvl w:val="0"/>
          <w:numId w:val="26"/>
        </w:numPr>
      </w:pPr>
      <w:r>
        <w:t>Product Owner presents Product Backlog</w:t>
      </w:r>
    </w:p>
    <w:p w14:paraId="175002A1" w14:textId="77777777" w:rsidR="008C0C26" w:rsidRDefault="008C0C26" w:rsidP="008C0C26">
      <w:r>
        <w:t>with all relevant user stories with their priority</w:t>
      </w:r>
    </w:p>
    <w:p w14:paraId="73818EC9" w14:textId="77777777" w:rsidR="008C0C26" w:rsidRDefault="008C0C26" w:rsidP="008C0C26">
      <w:pPr>
        <w:numPr>
          <w:ilvl w:val="0"/>
          <w:numId w:val="27"/>
        </w:numPr>
      </w:pPr>
      <w:r>
        <w:t>Discussions and clarifications if needed</w:t>
      </w:r>
    </w:p>
    <w:p w14:paraId="4C4FACFB" w14:textId="77777777" w:rsidR="008C0C26" w:rsidRDefault="008C0C26" w:rsidP="008C0C26">
      <w:pPr>
        <w:numPr>
          <w:ilvl w:val="0"/>
          <w:numId w:val="27"/>
        </w:numPr>
      </w:pPr>
      <w:r>
        <w:lastRenderedPageBreak/>
        <w:t>Results:</w:t>
      </w:r>
    </w:p>
    <w:p w14:paraId="27ABEBAE" w14:textId="69B2DA49" w:rsidR="008C0C26" w:rsidRDefault="008C0C26" w:rsidP="00AD5084">
      <w:pPr>
        <w:ind w:left="360"/>
      </w:pPr>
      <w:r>
        <w:t>Prioritized Product Backlog</w:t>
      </w:r>
    </w:p>
    <w:p w14:paraId="097D4B87" w14:textId="1862B283" w:rsidR="008C0C26" w:rsidRDefault="008C0C26" w:rsidP="00AD5084">
      <w:pPr>
        <w:numPr>
          <w:ilvl w:val="0"/>
          <w:numId w:val="30"/>
        </w:numPr>
      </w:pPr>
      <w:r>
        <w:t>Specifies what to buil</w:t>
      </w:r>
      <w:r w:rsidR="00AD5084">
        <w:t>d</w:t>
      </w:r>
    </w:p>
    <w:p w14:paraId="5A6363D0" w14:textId="14AD0FC7" w:rsidR="00AD5084" w:rsidRDefault="00AD5084" w:rsidP="00AD5084">
      <w:pPr>
        <w:numPr>
          <w:ilvl w:val="0"/>
          <w:numId w:val="30"/>
        </w:numPr>
      </w:pPr>
      <w:r>
        <w:t>Final decision by the Master</w:t>
      </w:r>
    </w:p>
    <w:p w14:paraId="4520F6D9" w14:textId="77777777" w:rsidR="008C0C26" w:rsidRDefault="008C0C26" w:rsidP="00AD5084">
      <w:pPr>
        <w:numPr>
          <w:ilvl w:val="0"/>
          <w:numId w:val="33"/>
        </w:numPr>
      </w:pPr>
      <w:r>
        <w:t>Vision, high level architecture, most important non-functional</w:t>
      </w:r>
    </w:p>
    <w:p w14:paraId="1CAAAE70" w14:textId="77777777" w:rsidR="008C0C26" w:rsidRDefault="008C0C26" w:rsidP="008C0C26">
      <w:r>
        <w:t>requirements</w:t>
      </w:r>
    </w:p>
    <w:p w14:paraId="5AF2BCBA" w14:textId="77777777" w:rsidR="008C0C26" w:rsidRDefault="008C0C26" w:rsidP="008C0C26">
      <w:r>
        <w:t>Release planning (if product is to be delivered in releases):</w:t>
      </w:r>
    </w:p>
    <w:p w14:paraId="37B38BC5" w14:textId="2D3F14B2" w:rsidR="008C0C26" w:rsidRPr="008616FC" w:rsidRDefault="008C0C26" w:rsidP="00AD5084">
      <w:pPr>
        <w:numPr>
          <w:ilvl w:val="0"/>
          <w:numId w:val="31"/>
        </w:numPr>
      </w:pPr>
      <w:r>
        <w:t>Select and prioritize items of Product Backlog for the next Release Backlog</w:t>
      </w:r>
    </w:p>
    <w:p w14:paraId="0EE8961F" w14:textId="77777777" w:rsidR="008616FC" w:rsidRPr="008616FC" w:rsidRDefault="008616FC" w:rsidP="008616FC"/>
    <w:p w14:paraId="167B9EDD" w14:textId="394F42AB" w:rsidR="005520AE" w:rsidRDefault="005520AE" w:rsidP="008D1D6F"/>
    <w:p w14:paraId="30BD6CD8" w14:textId="2EE8EC4B" w:rsidR="005520AE" w:rsidRDefault="005520AE" w:rsidP="008D1D6F"/>
    <w:p w14:paraId="38BDC839" w14:textId="63B41DA0" w:rsidR="005520AE" w:rsidRDefault="005520AE" w:rsidP="008D1D6F"/>
    <w:p w14:paraId="0FE1813C" w14:textId="2611A691" w:rsidR="005520AE" w:rsidRDefault="005520AE" w:rsidP="008D1D6F"/>
    <w:p w14:paraId="0E2FC3F3" w14:textId="273FF574" w:rsidR="005520AE" w:rsidRDefault="005520AE" w:rsidP="008D1D6F"/>
    <w:p w14:paraId="5BB819E9" w14:textId="0FC8E59C" w:rsidR="005520AE" w:rsidRDefault="005520AE" w:rsidP="008D1D6F"/>
    <w:p w14:paraId="291D5BED" w14:textId="32B682FC" w:rsidR="005520AE" w:rsidRDefault="005520AE" w:rsidP="008D1D6F"/>
    <w:p w14:paraId="1ECBCCE7" w14:textId="77777777" w:rsidR="005520AE" w:rsidRPr="008D1D6F" w:rsidRDefault="005520AE" w:rsidP="008D1D6F"/>
    <w:p w14:paraId="5644050F" w14:textId="563CD847" w:rsidR="00F668BB" w:rsidRPr="006C358E" w:rsidRDefault="00F668BB" w:rsidP="005520AE">
      <w:pPr>
        <w:pStyle w:val="Heading1"/>
        <w:keepNext w:val="0"/>
        <w:keepLines w:val="0"/>
        <w:numPr>
          <w:ilvl w:val="0"/>
          <w:numId w:val="0"/>
        </w:numPr>
        <w:tabs>
          <w:tab w:val="clear" w:pos="340"/>
          <w:tab w:val="clear" w:pos="567"/>
          <w:tab w:val="clear" w:pos="794"/>
        </w:tabs>
        <w:spacing w:before="300" w:after="40" w:line="276" w:lineRule="auto"/>
      </w:pPr>
      <w:bookmarkStart w:id="9" w:name="_Toc22509987"/>
      <w:bookmarkStart w:id="10" w:name="_Toc22509988"/>
      <w:bookmarkStart w:id="11" w:name="_Toc22509989"/>
      <w:bookmarkStart w:id="12" w:name="_Toc22509990"/>
      <w:bookmarkStart w:id="13" w:name="_Toc22509991"/>
      <w:bookmarkStart w:id="14" w:name="_Toc22509992"/>
      <w:bookmarkStart w:id="15" w:name="_Toc22509993"/>
      <w:bookmarkStart w:id="16" w:name="_Toc22509994"/>
      <w:bookmarkStart w:id="17" w:name="_Toc22509995"/>
      <w:bookmarkStart w:id="18" w:name="_Toc22509996"/>
      <w:bookmarkStart w:id="19" w:name="_Toc25202538"/>
      <w:bookmarkStart w:id="20" w:name="_Toc20697872"/>
      <w:bookmarkStart w:id="21" w:name="_Toc22509997"/>
      <w:bookmarkEnd w:id="9"/>
      <w:bookmarkEnd w:id="10"/>
      <w:bookmarkEnd w:id="11"/>
      <w:bookmarkEnd w:id="12"/>
      <w:bookmarkEnd w:id="13"/>
      <w:bookmarkEnd w:id="14"/>
      <w:bookmarkEnd w:id="15"/>
      <w:bookmarkEnd w:id="16"/>
      <w:bookmarkEnd w:id="17"/>
      <w:bookmarkEnd w:id="18"/>
      <w:r w:rsidRPr="005D44BB">
        <w:t>Analysis</w:t>
      </w:r>
      <w:bookmarkEnd w:id="19"/>
      <w:r w:rsidRPr="006C358E">
        <w:t xml:space="preserve"> </w:t>
      </w:r>
      <w:bookmarkEnd w:id="20"/>
      <w:bookmarkEnd w:id="21"/>
    </w:p>
    <w:p w14:paraId="0A830604" w14:textId="77777777" w:rsidR="00F668BB" w:rsidRDefault="00F668BB" w:rsidP="00F668BB"/>
    <w:p w14:paraId="5F8A7AB4" w14:textId="77777777" w:rsidR="00F668BB" w:rsidRPr="00525012" w:rsidRDefault="00F668BB" w:rsidP="00F668BB">
      <w:pPr>
        <w:pStyle w:val="Heading2"/>
      </w:pPr>
      <w:bookmarkStart w:id="22" w:name="_Toc22509998"/>
      <w:r w:rsidRPr="005D44BB">
        <w:t>Domain</w:t>
      </w:r>
      <w:r>
        <w:t xml:space="preserve"> </w:t>
      </w:r>
      <w:r w:rsidRPr="00F668BB">
        <w:t>model</w:t>
      </w:r>
      <w:bookmarkEnd w:id="22"/>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3E76B430" w:rsidR="00F668BB" w:rsidRPr="00AC3993" w:rsidRDefault="0075500C" w:rsidP="00F668BB">
      <w:r>
        <w:rPr>
          <w:noProof/>
        </w:rPr>
        <w:lastRenderedPageBreak/>
        <w:pict w14:anchorId="302D6AB1">
          <v:shape id="_x0000_i1028" type="#_x0000_t75" style="width:472.9pt;height:341.65pt">
            <v:imagedata r:id="rId12" o:title=""/>
          </v:shape>
        </w:pict>
      </w:r>
    </w:p>
    <w:p w14:paraId="5430A1A4" w14:textId="77777777" w:rsidR="00F668BB" w:rsidRDefault="00F668BB" w:rsidP="00F668BB">
      <w:pPr>
        <w:pStyle w:val="Heading2"/>
      </w:pPr>
      <w:bookmarkStart w:id="23" w:name="_Toc22509999"/>
      <w:r w:rsidRPr="0013511C">
        <w:t>Concept</w:t>
      </w:r>
      <w:r>
        <w:t xml:space="preserve"> </w:t>
      </w:r>
      <w:r w:rsidRPr="00F668BB">
        <w:t>Classes</w:t>
      </w:r>
      <w:bookmarkEnd w:id="23"/>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634081">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634081">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634081">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634081">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634081">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634081">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634081">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1246ECE5" w:rsidR="00C3626B" w:rsidRDefault="00C3626B" w:rsidP="00F668BB">
      <w:pPr>
        <w:rPr>
          <w:lang w:val="en-US"/>
        </w:rPr>
      </w:pPr>
      <w:r>
        <w:rPr>
          <w:lang w:val="en-US"/>
        </w:rPr>
        <w:t xml:space="preserve">Concept class </w:t>
      </w:r>
      <w:r w:rsidRPr="00634081">
        <w:rPr>
          <w:highlight w:val="lightGray"/>
          <w:lang w:val="en-US"/>
        </w:rPr>
        <w:t>Subscription</w:t>
      </w:r>
      <w:r>
        <w:rPr>
          <w:lang w:val="en-US"/>
        </w:rPr>
        <w:t xml:space="preserve"> models a </w:t>
      </w:r>
      <w:r w:rsidR="000B4870">
        <w:rPr>
          <w:lang w:val="en-US"/>
        </w:rPr>
        <w:t>subscription,</w:t>
      </w:r>
      <w:r w:rsidR="00824BDB">
        <w:rPr>
          <w:lang w:val="en-US"/>
        </w:rPr>
        <w:t xml:space="preserve"> that has a date when participant is subscribed.</w:t>
      </w:r>
    </w:p>
    <w:p w14:paraId="729FC893" w14:textId="0753416B" w:rsidR="00755770" w:rsidRDefault="000B4870" w:rsidP="00F668BB">
      <w:pPr>
        <w:rPr>
          <w:lang w:val="en-US"/>
        </w:rPr>
      </w:pPr>
      <w:r>
        <w:rPr>
          <w:lang w:val="en-US"/>
        </w:rPr>
        <w:t xml:space="preserve">Concept class </w:t>
      </w:r>
      <w:r w:rsidRPr="00634081">
        <w:rPr>
          <w:highlight w:val="lightGray"/>
          <w:lang w:val="en-US"/>
        </w:rPr>
        <w:t>Quiz</w:t>
      </w:r>
      <w:r>
        <w:rPr>
          <w:lang w:val="en-US"/>
        </w:rPr>
        <w:t xml:space="preserve"> models a quiz that belongs to exam.</w:t>
      </w:r>
    </w:p>
    <w:p w14:paraId="653F95BB" w14:textId="4A6B6A82" w:rsidR="000B4870" w:rsidRDefault="000B4870" w:rsidP="00F668BB">
      <w:pPr>
        <w:rPr>
          <w:lang w:val="en-US"/>
        </w:rPr>
      </w:pPr>
      <w:r>
        <w:rPr>
          <w:lang w:val="en-US"/>
        </w:rPr>
        <w:t xml:space="preserve">Concept class </w:t>
      </w:r>
      <w:r w:rsidRPr="00634081">
        <w:rPr>
          <w:highlight w:val="lightGray"/>
          <w:lang w:val="en-US"/>
        </w:rPr>
        <w:t xml:space="preserve">Question </w:t>
      </w:r>
      <w:r>
        <w:rPr>
          <w:lang w:val="en-US"/>
        </w:rPr>
        <w:t>models a question that belong to quiz.</w:t>
      </w:r>
    </w:p>
    <w:p w14:paraId="4BF1DA5D" w14:textId="7AC1EE91" w:rsidR="000B4870" w:rsidRDefault="000B4870" w:rsidP="00F668BB">
      <w:pPr>
        <w:rPr>
          <w:lang w:val="en-US"/>
        </w:rPr>
      </w:pPr>
      <w:r>
        <w:rPr>
          <w:lang w:val="en-US"/>
        </w:rPr>
        <w:t xml:space="preserve">Concept class </w:t>
      </w:r>
      <w:r w:rsidRPr="00634081">
        <w:rPr>
          <w:highlight w:val="lightGray"/>
          <w:lang w:val="en-US"/>
        </w:rPr>
        <w:t>Answer</w:t>
      </w:r>
      <w:r>
        <w:rPr>
          <w:lang w:val="en-US"/>
        </w:rPr>
        <w:t xml:space="preserve"> models a possible answer to questions.</w:t>
      </w: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4" w:name="_Toc22510000"/>
      <w:r w:rsidRPr="00F668BB">
        <w:t>Associations</w:t>
      </w:r>
      <w:bookmarkEnd w:id="24"/>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634081">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lastRenderedPageBreak/>
        <w:t xml:space="preserve">Association </w:t>
      </w:r>
      <w:r w:rsidRPr="00634081">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t xml:space="preserve">Association </w:t>
      </w:r>
      <w:r w:rsidRPr="00634081">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634081">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634081">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634081">
        <w:rPr>
          <w:highlight w:val="lightGray"/>
          <w:lang w:val="en-US"/>
        </w:rPr>
        <w:t>contain</w:t>
      </w:r>
      <w:r w:rsidR="00913323" w:rsidRPr="00634081">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634081">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634081">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634081">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634081">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634081">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1A0A1E6" w:rsidR="00F668BB" w:rsidRDefault="00F668BB" w:rsidP="00F668BB">
      <w:pPr>
        <w:rPr>
          <w:lang w:val="en-US"/>
        </w:rPr>
      </w:pPr>
      <w:r w:rsidRPr="00F668BB">
        <w:rPr>
          <w:lang w:val="en-US"/>
        </w:rPr>
        <w:t xml:space="preserve">Association </w:t>
      </w:r>
      <w:r w:rsidRPr="00634081">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3A6FDC08" w14:textId="733CC256" w:rsidR="00F276D4" w:rsidRDefault="00F276D4" w:rsidP="00F668BB">
      <w:pPr>
        <w:rPr>
          <w:lang w:val="en-US"/>
        </w:rPr>
      </w:pPr>
      <w:r>
        <w:rPr>
          <w:lang w:val="en-US"/>
        </w:rPr>
        <w:t xml:space="preserve">Association </w:t>
      </w:r>
      <w:r w:rsidRPr="00634081">
        <w:rPr>
          <w:highlight w:val="lightGray"/>
          <w:lang w:val="en-US"/>
        </w:rPr>
        <w:t>belongs to</w:t>
      </w:r>
      <w:r>
        <w:rPr>
          <w:lang w:val="en-US"/>
        </w:rPr>
        <w:t xml:space="preserve"> between </w:t>
      </w:r>
      <w:r w:rsidRPr="00A666CE">
        <w:rPr>
          <w:b/>
          <w:lang w:val="en-US"/>
        </w:rPr>
        <w:t>Quiz</w:t>
      </w:r>
      <w:r>
        <w:rPr>
          <w:lang w:val="en-US"/>
        </w:rPr>
        <w:t xml:space="preserve"> and </w:t>
      </w:r>
      <w:r w:rsidRPr="00A666CE">
        <w:rPr>
          <w:b/>
          <w:lang w:val="en-US"/>
        </w:rPr>
        <w:t>Exam</w:t>
      </w:r>
      <w:r>
        <w:rPr>
          <w:lang w:val="en-US"/>
        </w:rPr>
        <w:t xml:space="preserve"> denotes the fact that each Quiz belongs to exactly one </w:t>
      </w:r>
      <w:r w:rsidR="00445516">
        <w:rPr>
          <w:lang w:val="en-US"/>
        </w:rPr>
        <w:t>e</w:t>
      </w:r>
      <w:r>
        <w:rPr>
          <w:lang w:val="en-US"/>
        </w:rPr>
        <w:t xml:space="preserve">xam, hence multiplicity (1), and each exam can have zero or more quizzes, hence </w:t>
      </w:r>
      <w:proofErr w:type="gramStart"/>
      <w:r>
        <w:rPr>
          <w:lang w:val="en-US"/>
        </w:rPr>
        <w:t>multiplicity(</w:t>
      </w:r>
      <w:proofErr w:type="gramEnd"/>
      <w:r>
        <w:rPr>
          <w:lang w:val="en-US"/>
        </w:rPr>
        <w:t>0..*).</w:t>
      </w:r>
    </w:p>
    <w:p w14:paraId="63BFE7BE" w14:textId="49A7DB68" w:rsidR="00F276D4" w:rsidRDefault="00F276D4" w:rsidP="00F276D4">
      <w:pPr>
        <w:rPr>
          <w:lang w:val="en-US"/>
        </w:rPr>
      </w:pPr>
      <w:r>
        <w:rPr>
          <w:lang w:val="en-US"/>
        </w:rPr>
        <w:t xml:space="preserve">Association </w:t>
      </w:r>
      <w:r w:rsidRPr="00634081">
        <w:rPr>
          <w:highlight w:val="lightGray"/>
          <w:lang w:val="en-US"/>
        </w:rPr>
        <w:t>belongs to</w:t>
      </w:r>
      <w:r>
        <w:rPr>
          <w:lang w:val="en-US"/>
        </w:rPr>
        <w:t xml:space="preserve"> between </w:t>
      </w:r>
      <w:r w:rsidRPr="00B907EE">
        <w:rPr>
          <w:b/>
          <w:lang w:val="en-US"/>
        </w:rPr>
        <w:t xml:space="preserve">Quiz </w:t>
      </w:r>
      <w:r>
        <w:rPr>
          <w:lang w:val="en-US"/>
        </w:rPr>
        <w:t xml:space="preserve">and </w:t>
      </w:r>
      <w:r w:rsidRPr="00B907EE">
        <w:rPr>
          <w:b/>
          <w:lang w:val="en-US"/>
        </w:rPr>
        <w:t>Question</w:t>
      </w:r>
      <w:r>
        <w:rPr>
          <w:lang w:val="en-US"/>
        </w:rPr>
        <w:t xml:space="preserve"> denotes the fact that each Question belongs to exactly one Quiz, hence multiplicity (1), and each Quiz can have zero or more questions, hence </w:t>
      </w:r>
      <w:proofErr w:type="gramStart"/>
      <w:r>
        <w:rPr>
          <w:lang w:val="en-US"/>
        </w:rPr>
        <w:t>multiplicity(</w:t>
      </w:r>
      <w:proofErr w:type="gramEnd"/>
      <w:r>
        <w:rPr>
          <w:lang w:val="en-US"/>
        </w:rPr>
        <w:t>0..*).</w:t>
      </w:r>
    </w:p>
    <w:p w14:paraId="542A4428" w14:textId="2F1D177A" w:rsidR="00F276D4" w:rsidRDefault="00F276D4" w:rsidP="00F276D4">
      <w:pPr>
        <w:rPr>
          <w:lang w:val="en-US"/>
        </w:rPr>
      </w:pPr>
      <w:r>
        <w:rPr>
          <w:lang w:val="en-US"/>
        </w:rPr>
        <w:t xml:space="preserve">Association </w:t>
      </w:r>
      <w:r w:rsidRPr="00634081">
        <w:rPr>
          <w:highlight w:val="lightGray"/>
          <w:lang w:val="en-US"/>
        </w:rPr>
        <w:t>belongs to</w:t>
      </w:r>
      <w:r>
        <w:rPr>
          <w:lang w:val="en-US"/>
        </w:rPr>
        <w:t xml:space="preserve"> between </w:t>
      </w:r>
      <w:r w:rsidRPr="00B907EE">
        <w:rPr>
          <w:b/>
          <w:lang w:val="en-US"/>
        </w:rPr>
        <w:t>Question</w:t>
      </w:r>
      <w:r>
        <w:rPr>
          <w:lang w:val="en-US"/>
        </w:rPr>
        <w:t xml:space="preserve"> and </w:t>
      </w:r>
      <w:r w:rsidRPr="00B907EE">
        <w:rPr>
          <w:b/>
          <w:lang w:val="en-US"/>
        </w:rPr>
        <w:t>Answers</w:t>
      </w:r>
      <w:r>
        <w:rPr>
          <w:lang w:val="en-US"/>
        </w:rPr>
        <w:t xml:space="preserve"> denotes the fact that each Answer belongs to exactly one Question, hence multiplicity (1), and each exam can have one or more answer, hence </w:t>
      </w:r>
      <w:proofErr w:type="gramStart"/>
      <w:r>
        <w:rPr>
          <w:lang w:val="en-US"/>
        </w:rPr>
        <w:t>multiplicity(</w:t>
      </w:r>
      <w:proofErr w:type="gramEnd"/>
      <w:r>
        <w:rPr>
          <w:lang w:val="en-US"/>
        </w:rPr>
        <w:t>1..*).</w:t>
      </w:r>
    </w:p>
    <w:p w14:paraId="7C1AF005" w14:textId="77777777" w:rsidR="00957ED8" w:rsidRDefault="00957ED8" w:rsidP="00957ED8">
      <w:pPr>
        <w:tabs>
          <w:tab w:val="left" w:pos="1988"/>
        </w:tabs>
        <w:rPr>
          <w:lang w:val="en-US"/>
        </w:rPr>
      </w:pPr>
    </w:p>
    <w:p w14:paraId="7C503512" w14:textId="1AA6626F" w:rsidR="00E97E5E" w:rsidRPr="00E97E5E" w:rsidRDefault="00E97E5E" w:rsidP="00957ED8">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7200"/>
      </w:tblGrid>
      <w:tr w:rsidR="00271075" w:rsidRPr="004831FD" w14:paraId="5A57A758" w14:textId="77777777" w:rsidTr="006B131B">
        <w:tc>
          <w:tcPr>
            <w:tcW w:w="423" w:type="dxa"/>
            <w:tcBorders>
              <w:top w:val="single" w:sz="4" w:space="0" w:color="auto"/>
              <w:bottom w:val="single" w:sz="12" w:space="0" w:color="666666"/>
            </w:tcBorders>
            <w:shd w:val="clear" w:color="auto" w:fill="auto"/>
          </w:tcPr>
          <w:p w14:paraId="1FBFE4A7" w14:textId="77777777" w:rsidR="00687FDF" w:rsidRPr="004831FD" w:rsidRDefault="00687FDF" w:rsidP="004831FD">
            <w:pPr>
              <w:tabs>
                <w:tab w:val="left" w:pos="1988"/>
              </w:tabs>
              <w:rPr>
                <w:b/>
                <w:bCs/>
                <w:lang w:val="en-US"/>
              </w:rPr>
            </w:pPr>
            <w:r w:rsidRPr="004831FD">
              <w:rPr>
                <w:b/>
                <w:bCs/>
                <w:lang w:val="en-US"/>
              </w:rPr>
              <w:t>Id</w:t>
            </w:r>
          </w:p>
        </w:tc>
        <w:tc>
          <w:tcPr>
            <w:tcW w:w="1390" w:type="dxa"/>
            <w:tcBorders>
              <w:top w:val="single" w:sz="4" w:space="0" w:color="auto"/>
              <w:bottom w:val="single" w:sz="12" w:space="0" w:color="666666"/>
            </w:tcBorders>
            <w:shd w:val="clear" w:color="auto" w:fill="auto"/>
          </w:tcPr>
          <w:p w14:paraId="1FB3AEE4" w14:textId="77777777" w:rsidR="00687FDF" w:rsidRPr="004831FD" w:rsidRDefault="00687FDF" w:rsidP="004831FD">
            <w:pPr>
              <w:tabs>
                <w:tab w:val="left" w:pos="1988"/>
              </w:tabs>
              <w:rPr>
                <w:b/>
                <w:bCs/>
                <w:lang w:val="en-US"/>
              </w:rPr>
            </w:pPr>
            <w:r w:rsidRPr="004831FD">
              <w:rPr>
                <w:b/>
                <w:bCs/>
                <w:lang w:val="en-US"/>
              </w:rPr>
              <w:t>Story name</w:t>
            </w:r>
          </w:p>
        </w:tc>
        <w:tc>
          <w:tcPr>
            <w:tcW w:w="7200" w:type="dxa"/>
            <w:tcBorders>
              <w:top w:val="single" w:sz="4" w:space="0" w:color="auto"/>
              <w:bottom w:val="single" w:sz="12" w:space="0" w:color="666666"/>
            </w:tcBorders>
            <w:shd w:val="clear" w:color="auto" w:fill="auto"/>
          </w:tcPr>
          <w:p w14:paraId="4B491A99" w14:textId="77777777" w:rsidR="00687FDF" w:rsidRPr="004831FD" w:rsidRDefault="00687FDF" w:rsidP="004831FD">
            <w:pPr>
              <w:tabs>
                <w:tab w:val="left" w:pos="1988"/>
              </w:tabs>
              <w:rPr>
                <w:b/>
                <w:bCs/>
                <w:lang w:val="en-US"/>
              </w:rPr>
            </w:pPr>
            <w:r w:rsidRPr="004831FD">
              <w:rPr>
                <w:b/>
                <w:bCs/>
                <w:lang w:val="en-US"/>
              </w:rPr>
              <w:t>Story description</w:t>
            </w:r>
          </w:p>
        </w:tc>
      </w:tr>
      <w:tr w:rsidR="00271075" w:rsidRPr="00C959DA" w14:paraId="452CF94B" w14:textId="77777777" w:rsidTr="00271075">
        <w:tc>
          <w:tcPr>
            <w:tcW w:w="423" w:type="dxa"/>
            <w:shd w:val="clear" w:color="auto" w:fill="auto"/>
          </w:tcPr>
          <w:p w14:paraId="6FBBC07E" w14:textId="77777777" w:rsidR="00687FDF" w:rsidRPr="004831FD" w:rsidRDefault="00687FDF" w:rsidP="004831FD">
            <w:pPr>
              <w:tabs>
                <w:tab w:val="left" w:pos="1988"/>
              </w:tabs>
              <w:rPr>
                <w:b/>
                <w:bCs/>
                <w:lang w:val="en-US"/>
              </w:rPr>
            </w:pPr>
            <w:r w:rsidRPr="004831FD">
              <w:rPr>
                <w:b/>
                <w:bCs/>
                <w:lang w:val="en-US"/>
              </w:rPr>
              <w:t>01</w:t>
            </w:r>
          </w:p>
        </w:tc>
        <w:tc>
          <w:tcPr>
            <w:tcW w:w="1390" w:type="dxa"/>
            <w:shd w:val="clear" w:color="auto" w:fill="auto"/>
          </w:tcPr>
          <w:p w14:paraId="10D4A6B3" w14:textId="77777777" w:rsidR="00687FDF" w:rsidRPr="004831FD" w:rsidRDefault="00687FDF" w:rsidP="004831FD">
            <w:pPr>
              <w:tabs>
                <w:tab w:val="left" w:pos="1988"/>
              </w:tabs>
              <w:rPr>
                <w:lang w:val="en-US"/>
              </w:rPr>
            </w:pPr>
            <w:r w:rsidRPr="004831FD">
              <w:rPr>
                <w:lang w:val="en-US"/>
              </w:rPr>
              <w:t>Log in</w:t>
            </w:r>
          </w:p>
        </w:tc>
        <w:tc>
          <w:tcPr>
            <w:tcW w:w="7200" w:type="dxa"/>
            <w:shd w:val="clear" w:color="auto" w:fill="auto"/>
          </w:tcPr>
          <w:p w14:paraId="490BDD7F" w14:textId="7320FD98" w:rsidR="00687FDF" w:rsidRPr="006B131B" w:rsidRDefault="00687FDF" w:rsidP="004831FD">
            <w:pPr>
              <w:pStyle w:val="ListParagraph"/>
              <w:spacing w:line="360" w:lineRule="auto"/>
              <w:ind w:left="0"/>
              <w:rPr>
                <w:b/>
              </w:rPr>
            </w:pPr>
            <w:r w:rsidRPr="006B131B">
              <w:rPr>
                <w:b/>
              </w:rPr>
              <w:t>As a user, I want to be able to login into the system with my credential (username, password).</w:t>
            </w:r>
          </w:p>
          <w:p w14:paraId="61CEEA28" w14:textId="2442BE86" w:rsidR="00687FDF" w:rsidRDefault="00687FDF" w:rsidP="00C959DA">
            <w:pPr>
              <w:pStyle w:val="ListParagraph"/>
              <w:spacing w:line="360" w:lineRule="auto"/>
              <w:ind w:left="0"/>
              <w:rPr>
                <w:lang w:val="en-BZ"/>
              </w:rPr>
            </w:pPr>
            <w:r w:rsidRPr="00C959DA">
              <w:rPr>
                <w:u w:val="single"/>
              </w:rPr>
              <w:t>Success:</w:t>
            </w:r>
            <w:r>
              <w:t xml:space="preserve"> </w:t>
            </w:r>
            <w:r w:rsidRPr="00C959DA">
              <w:rPr>
                <w:lang w:val="en-BZ"/>
              </w:rPr>
              <w:t>The user is logged in and can use the functionality of the system.</w:t>
            </w:r>
          </w:p>
          <w:p w14:paraId="2F93D713" w14:textId="77D7B909" w:rsidR="00687FDF" w:rsidRDefault="00687FDF" w:rsidP="004831FD">
            <w:pPr>
              <w:pStyle w:val="ListParagraph"/>
              <w:spacing w:line="360" w:lineRule="auto"/>
              <w:ind w:left="0"/>
            </w:pPr>
            <w:r w:rsidRPr="00C959DA">
              <w:rPr>
                <w:u w:val="single"/>
              </w:rPr>
              <w:t>Failure:</w:t>
            </w:r>
            <w:r>
              <w:t xml:space="preserve"> </w:t>
            </w:r>
            <w:r w:rsidRPr="004831FD">
              <w:t>An error message is displayed: “Wrong username or password, please try again!”.</w:t>
            </w:r>
          </w:p>
          <w:p w14:paraId="66B7342F" w14:textId="77777777" w:rsidR="00687FDF" w:rsidRDefault="00687FDF" w:rsidP="004831FD">
            <w:pPr>
              <w:pStyle w:val="ListParagraph"/>
              <w:spacing w:line="360" w:lineRule="auto"/>
              <w:ind w:left="0"/>
            </w:pPr>
          </w:p>
          <w:p w14:paraId="673D1B04" w14:textId="77777777" w:rsidR="00687FDF" w:rsidRPr="004831FD" w:rsidRDefault="00687FDF" w:rsidP="004831FD">
            <w:pPr>
              <w:tabs>
                <w:tab w:val="left" w:pos="1988"/>
              </w:tabs>
              <w:rPr>
                <w:lang w:val="en-US"/>
              </w:rPr>
            </w:pPr>
          </w:p>
        </w:tc>
      </w:tr>
      <w:tr w:rsidR="00271075" w:rsidRPr="004831FD" w14:paraId="0532DA07" w14:textId="77777777" w:rsidTr="00271075">
        <w:tc>
          <w:tcPr>
            <w:tcW w:w="423" w:type="dxa"/>
            <w:shd w:val="clear" w:color="auto" w:fill="auto"/>
          </w:tcPr>
          <w:p w14:paraId="696488B6" w14:textId="77777777" w:rsidR="00687FDF" w:rsidRPr="004831FD" w:rsidRDefault="00687FDF" w:rsidP="004831FD">
            <w:pPr>
              <w:tabs>
                <w:tab w:val="left" w:pos="1988"/>
              </w:tabs>
              <w:rPr>
                <w:b/>
                <w:bCs/>
                <w:lang w:val="en-US"/>
              </w:rPr>
            </w:pPr>
            <w:r w:rsidRPr="004831FD">
              <w:rPr>
                <w:b/>
                <w:bCs/>
                <w:lang w:val="en-US"/>
              </w:rPr>
              <w:lastRenderedPageBreak/>
              <w:t>02</w:t>
            </w:r>
          </w:p>
        </w:tc>
        <w:tc>
          <w:tcPr>
            <w:tcW w:w="1390" w:type="dxa"/>
            <w:shd w:val="clear" w:color="auto" w:fill="auto"/>
          </w:tcPr>
          <w:p w14:paraId="50DD9F7C" w14:textId="77777777" w:rsidR="00687FDF" w:rsidRPr="004831FD" w:rsidRDefault="00687FDF" w:rsidP="004831FD">
            <w:pPr>
              <w:tabs>
                <w:tab w:val="left" w:pos="1988"/>
              </w:tabs>
              <w:rPr>
                <w:lang w:val="en-US"/>
              </w:rPr>
            </w:pPr>
            <w:r w:rsidRPr="004831FD">
              <w:rPr>
                <w:lang w:val="en-US"/>
              </w:rPr>
              <w:t>List courses</w:t>
            </w:r>
          </w:p>
        </w:tc>
        <w:tc>
          <w:tcPr>
            <w:tcW w:w="7200" w:type="dxa"/>
            <w:shd w:val="clear" w:color="auto" w:fill="auto"/>
          </w:tcPr>
          <w:p w14:paraId="613C2B11" w14:textId="77777777" w:rsidR="00687FDF" w:rsidRPr="004831FD" w:rsidRDefault="00687FDF" w:rsidP="004831FD">
            <w:pPr>
              <w:tabs>
                <w:tab w:val="left" w:pos="1988"/>
              </w:tabs>
              <w:rPr>
                <w:lang w:val="en-US"/>
              </w:rPr>
            </w:pPr>
            <w:r w:rsidRPr="006B131B">
              <w:rPr>
                <w:rFonts w:eastAsia="Times New Roman"/>
                <w:b/>
                <w:lang w:val="en-US"/>
              </w:rPr>
              <w:t>As a Participant I want to list courses I'm entitled to subscribe such that I can perform a subscription</w:t>
            </w:r>
            <w:r w:rsidRPr="004831FD">
              <w:rPr>
                <w:rFonts w:eastAsia="Times New Roman"/>
                <w:lang w:val="en-US"/>
              </w:rPr>
              <w:t>.</w:t>
            </w:r>
          </w:p>
        </w:tc>
      </w:tr>
      <w:tr w:rsidR="00271075" w:rsidRPr="004831FD" w14:paraId="1CB353D5" w14:textId="77777777" w:rsidTr="00271075">
        <w:tc>
          <w:tcPr>
            <w:tcW w:w="423" w:type="dxa"/>
            <w:shd w:val="clear" w:color="auto" w:fill="auto"/>
          </w:tcPr>
          <w:p w14:paraId="0AE2FC96" w14:textId="77777777" w:rsidR="00687FDF" w:rsidRPr="004831FD" w:rsidRDefault="00687FDF" w:rsidP="004831FD">
            <w:pPr>
              <w:tabs>
                <w:tab w:val="left" w:pos="1988"/>
              </w:tabs>
              <w:rPr>
                <w:b/>
                <w:bCs/>
                <w:lang w:val="en-US"/>
              </w:rPr>
            </w:pPr>
            <w:r w:rsidRPr="004831FD">
              <w:rPr>
                <w:b/>
                <w:bCs/>
                <w:lang w:val="en-US"/>
              </w:rPr>
              <w:t>03</w:t>
            </w:r>
          </w:p>
        </w:tc>
        <w:tc>
          <w:tcPr>
            <w:tcW w:w="1390" w:type="dxa"/>
            <w:shd w:val="clear" w:color="auto" w:fill="auto"/>
          </w:tcPr>
          <w:p w14:paraId="4100C941" w14:textId="77777777" w:rsidR="00687FDF" w:rsidRPr="004831FD" w:rsidRDefault="00687FDF" w:rsidP="004831FD">
            <w:pPr>
              <w:tabs>
                <w:tab w:val="left" w:pos="1988"/>
              </w:tabs>
              <w:rPr>
                <w:lang w:val="en-US"/>
              </w:rPr>
            </w:pPr>
            <w:r w:rsidRPr="004831FD">
              <w:rPr>
                <w:lang w:val="en-US"/>
              </w:rPr>
              <w:t>View information</w:t>
            </w:r>
          </w:p>
        </w:tc>
        <w:tc>
          <w:tcPr>
            <w:tcW w:w="7200" w:type="dxa"/>
            <w:shd w:val="clear" w:color="auto" w:fill="auto"/>
          </w:tcPr>
          <w:p w14:paraId="56359662" w14:textId="77777777" w:rsidR="00687FDF" w:rsidRPr="006B131B" w:rsidRDefault="00687FDF" w:rsidP="004831FD">
            <w:pPr>
              <w:pStyle w:val="ListParagraph"/>
              <w:spacing w:line="360" w:lineRule="auto"/>
              <w:ind w:left="0"/>
              <w:rPr>
                <w:b/>
              </w:rPr>
            </w:pPr>
            <w:r w:rsidRPr="006B131B">
              <w:rPr>
                <w:b/>
              </w:rPr>
              <w:t>As a Participant, I want to see the information about the courses.</w:t>
            </w:r>
          </w:p>
          <w:p w14:paraId="60D70A49" w14:textId="77777777" w:rsidR="00687FDF" w:rsidRPr="006B131B" w:rsidRDefault="00687FDF" w:rsidP="004831FD">
            <w:pPr>
              <w:tabs>
                <w:tab w:val="left" w:pos="1988"/>
              </w:tabs>
              <w:rPr>
                <w:b/>
                <w:lang w:val="en-US"/>
              </w:rPr>
            </w:pPr>
          </w:p>
        </w:tc>
      </w:tr>
      <w:tr w:rsidR="00271075" w:rsidRPr="004831FD" w14:paraId="7BAAC1D6" w14:textId="77777777" w:rsidTr="00271075">
        <w:tc>
          <w:tcPr>
            <w:tcW w:w="423" w:type="dxa"/>
            <w:shd w:val="clear" w:color="auto" w:fill="auto"/>
          </w:tcPr>
          <w:p w14:paraId="26A3C6AE" w14:textId="77777777" w:rsidR="00687FDF" w:rsidRPr="004831FD" w:rsidRDefault="00687FDF" w:rsidP="004831FD">
            <w:pPr>
              <w:tabs>
                <w:tab w:val="left" w:pos="1988"/>
              </w:tabs>
              <w:rPr>
                <w:b/>
                <w:bCs/>
                <w:lang w:val="en-US"/>
              </w:rPr>
            </w:pPr>
            <w:r w:rsidRPr="004831FD">
              <w:rPr>
                <w:b/>
                <w:bCs/>
                <w:lang w:val="en-US"/>
              </w:rPr>
              <w:t>04</w:t>
            </w:r>
          </w:p>
        </w:tc>
        <w:tc>
          <w:tcPr>
            <w:tcW w:w="1390" w:type="dxa"/>
            <w:shd w:val="clear" w:color="auto" w:fill="auto"/>
          </w:tcPr>
          <w:p w14:paraId="7409D2CE" w14:textId="77777777" w:rsidR="00687FDF" w:rsidRPr="004831FD" w:rsidRDefault="00687FDF" w:rsidP="004831FD">
            <w:pPr>
              <w:tabs>
                <w:tab w:val="left" w:pos="1988"/>
              </w:tabs>
              <w:rPr>
                <w:lang w:val="en-US"/>
              </w:rPr>
            </w:pPr>
            <w:r w:rsidRPr="004831FD">
              <w:rPr>
                <w:lang w:val="en-US"/>
              </w:rPr>
              <w:t>List results</w:t>
            </w:r>
          </w:p>
        </w:tc>
        <w:tc>
          <w:tcPr>
            <w:tcW w:w="7200" w:type="dxa"/>
            <w:shd w:val="clear" w:color="auto" w:fill="auto"/>
          </w:tcPr>
          <w:p w14:paraId="37E9219F" w14:textId="77777777" w:rsidR="00687FDF" w:rsidRPr="006B131B" w:rsidRDefault="00687FDF" w:rsidP="004831FD">
            <w:pPr>
              <w:tabs>
                <w:tab w:val="left" w:pos="1988"/>
              </w:tabs>
              <w:rPr>
                <w:b/>
                <w:lang w:val="en-US"/>
              </w:rPr>
            </w:pPr>
            <w:r w:rsidRPr="006B131B">
              <w:rPr>
                <w:b/>
              </w:rPr>
              <w:t>As a Participant, I want to see my marks of the already finished courses and topics.</w:t>
            </w:r>
          </w:p>
        </w:tc>
      </w:tr>
      <w:tr w:rsidR="00271075" w:rsidRPr="004831FD" w14:paraId="4D55CCA4" w14:textId="77777777" w:rsidTr="00271075">
        <w:tc>
          <w:tcPr>
            <w:tcW w:w="423" w:type="dxa"/>
            <w:shd w:val="clear" w:color="auto" w:fill="auto"/>
          </w:tcPr>
          <w:p w14:paraId="60DB25BA" w14:textId="77777777" w:rsidR="00687FDF" w:rsidRPr="004831FD" w:rsidRDefault="00687FDF" w:rsidP="004831FD">
            <w:pPr>
              <w:tabs>
                <w:tab w:val="left" w:pos="1988"/>
              </w:tabs>
              <w:rPr>
                <w:b/>
                <w:bCs/>
                <w:lang w:val="en-US"/>
              </w:rPr>
            </w:pPr>
            <w:r w:rsidRPr="004831FD">
              <w:rPr>
                <w:b/>
                <w:bCs/>
                <w:lang w:val="en-US"/>
              </w:rPr>
              <w:t>05</w:t>
            </w:r>
          </w:p>
        </w:tc>
        <w:tc>
          <w:tcPr>
            <w:tcW w:w="1390" w:type="dxa"/>
            <w:shd w:val="clear" w:color="auto" w:fill="auto"/>
          </w:tcPr>
          <w:p w14:paraId="52433B7E" w14:textId="77777777" w:rsidR="00687FDF" w:rsidRPr="004831FD" w:rsidRDefault="00687FDF" w:rsidP="004831FD">
            <w:pPr>
              <w:tabs>
                <w:tab w:val="left" w:pos="1988"/>
              </w:tabs>
              <w:rPr>
                <w:lang w:val="en-US"/>
              </w:rPr>
            </w:pPr>
            <w:r w:rsidRPr="004831FD">
              <w:rPr>
                <w:lang w:val="en-US"/>
              </w:rPr>
              <w:t>View schedule</w:t>
            </w:r>
          </w:p>
        </w:tc>
        <w:tc>
          <w:tcPr>
            <w:tcW w:w="7200" w:type="dxa"/>
            <w:shd w:val="clear" w:color="auto" w:fill="auto"/>
          </w:tcPr>
          <w:p w14:paraId="784E3254" w14:textId="77777777" w:rsidR="00687FDF" w:rsidRPr="006B131B" w:rsidRDefault="00687FDF" w:rsidP="004831FD">
            <w:pPr>
              <w:tabs>
                <w:tab w:val="left" w:pos="1988"/>
              </w:tabs>
              <w:rPr>
                <w:b/>
              </w:rPr>
            </w:pPr>
            <w:r w:rsidRPr="006B131B">
              <w:rPr>
                <w:b/>
              </w:rPr>
              <w:t xml:space="preserve">As a Participant or a </w:t>
            </w:r>
            <w:proofErr w:type="gramStart"/>
            <w:r w:rsidRPr="006B131B">
              <w:rPr>
                <w:b/>
              </w:rPr>
              <w:t>Lecturer</w:t>
            </w:r>
            <w:proofErr w:type="gramEnd"/>
            <w:r w:rsidRPr="006B131B">
              <w:rPr>
                <w:b/>
              </w:rPr>
              <w:t xml:space="preserve"> I want to be able to get a schedule showing the time and place of available exams.</w:t>
            </w:r>
          </w:p>
        </w:tc>
      </w:tr>
      <w:tr w:rsidR="00271075" w:rsidRPr="004831FD" w14:paraId="3712EADD" w14:textId="77777777" w:rsidTr="00271075">
        <w:tc>
          <w:tcPr>
            <w:tcW w:w="423" w:type="dxa"/>
            <w:shd w:val="clear" w:color="auto" w:fill="auto"/>
          </w:tcPr>
          <w:p w14:paraId="6F988166" w14:textId="77777777" w:rsidR="00687FDF" w:rsidRPr="004831FD" w:rsidRDefault="00687FDF" w:rsidP="004831FD">
            <w:pPr>
              <w:tabs>
                <w:tab w:val="left" w:pos="1988"/>
              </w:tabs>
              <w:rPr>
                <w:b/>
                <w:bCs/>
                <w:lang w:val="en-US"/>
              </w:rPr>
            </w:pPr>
            <w:r w:rsidRPr="004831FD">
              <w:rPr>
                <w:b/>
                <w:bCs/>
                <w:lang w:val="en-US"/>
              </w:rPr>
              <w:t>06</w:t>
            </w:r>
          </w:p>
        </w:tc>
        <w:tc>
          <w:tcPr>
            <w:tcW w:w="1390" w:type="dxa"/>
            <w:shd w:val="clear" w:color="auto" w:fill="auto"/>
          </w:tcPr>
          <w:p w14:paraId="48A90D61" w14:textId="77777777" w:rsidR="00687FDF" w:rsidRPr="004831FD" w:rsidRDefault="00687FDF" w:rsidP="004831FD">
            <w:pPr>
              <w:tabs>
                <w:tab w:val="left" w:pos="1988"/>
              </w:tabs>
              <w:rPr>
                <w:lang w:val="en-US"/>
              </w:rPr>
            </w:pPr>
            <w:r w:rsidRPr="004831FD">
              <w:rPr>
                <w:lang w:val="en-US"/>
              </w:rPr>
              <w:t>Exam reservation</w:t>
            </w:r>
          </w:p>
        </w:tc>
        <w:tc>
          <w:tcPr>
            <w:tcW w:w="7200" w:type="dxa"/>
            <w:shd w:val="clear" w:color="auto" w:fill="auto"/>
          </w:tcPr>
          <w:p w14:paraId="72D41176" w14:textId="77777777" w:rsidR="00687FDF" w:rsidRPr="006B131B" w:rsidRDefault="00687FDF" w:rsidP="004831FD">
            <w:pPr>
              <w:tabs>
                <w:tab w:val="left" w:pos="1988"/>
              </w:tabs>
              <w:jc w:val="center"/>
              <w:rPr>
                <w:b/>
              </w:rPr>
            </w:pPr>
            <w:r w:rsidRPr="006B131B">
              <w:rPr>
                <w:b/>
              </w:rPr>
              <w:t>As a Participant, I want to be able to select an exam (there are different data on an exam).</w:t>
            </w:r>
          </w:p>
          <w:p w14:paraId="44D2476D" w14:textId="77777777" w:rsidR="00687FDF" w:rsidRDefault="00687FDF" w:rsidP="00C959DA">
            <w:pPr>
              <w:tabs>
                <w:tab w:val="left" w:pos="1988"/>
              </w:tabs>
            </w:pPr>
            <w:r w:rsidRPr="00121C15">
              <w:rPr>
                <w:u w:val="single"/>
                <w:lang w:val="en-US"/>
              </w:rPr>
              <w:t>Success:</w:t>
            </w:r>
            <w:r>
              <w:t xml:space="preserve"> A participant has selected exam.</w:t>
            </w:r>
          </w:p>
          <w:p w14:paraId="6517D225" w14:textId="5DE5B8B8" w:rsidR="00687FDF" w:rsidRDefault="00687FDF" w:rsidP="00C959DA">
            <w:pPr>
              <w:pStyle w:val="ListParagraph"/>
              <w:spacing w:line="360" w:lineRule="auto"/>
              <w:ind w:left="0"/>
            </w:pPr>
            <w:r w:rsidRPr="00121C15">
              <w:rPr>
                <w:u w:val="single"/>
              </w:rPr>
              <w:t>Failure:</w:t>
            </w:r>
            <w:r>
              <w:t xml:space="preserve"> An error message is displayed “This date is already reserved, please take another date for your final exam".</w:t>
            </w:r>
          </w:p>
          <w:p w14:paraId="18732EAA" w14:textId="7700AFB8" w:rsidR="00687FDF" w:rsidRPr="004831FD" w:rsidRDefault="00687FDF" w:rsidP="00C959DA">
            <w:pPr>
              <w:tabs>
                <w:tab w:val="left" w:pos="1988"/>
              </w:tabs>
              <w:rPr>
                <w:lang w:val="en-US"/>
              </w:rPr>
            </w:pPr>
          </w:p>
        </w:tc>
      </w:tr>
      <w:tr w:rsidR="00271075" w:rsidRPr="004831FD" w14:paraId="06766EB0" w14:textId="77777777" w:rsidTr="00271075">
        <w:tc>
          <w:tcPr>
            <w:tcW w:w="423" w:type="dxa"/>
            <w:shd w:val="clear" w:color="auto" w:fill="auto"/>
          </w:tcPr>
          <w:p w14:paraId="6BC90057" w14:textId="77777777" w:rsidR="00687FDF" w:rsidRPr="004831FD" w:rsidRDefault="00687FDF" w:rsidP="004831FD">
            <w:pPr>
              <w:tabs>
                <w:tab w:val="left" w:pos="1988"/>
              </w:tabs>
              <w:rPr>
                <w:b/>
                <w:bCs/>
                <w:lang w:val="en-US"/>
              </w:rPr>
            </w:pPr>
            <w:r w:rsidRPr="004831FD">
              <w:rPr>
                <w:b/>
                <w:bCs/>
                <w:lang w:val="en-US"/>
              </w:rPr>
              <w:t>07</w:t>
            </w:r>
          </w:p>
        </w:tc>
        <w:tc>
          <w:tcPr>
            <w:tcW w:w="1390" w:type="dxa"/>
            <w:shd w:val="clear" w:color="auto" w:fill="auto"/>
          </w:tcPr>
          <w:p w14:paraId="191F0491" w14:textId="77777777" w:rsidR="00687FDF" w:rsidRPr="004831FD" w:rsidRDefault="00687FDF" w:rsidP="004831FD">
            <w:pPr>
              <w:tabs>
                <w:tab w:val="left" w:pos="1988"/>
              </w:tabs>
              <w:rPr>
                <w:lang w:val="en-US"/>
              </w:rPr>
            </w:pPr>
            <w:r w:rsidRPr="004831FD">
              <w:rPr>
                <w:lang w:val="en-US"/>
              </w:rPr>
              <w:t>Cancelation of exam</w:t>
            </w:r>
          </w:p>
        </w:tc>
        <w:tc>
          <w:tcPr>
            <w:tcW w:w="7200" w:type="dxa"/>
            <w:shd w:val="clear" w:color="auto" w:fill="auto"/>
          </w:tcPr>
          <w:p w14:paraId="1481618F" w14:textId="77777777" w:rsidR="00687FDF" w:rsidRPr="006B131B" w:rsidRDefault="00687FDF" w:rsidP="004831FD">
            <w:pPr>
              <w:tabs>
                <w:tab w:val="left" w:pos="1988"/>
              </w:tabs>
              <w:rPr>
                <w:b/>
              </w:rPr>
            </w:pPr>
            <w:r w:rsidRPr="006B131B">
              <w:rPr>
                <w:b/>
              </w:rPr>
              <w:t>As a Participant, I want to be able to cancel the exam registration.</w:t>
            </w:r>
          </w:p>
          <w:p w14:paraId="028426A0" w14:textId="2A458D54" w:rsidR="00687FDF" w:rsidRDefault="00687FDF" w:rsidP="004831FD">
            <w:pPr>
              <w:tabs>
                <w:tab w:val="left" w:pos="1988"/>
              </w:tabs>
              <w:rPr>
                <w:lang w:val="en-US"/>
              </w:rPr>
            </w:pPr>
            <w:r w:rsidRPr="00121C15">
              <w:rPr>
                <w:u w:val="single"/>
                <w:lang w:val="en-US"/>
              </w:rPr>
              <w:t>Success:</w:t>
            </w:r>
            <w:r>
              <w:t xml:space="preserve"> A message “You have successfully deleted your exam registration”</w:t>
            </w:r>
          </w:p>
          <w:p w14:paraId="55FEE4FF" w14:textId="601D111F" w:rsidR="00687FDF" w:rsidRPr="004831FD" w:rsidRDefault="00687FDF" w:rsidP="004831FD">
            <w:pPr>
              <w:tabs>
                <w:tab w:val="left" w:pos="1988"/>
              </w:tabs>
              <w:rPr>
                <w:lang w:val="en-US"/>
              </w:rPr>
            </w:pPr>
            <w:r w:rsidRPr="00121C15">
              <w:rPr>
                <w:u w:val="single"/>
                <w:lang w:val="en-US"/>
              </w:rPr>
              <w:t>Failure:</w:t>
            </w:r>
            <w:r>
              <w:t xml:space="preserve"> An error message "The period of availability of deleting registration is expired, please take a contact to the administration".</w:t>
            </w:r>
          </w:p>
        </w:tc>
      </w:tr>
      <w:tr w:rsidR="00271075" w:rsidRPr="004831FD" w14:paraId="34ECFB14" w14:textId="77777777" w:rsidTr="00271075">
        <w:tc>
          <w:tcPr>
            <w:tcW w:w="423" w:type="dxa"/>
            <w:shd w:val="clear" w:color="auto" w:fill="auto"/>
          </w:tcPr>
          <w:p w14:paraId="08810346" w14:textId="77777777" w:rsidR="00687FDF" w:rsidRPr="004831FD" w:rsidRDefault="00687FDF" w:rsidP="00C959DA">
            <w:pPr>
              <w:tabs>
                <w:tab w:val="left" w:pos="1988"/>
              </w:tabs>
              <w:rPr>
                <w:b/>
                <w:bCs/>
                <w:lang w:val="en-US"/>
              </w:rPr>
            </w:pPr>
            <w:r w:rsidRPr="004831FD">
              <w:rPr>
                <w:b/>
                <w:bCs/>
                <w:lang w:val="en-US"/>
              </w:rPr>
              <w:t>08</w:t>
            </w:r>
          </w:p>
        </w:tc>
        <w:tc>
          <w:tcPr>
            <w:tcW w:w="1390" w:type="dxa"/>
            <w:shd w:val="clear" w:color="auto" w:fill="auto"/>
          </w:tcPr>
          <w:p w14:paraId="58674F48" w14:textId="77777777" w:rsidR="00687FDF" w:rsidRPr="004831FD" w:rsidRDefault="00687FDF" w:rsidP="00C959DA">
            <w:pPr>
              <w:tabs>
                <w:tab w:val="left" w:pos="1988"/>
              </w:tabs>
              <w:rPr>
                <w:lang w:val="en-US"/>
              </w:rPr>
            </w:pPr>
            <w:r w:rsidRPr="004831FD">
              <w:rPr>
                <w:lang w:val="en-US"/>
              </w:rPr>
              <w:t>Personal information</w:t>
            </w:r>
          </w:p>
        </w:tc>
        <w:tc>
          <w:tcPr>
            <w:tcW w:w="7200" w:type="dxa"/>
            <w:shd w:val="clear" w:color="auto" w:fill="auto"/>
          </w:tcPr>
          <w:p w14:paraId="281A8B49" w14:textId="77777777" w:rsidR="00687FDF" w:rsidRDefault="00687FDF" w:rsidP="00C959DA">
            <w:pPr>
              <w:pStyle w:val="ListParagraph"/>
              <w:spacing w:line="360" w:lineRule="auto"/>
              <w:ind w:left="0"/>
            </w:pPr>
            <w:r w:rsidRPr="006B131B">
              <w:rPr>
                <w:b/>
              </w:rPr>
              <w:t xml:space="preserve">As a Participant or a lecturer I want to see my page with my personal </w:t>
            </w:r>
            <w:proofErr w:type="gramStart"/>
            <w:r w:rsidRPr="006B131B">
              <w:rPr>
                <w:b/>
              </w:rPr>
              <w:t>information</w:t>
            </w:r>
            <w:r w:rsidRPr="00320759">
              <w:t xml:space="preserve"> </w:t>
            </w:r>
            <w:r>
              <w:t>.</w:t>
            </w:r>
            <w:proofErr w:type="gramEnd"/>
          </w:p>
          <w:p w14:paraId="75C879A1" w14:textId="7AAE2B07" w:rsidR="00687FDF" w:rsidRDefault="00687FDF" w:rsidP="00C959DA">
            <w:pPr>
              <w:pStyle w:val="ListParagraph"/>
              <w:spacing w:line="360" w:lineRule="auto"/>
              <w:ind w:left="0"/>
            </w:pPr>
            <w:r w:rsidRPr="00121C15">
              <w:rPr>
                <w:u w:val="single"/>
              </w:rPr>
              <w:t>Success:</w:t>
            </w:r>
            <w:r>
              <w:t xml:space="preserve"> The participant can see his page with all the information it has.</w:t>
            </w:r>
          </w:p>
          <w:p w14:paraId="6B1A7AD1" w14:textId="5E11069C" w:rsidR="00687FDF" w:rsidRDefault="00687FDF" w:rsidP="00C959DA">
            <w:pPr>
              <w:pStyle w:val="ListParagraph"/>
              <w:spacing w:line="360" w:lineRule="auto"/>
              <w:ind w:left="0"/>
            </w:pPr>
            <w:r>
              <w:t xml:space="preserve">Failure: We are sorry, this page is on </w:t>
            </w:r>
            <w:proofErr w:type="gramStart"/>
            <w:r>
              <w:t>reconstruction ,</w:t>
            </w:r>
            <w:proofErr w:type="gramEnd"/>
            <w:r>
              <w:t xml:space="preserve"> you can access it after 12 hours.</w:t>
            </w:r>
          </w:p>
          <w:p w14:paraId="0E59563B" w14:textId="42F5CF32" w:rsidR="00687FDF" w:rsidRDefault="00687FDF" w:rsidP="00C959DA">
            <w:pPr>
              <w:pStyle w:val="ListParagraph"/>
              <w:spacing w:line="360" w:lineRule="auto"/>
              <w:ind w:left="0"/>
            </w:pPr>
          </w:p>
        </w:tc>
      </w:tr>
      <w:tr w:rsidR="00271075" w:rsidRPr="004831FD" w14:paraId="14F406A4" w14:textId="77777777" w:rsidTr="00271075">
        <w:tc>
          <w:tcPr>
            <w:tcW w:w="423" w:type="dxa"/>
            <w:shd w:val="clear" w:color="auto" w:fill="auto"/>
          </w:tcPr>
          <w:p w14:paraId="02690F60" w14:textId="77777777" w:rsidR="00687FDF" w:rsidRPr="004831FD" w:rsidRDefault="00687FDF" w:rsidP="00C959DA">
            <w:pPr>
              <w:tabs>
                <w:tab w:val="left" w:pos="1988"/>
              </w:tabs>
              <w:rPr>
                <w:b/>
                <w:bCs/>
                <w:lang w:val="en-US"/>
              </w:rPr>
            </w:pPr>
            <w:r w:rsidRPr="004831FD">
              <w:rPr>
                <w:b/>
                <w:bCs/>
                <w:lang w:val="en-US"/>
              </w:rPr>
              <w:t>09</w:t>
            </w:r>
          </w:p>
        </w:tc>
        <w:tc>
          <w:tcPr>
            <w:tcW w:w="1390" w:type="dxa"/>
            <w:shd w:val="clear" w:color="auto" w:fill="auto"/>
          </w:tcPr>
          <w:p w14:paraId="137F98F0" w14:textId="77777777" w:rsidR="00687FDF" w:rsidRPr="004831FD" w:rsidRDefault="00687FDF" w:rsidP="00C959DA">
            <w:pPr>
              <w:tabs>
                <w:tab w:val="left" w:pos="1988"/>
              </w:tabs>
              <w:rPr>
                <w:lang w:val="en-US"/>
              </w:rPr>
            </w:pPr>
            <w:r w:rsidRPr="004831FD">
              <w:rPr>
                <w:lang w:val="en-US"/>
              </w:rPr>
              <w:t>Manage course</w:t>
            </w:r>
          </w:p>
        </w:tc>
        <w:tc>
          <w:tcPr>
            <w:tcW w:w="7200" w:type="dxa"/>
            <w:shd w:val="clear" w:color="auto" w:fill="auto"/>
          </w:tcPr>
          <w:p w14:paraId="211AF879" w14:textId="0D5AD6F0" w:rsidR="00687FDF" w:rsidRPr="006B131B" w:rsidRDefault="00687FDF" w:rsidP="00C959DA">
            <w:pPr>
              <w:pStyle w:val="ListParagraph"/>
              <w:spacing w:line="360" w:lineRule="auto"/>
              <w:ind w:left="0"/>
              <w:rPr>
                <w:b/>
              </w:rPr>
            </w:pPr>
            <w:r w:rsidRPr="006B131B">
              <w:rPr>
                <w:b/>
              </w:rPr>
              <w:t xml:space="preserve">As a System Administrator, I want to be able to change the information on a </w:t>
            </w:r>
            <w:proofErr w:type="gramStart"/>
            <w:r w:rsidRPr="006B131B">
              <w:rPr>
                <w:b/>
              </w:rPr>
              <w:t>course .</w:t>
            </w:r>
            <w:proofErr w:type="gramEnd"/>
          </w:p>
          <w:p w14:paraId="70F47300" w14:textId="43D57EB9" w:rsidR="00687FDF" w:rsidRDefault="00687FDF" w:rsidP="00C959DA">
            <w:pPr>
              <w:pStyle w:val="ListParagraph"/>
              <w:spacing w:line="360" w:lineRule="auto"/>
              <w:ind w:left="0"/>
            </w:pPr>
            <w:r w:rsidRPr="00121C15">
              <w:rPr>
                <w:u w:val="single"/>
              </w:rPr>
              <w:t>Success:</w:t>
            </w:r>
            <w:r>
              <w:t xml:space="preserve"> An Administrator can manage the data of courses, participants, exams.</w:t>
            </w:r>
          </w:p>
          <w:p w14:paraId="706B549F" w14:textId="1F537C69" w:rsidR="00687FDF" w:rsidRPr="00121C15" w:rsidRDefault="00687FDF" w:rsidP="00C959DA">
            <w:pPr>
              <w:pStyle w:val="ListParagraph"/>
              <w:spacing w:line="360" w:lineRule="auto"/>
              <w:ind w:left="0"/>
              <w:rPr>
                <w:u w:val="single"/>
              </w:rPr>
            </w:pPr>
            <w:r w:rsidRPr="00121C15">
              <w:rPr>
                <w:u w:val="single"/>
              </w:rPr>
              <w:t xml:space="preserve">Failure: </w:t>
            </w:r>
          </w:p>
          <w:p w14:paraId="22BAF6CD" w14:textId="77777777" w:rsidR="00687FDF" w:rsidRPr="00320759" w:rsidRDefault="00687FDF" w:rsidP="00C959DA">
            <w:pPr>
              <w:pStyle w:val="ListParagraph"/>
              <w:spacing w:line="360" w:lineRule="auto"/>
              <w:ind w:left="0"/>
            </w:pPr>
          </w:p>
        </w:tc>
      </w:tr>
      <w:tr w:rsidR="00271075" w:rsidRPr="004831FD" w14:paraId="5DD23546" w14:textId="77777777" w:rsidTr="00271075">
        <w:tc>
          <w:tcPr>
            <w:tcW w:w="423" w:type="dxa"/>
            <w:shd w:val="clear" w:color="auto" w:fill="auto"/>
          </w:tcPr>
          <w:p w14:paraId="70AF79C6" w14:textId="77777777" w:rsidR="00687FDF" w:rsidRPr="004831FD" w:rsidRDefault="00687FDF" w:rsidP="00C959DA">
            <w:pPr>
              <w:tabs>
                <w:tab w:val="left" w:pos="1988"/>
              </w:tabs>
              <w:rPr>
                <w:b/>
                <w:bCs/>
                <w:lang w:val="en-US"/>
              </w:rPr>
            </w:pPr>
            <w:r w:rsidRPr="004831FD">
              <w:rPr>
                <w:b/>
                <w:bCs/>
                <w:lang w:val="en-US"/>
              </w:rPr>
              <w:t>10</w:t>
            </w:r>
          </w:p>
        </w:tc>
        <w:tc>
          <w:tcPr>
            <w:tcW w:w="1390" w:type="dxa"/>
            <w:shd w:val="clear" w:color="auto" w:fill="auto"/>
          </w:tcPr>
          <w:p w14:paraId="16DF839D" w14:textId="77777777" w:rsidR="00687FDF" w:rsidRPr="004831FD" w:rsidRDefault="00687FDF" w:rsidP="00C959DA">
            <w:pPr>
              <w:tabs>
                <w:tab w:val="left" w:pos="1988"/>
              </w:tabs>
              <w:rPr>
                <w:lang w:val="en-US"/>
              </w:rPr>
            </w:pPr>
            <w:r w:rsidRPr="004831FD">
              <w:rPr>
                <w:lang w:val="en-US"/>
              </w:rPr>
              <w:t xml:space="preserve">List participants and </w:t>
            </w:r>
            <w:r w:rsidRPr="004831FD">
              <w:rPr>
                <w:lang w:val="en-US"/>
              </w:rPr>
              <w:lastRenderedPageBreak/>
              <w:t>corresponding courses</w:t>
            </w:r>
          </w:p>
        </w:tc>
        <w:tc>
          <w:tcPr>
            <w:tcW w:w="7200" w:type="dxa"/>
            <w:shd w:val="clear" w:color="auto" w:fill="auto"/>
          </w:tcPr>
          <w:p w14:paraId="702D24D7" w14:textId="77777777" w:rsidR="00687FDF" w:rsidRPr="006B131B" w:rsidRDefault="00687FDF" w:rsidP="00C959DA">
            <w:pPr>
              <w:pStyle w:val="ListParagraph"/>
              <w:spacing w:line="360" w:lineRule="auto"/>
              <w:ind w:left="0"/>
              <w:rPr>
                <w:b/>
              </w:rPr>
            </w:pPr>
            <w:r w:rsidRPr="006B131B">
              <w:rPr>
                <w:b/>
              </w:rPr>
              <w:lastRenderedPageBreak/>
              <w:t xml:space="preserve">As a lecturer, I want to see a list of participants with courses that they </w:t>
            </w:r>
            <w:proofErr w:type="gramStart"/>
            <w:r w:rsidRPr="006B131B">
              <w:rPr>
                <w:b/>
              </w:rPr>
              <w:t>have .</w:t>
            </w:r>
            <w:proofErr w:type="gramEnd"/>
          </w:p>
          <w:p w14:paraId="02925104" w14:textId="77777777" w:rsidR="00687FDF" w:rsidRPr="006B131B" w:rsidRDefault="00687FDF" w:rsidP="00C959DA">
            <w:pPr>
              <w:pStyle w:val="ListParagraph"/>
              <w:spacing w:line="360" w:lineRule="auto"/>
              <w:ind w:left="0"/>
            </w:pPr>
            <w:r w:rsidRPr="006B131B">
              <w:rPr>
                <w:u w:val="single"/>
              </w:rPr>
              <w:lastRenderedPageBreak/>
              <w:t>Success</w:t>
            </w:r>
            <w:r w:rsidRPr="006B131B">
              <w:t>: A Lecturer can see the list with all the data he needs.</w:t>
            </w:r>
          </w:p>
          <w:p w14:paraId="17C8DA0E" w14:textId="04A85008" w:rsidR="00687FDF" w:rsidRPr="006B131B" w:rsidRDefault="00687FDF" w:rsidP="00C959DA">
            <w:pPr>
              <w:pStyle w:val="ListParagraph"/>
              <w:spacing w:line="360" w:lineRule="auto"/>
              <w:ind w:left="0"/>
              <w:rPr>
                <w:b/>
                <w:u w:val="single"/>
              </w:rPr>
            </w:pPr>
            <w:r w:rsidRPr="006B131B">
              <w:rPr>
                <w:u w:val="single"/>
              </w:rPr>
              <w:t>Failure:</w:t>
            </w:r>
          </w:p>
        </w:tc>
      </w:tr>
    </w:tbl>
    <w:p w14:paraId="6452B4F7" w14:textId="77777777" w:rsidR="00F668BB" w:rsidRPr="00F668BB" w:rsidRDefault="00F668BB" w:rsidP="00F668BB">
      <w:pPr>
        <w:tabs>
          <w:tab w:val="left" w:pos="1988"/>
        </w:tabs>
        <w:rPr>
          <w:lang w:val="en-US"/>
        </w:rPr>
      </w:pPr>
    </w:p>
    <w:p w14:paraId="50C8985B" w14:textId="77777777" w:rsidR="00F668BB" w:rsidRDefault="00F668BB" w:rsidP="00957ED8">
      <w:pPr>
        <w:pStyle w:val="Heading1"/>
      </w:pPr>
      <w:bookmarkStart w:id="25" w:name="_Toc22510002"/>
      <w:bookmarkStart w:id="26" w:name="_Toc25202539"/>
      <w:r w:rsidRPr="00F668BB">
        <w:t>Design</w:t>
      </w:r>
      <w:r w:rsidRPr="006C358E">
        <w:t xml:space="preserve"> 1</w:t>
      </w:r>
      <w:bookmarkEnd w:id="25"/>
      <w:bookmarkEnd w:id="26"/>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634081" w:rsidP="00354988">
      <w:r>
        <w:rPr>
          <w:noProof/>
        </w:rPr>
        <w:pict w14:anchorId="76EC2627">
          <v:shape id="_x0000_s1074" type="#_x0000_t202" style="position:absolute;margin-left:2.9pt;margin-top:4.9pt;width:438.75pt;height:361.05pt;z-index:5;mso-wrap-style:none">
            <v:textbox>
              <w:txbxContent>
                <w:p w14:paraId="25905844" w14:textId="77777777" w:rsidR="00C21FAB" w:rsidRDefault="00C21FAB"/>
                <w:p w14:paraId="5C80906A" w14:textId="0B5E5F29" w:rsidR="00C21FAB" w:rsidRDefault="00634081">
                  <w:r>
                    <w:pict w14:anchorId="10F81015">
                      <v:shape id="_x0000_i1030" type="#_x0000_t75" style="width:423.75pt;height:339.4pt">
                        <v:imagedata r:id="rId13"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2FEEC358" w:rsidR="00F668BB" w:rsidRDefault="00A81FFE" w:rsidP="00F668BB">
      <w:pPr>
        <w:pStyle w:val="Heading2"/>
      </w:pPr>
      <w:r>
        <w:lastRenderedPageBreak/>
        <w:t>S</w:t>
      </w:r>
      <w:r w:rsidR="00E52AB7">
        <w:t>SD for login.</w:t>
      </w:r>
    </w:p>
    <w:p w14:paraId="528FFDF5" w14:textId="4F7F6679"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bookmarkStart w:id="27" w:name="_Toc22510004"/>
      <w:bookmarkStart w:id="28" w:name="_Toc22510005"/>
      <w:bookmarkStart w:id="29" w:name="_Toc22510006"/>
      <w:bookmarkStart w:id="30" w:name="_Toc22510007"/>
      <w:bookmarkStart w:id="31" w:name="_Toc22510008"/>
      <w:bookmarkStart w:id="32" w:name="_Toc22510009"/>
      <w:bookmarkStart w:id="33" w:name="_Toc22510010"/>
      <w:bookmarkStart w:id="34" w:name="_Toc22510011"/>
      <w:bookmarkStart w:id="35" w:name="_Toc22510012"/>
      <w:bookmarkStart w:id="36" w:name="_Toc22510013"/>
      <w:bookmarkStart w:id="37" w:name="_Toc22510014"/>
      <w:bookmarkStart w:id="38" w:name="_Toc20697874"/>
      <w:bookmarkStart w:id="39" w:name="_Toc22510015"/>
      <w:bookmarkEnd w:id="27"/>
      <w:bookmarkEnd w:id="28"/>
      <w:bookmarkEnd w:id="29"/>
      <w:bookmarkEnd w:id="30"/>
      <w:bookmarkEnd w:id="31"/>
      <w:bookmarkEnd w:id="32"/>
      <w:bookmarkEnd w:id="33"/>
      <w:bookmarkEnd w:id="34"/>
      <w:bookmarkEnd w:id="35"/>
      <w:bookmarkEnd w:id="36"/>
      <w:bookmarkEnd w:id="37"/>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2 – </w:t>
      </w:r>
      <w:proofErr w:type="spellStart"/>
      <w:r>
        <w:t>sd</w:t>
      </w:r>
      <w:proofErr w:type="spellEnd"/>
      <w:r>
        <w:t xml:space="preserve"> for </w:t>
      </w:r>
      <w:proofErr w:type="spellStart"/>
      <w:r>
        <w:t>spring</w:t>
      </w:r>
      <w:proofErr w:type="spellEnd"/>
      <w:r>
        <w:t xml:space="preserve"> </w:t>
      </w:r>
      <w:proofErr w:type="spellStart"/>
      <w:r>
        <w:t>security</w:t>
      </w:r>
      <w:proofErr w:type="spellEnd"/>
      <w:r>
        <w:t xml:space="preserve"> « login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7CCC3A9A"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bookmarkStart w:id="40" w:name="_Toc25202540"/>
      <w:r>
        <w:t>4.</w:t>
      </w:r>
      <w:r w:rsidR="00F668BB" w:rsidRPr="00650A85">
        <w:t>Implementation</w:t>
      </w:r>
      <w:bookmarkEnd w:id="38"/>
      <w:bookmarkEnd w:id="39"/>
      <w:bookmarkEnd w:id="40"/>
    </w:p>
    <w:p w14:paraId="797B77A6" w14:textId="2C727620" w:rsidR="005A2A17" w:rsidRDefault="005A2A17" w:rsidP="005A2A17">
      <w:pPr>
        <w:pStyle w:val="Heading2"/>
      </w:pPr>
      <w:r>
        <w:lastRenderedPageBreak/>
        <w:t xml:space="preserve">BUILD Backend WITH </w:t>
      </w:r>
      <w:r w:rsidRPr="005A2A17">
        <w:t>SPRING BOOT</w:t>
      </w:r>
    </w:p>
    <w:p w14:paraId="1EC560A1" w14:textId="21F337CD" w:rsidR="005A2A17" w:rsidRDefault="005A2A17" w:rsidP="00FB3110">
      <w:r>
        <w:rPr>
          <w:shd w:val="clear" w:color="auto" w:fill="FFFFFF"/>
        </w:rPr>
        <w:t>Before starting with spring boot, it was clear for me about spring boot that spring boot does not provides any extra features on functionality on top of spring framework. Rather, it provides unlimited defaults configurations and useful conventions to create a stand-</w:t>
      </w:r>
      <w:proofErr w:type="spellStart"/>
      <w:r>
        <w:rPr>
          <w:shd w:val="clear" w:color="auto" w:fill="FFFFFF"/>
        </w:rPr>
        <w:t>lone</w:t>
      </w:r>
      <w:proofErr w:type="spellEnd"/>
      <w:r>
        <w:rPr>
          <w:shd w:val="clear" w:color="auto" w:fill="FFFFFF"/>
        </w:rPr>
        <w:t>, production grade web applications in no time.</w:t>
      </w:r>
    </w:p>
    <w:p w14:paraId="10AA08C7" w14:textId="77777777" w:rsidR="005A2A17" w:rsidRDefault="005A2A17" w:rsidP="00FB3110">
      <w:r>
        <w:t>Spring Boot is the starting point for building all Spring-based applications. Spring Boot is designed to get you up and running as quickly as possible, with minimal upfront configuration of Spring.</w:t>
      </w:r>
    </w:p>
    <w:p w14:paraId="08E36C58" w14:textId="353395A2" w:rsidR="005A2A17" w:rsidRDefault="00544C9F" w:rsidP="00FB3110">
      <w:r>
        <w:t xml:space="preserve"> -</w:t>
      </w:r>
      <w:r w:rsidR="005A2A17">
        <w:t>Get started in seconds using Spring Initializer</w:t>
      </w:r>
    </w:p>
    <w:p w14:paraId="3E2A651E" w14:textId="45FB415B" w:rsidR="005A2A17" w:rsidRDefault="005A2A17" w:rsidP="00FB3110">
      <w:r>
        <w:t>-Build anything: REST API, WebSocket, web, streaming, tasks, and more</w:t>
      </w:r>
    </w:p>
    <w:p w14:paraId="77276E72" w14:textId="53072570" w:rsidR="005A2A17" w:rsidRDefault="005A2A17" w:rsidP="00FB3110">
      <w:r>
        <w:t>-Simplified security</w:t>
      </w:r>
    </w:p>
    <w:p w14:paraId="27530A0C" w14:textId="54340A4F" w:rsidR="005A2A17" w:rsidRDefault="005A2A17" w:rsidP="00FB3110">
      <w:r>
        <w:t>-Rich support for SQL and NoSQL</w:t>
      </w:r>
    </w:p>
    <w:p w14:paraId="3B2D7CEC" w14:textId="6B7C639F" w:rsidR="005A2A17" w:rsidRDefault="005A2A17" w:rsidP="00FB3110">
      <w:r>
        <w:t>-Embedded runtime support: Tomcat, Jetty, and Undertow</w:t>
      </w:r>
    </w:p>
    <w:p w14:paraId="33948A41" w14:textId="1E06AC52" w:rsidR="005A2A17" w:rsidRDefault="005A2A17" w:rsidP="00FB3110">
      <w:r>
        <w:t>-Developer productivity tools such as Live Reload and Auto Restart</w:t>
      </w:r>
    </w:p>
    <w:p w14:paraId="6D227E98" w14:textId="010D8C73" w:rsidR="005A2A17" w:rsidRDefault="005A2A17" w:rsidP="00FB3110">
      <w:r>
        <w:t>-Curated dependencies that just work</w:t>
      </w:r>
    </w:p>
    <w:p w14:paraId="6CE43AE2" w14:textId="7FD1D644" w:rsidR="005A2A17" w:rsidRDefault="005A2A17" w:rsidP="00FB3110">
      <w:r>
        <w:t>-Production-ready features such as tracing, metrics, and health status</w:t>
      </w:r>
    </w:p>
    <w:p w14:paraId="41F12506" w14:textId="3015DB47" w:rsidR="007E445A" w:rsidRDefault="005A2A17" w:rsidP="00FB3110">
      <w:r>
        <w:t>-Works in your favourite IDE: Spring Tool Suite, IntelliJ IDEA, and NetBeans</w:t>
      </w:r>
    </w:p>
    <w:p w14:paraId="2E083754" w14:textId="0C3F58ED" w:rsidR="005A2A17" w:rsidRDefault="005A2A17" w:rsidP="00FB3110"/>
    <w:p w14:paraId="2E1D4539" w14:textId="21BC6CDF" w:rsidR="005A2A17" w:rsidRDefault="005A2A17" w:rsidP="00FB3110">
      <w:pPr>
        <w:rPr>
          <w:shd w:val="clear" w:color="auto" w:fill="FFFFFF"/>
        </w:rPr>
      </w:pPr>
      <w:r>
        <w:rPr>
          <w:shd w:val="clear" w:color="auto" w:fill="FFFFFF"/>
        </w:rPr>
        <w:t xml:space="preserve">Using these </w:t>
      </w:r>
      <w:proofErr w:type="gramStart"/>
      <w:r>
        <w:rPr>
          <w:shd w:val="clear" w:color="auto" w:fill="FFFFFF"/>
        </w:rPr>
        <w:t>features</w:t>
      </w:r>
      <w:proofErr w:type="gramEnd"/>
      <w:r>
        <w:rPr>
          <w:shd w:val="clear" w:color="auto" w:fill="FFFFFF"/>
        </w:rPr>
        <w:t xml:space="preserve"> it has really made building a production grade Spring applications very easy and faster for developers. Also, no XML configurations required anymore with spring boot.</w:t>
      </w:r>
    </w:p>
    <w:p w14:paraId="54A95E02" w14:textId="00885902" w:rsidR="004563A9" w:rsidRDefault="004563A9" w:rsidP="00FB3110">
      <w:pPr>
        <w:rPr>
          <w:shd w:val="clear" w:color="auto" w:fill="FFFFFF"/>
        </w:rPr>
      </w:pPr>
    </w:p>
    <w:p w14:paraId="09CB52E2" w14:textId="72F6D727" w:rsidR="004563A9" w:rsidRDefault="009C1C25" w:rsidP="00FB3110">
      <w:pPr>
        <w:pStyle w:val="Heading2"/>
        <w:rPr>
          <w:shd w:val="clear" w:color="auto" w:fill="FFFFFF"/>
        </w:rPr>
      </w:pPr>
      <w:r>
        <w:rPr>
          <w:shd w:val="clear" w:color="auto" w:fill="FFFFFF"/>
        </w:rPr>
        <w:t>A</w:t>
      </w:r>
      <w:r w:rsidR="00FB3110">
        <w:rPr>
          <w:shd w:val="clear" w:color="auto" w:fill="FFFFFF"/>
        </w:rPr>
        <w:t>NGULAR</w:t>
      </w:r>
      <w:r>
        <w:rPr>
          <w:shd w:val="clear" w:color="auto" w:fill="FFFFFF"/>
        </w:rPr>
        <w:t xml:space="preserve"> for front-end </w:t>
      </w:r>
    </w:p>
    <w:p w14:paraId="02A8DAF3" w14:textId="7F0E322F" w:rsidR="007F3B41" w:rsidRPr="007F3B41" w:rsidRDefault="007F3B41" w:rsidP="007F3B41">
      <w:r>
        <w:t>The technology for front-end is Angular.</w:t>
      </w:r>
    </w:p>
    <w:p w14:paraId="3AEB4DF7" w14:textId="2241247A" w:rsidR="009C1C25" w:rsidRDefault="00FB3110" w:rsidP="00FB3110">
      <w:r>
        <w:t>A</w:t>
      </w:r>
      <w:r w:rsidRPr="00FB3110">
        <w:t xml:space="preserve">ngular helps build interactive and dynamic single page applications (SPAs) with its compelling features including templating, two-way binding, modularization, RESTful API handling, dependency injection, and AJAX handling. </w:t>
      </w:r>
      <w:r w:rsidR="007F3B41">
        <w:t>We</w:t>
      </w:r>
      <w:r w:rsidRPr="00FB3110">
        <w:t xml:space="preserve"> can use HTML as template language and even extend HTML’ syntax to easily convey the components of the application.</w:t>
      </w:r>
    </w:p>
    <w:p w14:paraId="6F22DE7A" w14:textId="3FDBDE13" w:rsidR="00F555EF" w:rsidRDefault="00F555EF" w:rsidP="00FB3110">
      <w:r w:rsidRPr="00F555EF">
        <w:t>Angular applications are built using TypeScript language, a superscript for JavaScript, which ensures higher security as it supports types (primitives, interfaces, etc.). It helps catch and eliminate errors early when writing the code or performing maintenance tasks.</w:t>
      </w:r>
    </w:p>
    <w:p w14:paraId="70E35AD6" w14:textId="4833E163" w:rsidR="00F555EF" w:rsidRDefault="00F555EF" w:rsidP="00FB3110">
      <w:r>
        <w:t>Angular has a lot of pros</w:t>
      </w:r>
    </w:p>
    <w:p w14:paraId="095A80D0" w14:textId="39421C8F" w:rsidR="00F555EF" w:rsidRDefault="00F555EF" w:rsidP="00FB3110">
      <w:r>
        <w:t>-</w:t>
      </w:r>
      <w:r w:rsidR="00106C96" w:rsidRPr="00106C96">
        <w:rPr>
          <w:b/>
        </w:rPr>
        <w:t>simplicity</w:t>
      </w:r>
    </w:p>
    <w:p w14:paraId="384E645B" w14:textId="1D02319D" w:rsidR="00106C96" w:rsidRPr="00106C96" w:rsidRDefault="00106C96" w:rsidP="00FB3110">
      <w:pPr>
        <w:rPr>
          <w:b/>
        </w:rPr>
      </w:pPr>
      <w:r w:rsidRPr="00106C96">
        <w:rPr>
          <w:b/>
        </w:rPr>
        <w:t>-efficiency</w:t>
      </w:r>
    </w:p>
    <w:p w14:paraId="78360E1A" w14:textId="15FFA308" w:rsidR="00106C96" w:rsidRDefault="00106C96" w:rsidP="00FB3110">
      <w:r>
        <w:t>-</w:t>
      </w:r>
      <w:r w:rsidRPr="00106C96">
        <w:t xml:space="preserve"> Developers find AngularJS very effective especially in creating </w:t>
      </w:r>
      <w:r w:rsidRPr="00106C96">
        <w:rPr>
          <w:b/>
        </w:rPr>
        <w:t>dynamic</w:t>
      </w:r>
      <w:r w:rsidRPr="00106C96">
        <w:t>, single page apps, and supporting MVC (Model View Controller) programming structure</w:t>
      </w:r>
      <w:r>
        <w:t>.</w:t>
      </w:r>
    </w:p>
    <w:p w14:paraId="5ECBA6F2" w14:textId="5C899C4C" w:rsidR="00106C96" w:rsidRDefault="00106C96" w:rsidP="00FB3110">
      <w:r>
        <w:t>-</w:t>
      </w:r>
      <w:r w:rsidRPr="00106C96">
        <w:rPr>
          <w:b/>
        </w:rPr>
        <w:t>time-saving</w:t>
      </w:r>
      <w:r>
        <w:t xml:space="preserve"> </w:t>
      </w:r>
      <w:r w:rsidRPr="00106C96">
        <w:t>Projects that previously used to take many months with other frameworks can now be completed faster with AngularJS. All that AngularJS framework requires is splitting the app into several MVC components. From there, the framework takes over because you do not require additional coding.</w:t>
      </w:r>
    </w:p>
    <w:p w14:paraId="263DEA0D" w14:textId="7FF2CB4E" w:rsidR="00106C96" w:rsidRDefault="00106C96" w:rsidP="00FB3110">
      <w:r>
        <w:t xml:space="preserve">-the app is </w:t>
      </w:r>
      <w:r w:rsidRPr="00106C96">
        <w:rPr>
          <w:b/>
        </w:rPr>
        <w:t>easy to learn</w:t>
      </w:r>
      <w:r>
        <w:t xml:space="preserve"> and get started.</w:t>
      </w:r>
    </w:p>
    <w:p w14:paraId="206E777C" w14:textId="3536A134" w:rsidR="00106C96" w:rsidRDefault="00106C96" w:rsidP="00FB3110">
      <w:pPr>
        <w:rPr>
          <w:b/>
        </w:rPr>
      </w:pPr>
      <w:r>
        <w:t>-</w:t>
      </w:r>
      <w:r w:rsidRPr="00106C96">
        <w:rPr>
          <w:b/>
        </w:rPr>
        <w:t>data binding</w:t>
      </w:r>
      <w:r>
        <w:t xml:space="preserve"> in AngularJS is </w:t>
      </w:r>
      <w:r w:rsidRPr="00106C96">
        <w:rPr>
          <w:b/>
        </w:rPr>
        <w:t>very easy</w:t>
      </w:r>
      <w:r w:rsidR="0034764B">
        <w:rPr>
          <w:b/>
        </w:rPr>
        <w:t>.</w:t>
      </w:r>
    </w:p>
    <w:p w14:paraId="0BD30915" w14:textId="2629B288" w:rsidR="0034764B" w:rsidRDefault="0034764B" w:rsidP="00FB3110">
      <w:r>
        <w:t>I like in Angular that it gives our application a clean structure, that is easy to understand and easy to maintain.</w:t>
      </w:r>
    </w:p>
    <w:p w14:paraId="28B2DEA7" w14:textId="5CE9D0E0" w:rsidR="0034764B" w:rsidRPr="0034764B" w:rsidRDefault="0034764B" w:rsidP="00FB3110">
      <w:r>
        <w:t xml:space="preserve">It brings a lot of utility code that we can reuse, for example </w:t>
      </w:r>
      <w:proofErr w:type="gramStart"/>
      <w:r>
        <w:t>users</w:t>
      </w:r>
      <w:proofErr w:type="gramEnd"/>
      <w:r>
        <w:t xml:space="preserve"> navigation. Angular applications are more testable.</w:t>
      </w:r>
    </w:p>
    <w:p w14:paraId="2E28367C" w14:textId="300FAB93" w:rsidR="00106C96" w:rsidRPr="00106C96" w:rsidRDefault="00106C96" w:rsidP="00FB3110"/>
    <w:p w14:paraId="2AADDAF4" w14:textId="77777777" w:rsidR="00F555EF" w:rsidRPr="009C1C25" w:rsidRDefault="00F555EF" w:rsidP="00FB3110"/>
    <w:p w14:paraId="371DA741" w14:textId="77777777" w:rsidR="009C1C25" w:rsidRDefault="009C1C25" w:rsidP="005A2A17">
      <w:pPr>
        <w:rPr>
          <w:rFonts w:ascii="Helvetica" w:hAnsi="Helvetica"/>
          <w:color w:val="333333"/>
          <w:sz w:val="21"/>
          <w:szCs w:val="21"/>
          <w:shd w:val="clear" w:color="auto" w:fill="FFFFFF"/>
        </w:rPr>
      </w:pPr>
    </w:p>
    <w:p w14:paraId="54F2441A" w14:textId="77777777" w:rsidR="009C1C25" w:rsidRDefault="009C1C25" w:rsidP="005A2A17"/>
    <w:p w14:paraId="7543338B" w14:textId="77777777" w:rsidR="005A2A17" w:rsidRPr="007E445A" w:rsidRDefault="005A2A17" w:rsidP="005A2A17"/>
    <w:p w14:paraId="14E53ADB" w14:textId="77777777" w:rsidR="0076685A" w:rsidRPr="0076685A" w:rsidRDefault="0076685A" w:rsidP="0076685A"/>
    <w:p w14:paraId="72AE8726" w14:textId="77777777" w:rsidR="00A14CB0" w:rsidRDefault="00A14CB0" w:rsidP="00A14CB0">
      <w:r>
        <w:t>High Level Architecture</w:t>
      </w:r>
    </w:p>
    <w:p w14:paraId="2C83C181" w14:textId="77777777" w:rsidR="00A14CB0" w:rsidRDefault="00A14CB0" w:rsidP="00A14CB0"/>
    <w:p w14:paraId="55A33FB6" w14:textId="77777777" w:rsidR="00A14CB0" w:rsidRPr="00A14CB0" w:rsidRDefault="00634081" w:rsidP="00A14CB0">
      <w:r>
        <w:rPr>
          <w:noProof/>
        </w:rPr>
        <w:pict w14:anchorId="71EB835F">
          <v:shape id="_x0000_s1054" type="#_x0000_t202" style="position:absolute;margin-left:0;margin-top:288.85pt;width:473.35pt;height:.05pt;z-index:4;mso-position-horizontal-relative:text;mso-position-vertical-relative:text" stroked="f">
            <v:textbox style="mso-next-textbox:#_x0000_s1054;mso-fit-shape-to-text:t" inset="0,0,0,0">
              <w:txbxContent>
                <w:p w14:paraId="2F8314F3" w14:textId="0A384F37" w:rsidR="00C21FAB" w:rsidRPr="00F775C9" w:rsidRDefault="00C21FAB" w:rsidP="00F91180">
                  <w:pPr>
                    <w:pStyle w:val="Caption"/>
                    <w:rPr>
                      <w:sz w:val="20"/>
                      <w:lang w:val="en-BZ"/>
                    </w:rPr>
                  </w:pPr>
                  <w:r>
                    <w:t xml:space="preserve">Figure 2 – Architecture </w:t>
                  </w:r>
                </w:p>
                <w:p w14:paraId="21E61305" w14:textId="77777777" w:rsidR="00C21FAB" w:rsidRDefault="00C21FAB"/>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style="mso-next-textbox:#_x0000_s1031">
                <w:txbxContent>
                  <w:p w14:paraId="494B14C3" w14:textId="42BA4334" w:rsidR="00C21FAB" w:rsidRPr="00A14CB0" w:rsidRDefault="00C21FAB">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style="mso-next-textbox:#_x0000_s1032">
                <w:txbxContent>
                  <w:p w14:paraId="202807FC" w14:textId="77777777" w:rsidR="00C21FAB" w:rsidRDefault="00C21FAB">
                    <w:pPr>
                      <w:rPr>
                        <w:lang w:val="en-US"/>
                      </w:rPr>
                    </w:pPr>
                    <w:r>
                      <w:rPr>
                        <w:lang w:val="en-US"/>
                      </w:rPr>
                      <w:t>RESTFUL API (Spring boot on Java)</w:t>
                    </w:r>
                  </w:p>
                  <w:p w14:paraId="3AC71AC0" w14:textId="77777777" w:rsidR="00C21FAB" w:rsidRPr="00A14CB0" w:rsidRDefault="00C21FAB">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style="mso-next-textbox:#_x0000_s1033">
                <w:txbxContent>
                  <w:p w14:paraId="2FD21181" w14:textId="77777777" w:rsidR="00C21FAB" w:rsidRPr="00A14CB0" w:rsidRDefault="00C21FAB">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31" type="#_x0000_t75" style="width:473.25pt;height:283.9pt">
            <v:imagedata croptop="-65520f" cropbottom="65520f"/>
          </v:shape>
        </w:pict>
      </w:r>
    </w:p>
    <w:p w14:paraId="72D01EC0" w14:textId="77777777" w:rsidR="0009570F" w:rsidRDefault="00A14CB0" w:rsidP="00B67B7C">
      <w:r>
        <w:t xml:space="preserve">Front-end application </w:t>
      </w:r>
      <w:proofErr w:type="gramStart"/>
      <w:r>
        <w:t>talk</w:t>
      </w:r>
      <w:proofErr w:type="gramEnd"/>
      <w:r>
        <w:t xml:space="preserve">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634081">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C21FAB" w:rsidRPr="004F6C3C" w:rsidRDefault="00C21FAB" w:rsidP="003C4FF8">
                  <w:pPr>
                    <w:pStyle w:val="Caption"/>
                    <w:rPr>
                      <w:sz w:val="20"/>
                      <w:lang w:val="en-BZ"/>
                    </w:rPr>
                  </w:pPr>
                  <w:r>
                    <w:t>Figure 3 – Possible extension of application, re-use the backend</w:t>
                  </w:r>
                </w:p>
              </w:txbxContent>
            </v:textbox>
          </v:shape>
        </w:pict>
      </w:r>
      <w:r w:rsidR="00634081">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C21FAB" w:rsidRPr="00A14CB0" w:rsidRDefault="00C21FAB"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C21FAB" w:rsidRDefault="00C21FAB" w:rsidP="00F03B34">
                    <w:pPr>
                      <w:rPr>
                        <w:lang w:val="en-US"/>
                      </w:rPr>
                    </w:pPr>
                    <w:r>
                      <w:rPr>
                        <w:lang w:val="en-US"/>
                      </w:rPr>
                      <w:t>RESTFUL API (Spring boot on Java)</w:t>
                    </w:r>
                  </w:p>
                  <w:p w14:paraId="3495767E" w14:textId="77777777" w:rsidR="00C21FAB" w:rsidRPr="00A14CB0" w:rsidRDefault="00C21FAB" w:rsidP="00F03B34">
                    <w:pPr>
                      <w:rPr>
                        <w:lang w:val="en-US"/>
                      </w:rPr>
                    </w:pPr>
                  </w:p>
                </w:txbxContent>
              </v:textbox>
            </v:rect>
            <v:shape id="_x0000_s1041" type="#_x0000_t132" style="position:absolute;left:5737;top:13769;width:1441;height:962">
              <v:textbox>
                <w:txbxContent>
                  <w:p w14:paraId="550D82EA" w14:textId="77777777" w:rsidR="00C21FAB" w:rsidRPr="00A14CB0" w:rsidRDefault="00C21FAB"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C21FAB" w:rsidRPr="00F03B34" w:rsidRDefault="00C21FAB">
                    <w:pPr>
                      <w:rPr>
                        <w:lang w:val="en-US"/>
                      </w:rPr>
                    </w:pPr>
                    <w:r>
                      <w:rPr>
                        <w:lang w:val="en-US"/>
                      </w:rPr>
                      <w:t>Mobile</w:t>
                    </w:r>
                  </w:p>
                </w:txbxContent>
              </v:textbox>
            </v:rect>
            <v:rect id="_x0000_s1046" style="position:absolute;left:8018;top:10049;width:1440;height:1440">
              <v:textbox>
                <w:txbxContent>
                  <w:p w14:paraId="282FB1B3" w14:textId="77777777" w:rsidR="00C21FAB" w:rsidRPr="00F03B34" w:rsidRDefault="00C21FAB">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634081">
        <w:pict w14:anchorId="4CCDAA15">
          <v:shape id="_x0000_i1032"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99AB6BE" w:rsidR="007E6849" w:rsidRDefault="007E6849" w:rsidP="00D34A9B">
      <w:pPr>
        <w:pStyle w:val="Caption"/>
        <w:rPr>
          <w:lang w:val="en-GB"/>
        </w:rPr>
      </w:pPr>
    </w:p>
    <w:p w14:paraId="3F618372" w14:textId="0E4279BC" w:rsidR="00E15EA6" w:rsidRDefault="00E15EA6" w:rsidP="00E15EA6">
      <w:pPr>
        <w:pStyle w:val="Heading2"/>
        <w:rPr>
          <w:lang w:val="en-GB"/>
        </w:rPr>
      </w:pPr>
      <w:r>
        <w:rPr>
          <w:lang w:val="en-GB"/>
        </w:rPr>
        <w:t xml:space="preserve">Spring boot microservices </w:t>
      </w:r>
    </w:p>
    <w:p w14:paraId="2744E87B" w14:textId="0F65925E" w:rsidR="00E15EA6" w:rsidRDefault="00E15EA6" w:rsidP="00E15EA6">
      <w:pPr>
        <w:rPr>
          <w:lang w:val="en-GB"/>
        </w:rPr>
      </w:pPr>
      <w:r>
        <w:rPr>
          <w:lang w:val="en-GB"/>
        </w:rPr>
        <w:t xml:space="preserve">Microservices it is a different way of building application. </w:t>
      </w:r>
    </w:p>
    <w:p w14:paraId="5E939931" w14:textId="13CDF3CB" w:rsidR="00E15EA6" w:rsidRDefault="00627ECD" w:rsidP="00E15EA6">
      <w:pPr>
        <w:rPr>
          <w:lang w:val="en-GB"/>
        </w:rPr>
      </w:pPr>
      <w:r>
        <w:rPr>
          <w:lang w:val="en-GB"/>
        </w:rPr>
        <w:t xml:space="preserve">The distinction between what we do on the coding side of things where we can have multiple </w:t>
      </w:r>
      <w:proofErr w:type="gramStart"/>
      <w:r>
        <w:rPr>
          <w:lang w:val="en-GB"/>
        </w:rPr>
        <w:t>projects ,</w:t>
      </w:r>
      <w:proofErr w:type="gramEnd"/>
      <w:r>
        <w:rPr>
          <w:lang w:val="en-GB"/>
        </w:rPr>
        <w:t xml:space="preserve"> we can have all kind of modularity but still end up having a monolith deployed on the server. Microservices that thing </w:t>
      </w:r>
      <w:proofErr w:type="gramStart"/>
      <w:r>
        <w:rPr>
          <w:lang w:val="en-GB"/>
        </w:rPr>
        <w:t>changes ,</w:t>
      </w:r>
      <w:proofErr w:type="gramEnd"/>
    </w:p>
    <w:p w14:paraId="5F0E749B" w14:textId="4372ED95" w:rsidR="00627ECD" w:rsidRDefault="00627ECD" w:rsidP="00E15EA6">
      <w:pPr>
        <w:rPr>
          <w:lang w:val="en-GB"/>
        </w:rPr>
      </w:pPr>
      <w:r>
        <w:rPr>
          <w:lang w:val="en-GB"/>
        </w:rPr>
        <w:t xml:space="preserve">We can follow the same patterns with coding but then what’s happening at runtime is very </w:t>
      </w:r>
      <w:proofErr w:type="gramStart"/>
      <w:r>
        <w:rPr>
          <w:lang w:val="en-GB"/>
        </w:rPr>
        <w:t>different .</w:t>
      </w:r>
      <w:proofErr w:type="gramEnd"/>
    </w:p>
    <w:p w14:paraId="0B1639D9" w14:textId="71FFE1E0" w:rsidR="00E15EA6" w:rsidRDefault="00E15EA6" w:rsidP="00E15EA6">
      <w:pPr>
        <w:rPr>
          <w:lang w:val="en-GB"/>
        </w:rPr>
      </w:pPr>
      <w:r>
        <w:rPr>
          <w:lang w:val="en-GB"/>
        </w:rPr>
        <w:t>There are a lot of things to do with microservices. We going to have microservices talk to each other.</w:t>
      </w:r>
    </w:p>
    <w:p w14:paraId="0089387A" w14:textId="1474E1EE" w:rsidR="00E15EA6" w:rsidRDefault="00E15EA6" w:rsidP="00E15EA6">
      <w:pPr>
        <w:rPr>
          <w:lang w:val="en-GB"/>
        </w:rPr>
      </w:pPr>
      <w:r>
        <w:rPr>
          <w:lang w:val="en-GB"/>
        </w:rPr>
        <w:t xml:space="preserve">We have like a big monolith and we split it into smaller stuff. </w:t>
      </w:r>
    </w:p>
    <w:p w14:paraId="630C1D8F" w14:textId="6A47297C" w:rsidR="00E15EA6" w:rsidRDefault="00E15EA6" w:rsidP="00E15EA6">
      <w:pPr>
        <w:rPr>
          <w:lang w:val="en-GB"/>
        </w:rPr>
      </w:pPr>
      <w:r>
        <w:rPr>
          <w:lang w:val="en-GB"/>
        </w:rPr>
        <w:t>There are different aspects to having microservices stock</w:t>
      </w:r>
      <w:r w:rsidR="00F45251">
        <w:rPr>
          <w:lang w:val="en-GB"/>
        </w:rPr>
        <w:t>.</w:t>
      </w:r>
    </w:p>
    <w:p w14:paraId="33DDE872" w14:textId="77777777" w:rsidR="00F45251" w:rsidRDefault="00F45251" w:rsidP="00F45251">
      <w:pPr>
        <w:rPr>
          <w:lang w:val="en-GB"/>
        </w:rPr>
      </w:pPr>
      <w:r>
        <w:rPr>
          <w:lang w:val="en-GB"/>
        </w:rPr>
        <w:t xml:space="preserve">We will </w:t>
      </w:r>
      <w:proofErr w:type="gramStart"/>
      <w:r>
        <w:rPr>
          <w:lang w:val="en-GB"/>
        </w:rPr>
        <w:t>creating</w:t>
      </w:r>
      <w:proofErr w:type="gramEnd"/>
      <w:r>
        <w:rPr>
          <w:lang w:val="en-GB"/>
        </w:rPr>
        <w:t xml:space="preserve"> a couple of microservices, that going to work together to form this application.</w:t>
      </w:r>
    </w:p>
    <w:p w14:paraId="470F5FE0" w14:textId="046622BE" w:rsidR="00F45251" w:rsidRDefault="00F45251" w:rsidP="00E15EA6">
      <w:pPr>
        <w:rPr>
          <w:lang w:val="en-GB"/>
        </w:rPr>
      </w:pPr>
      <w:r>
        <w:rPr>
          <w:lang w:val="en-GB"/>
        </w:rPr>
        <w:t xml:space="preserve">We will have like a big monolith and we will split it up into smaller stuff, and we will make them communicate with each other. </w:t>
      </w:r>
    </w:p>
    <w:p w14:paraId="5D4F8C91" w14:textId="0FC89D41" w:rsidR="00F45251" w:rsidRDefault="00F45251" w:rsidP="00E15EA6">
      <w:pPr>
        <w:rPr>
          <w:lang w:val="en-GB"/>
        </w:rPr>
      </w:pPr>
      <w:proofErr w:type="gramStart"/>
      <w:r>
        <w:rPr>
          <w:lang w:val="en-GB"/>
        </w:rPr>
        <w:t>So</w:t>
      </w:r>
      <w:proofErr w:type="gramEnd"/>
      <w:r>
        <w:rPr>
          <w:lang w:val="en-GB"/>
        </w:rPr>
        <w:t xml:space="preserve"> we will do:</w:t>
      </w:r>
    </w:p>
    <w:p w14:paraId="1E458B2D" w14:textId="2F2AF034" w:rsidR="00F45251" w:rsidRDefault="00F45251" w:rsidP="00F45251">
      <w:pPr>
        <w:numPr>
          <w:ilvl w:val="0"/>
          <w:numId w:val="20"/>
        </w:numPr>
        <w:rPr>
          <w:lang w:val="en-GB"/>
        </w:rPr>
      </w:pPr>
      <w:r>
        <w:rPr>
          <w:lang w:val="en-GB"/>
        </w:rPr>
        <w:t>Create a microservices</w:t>
      </w:r>
    </w:p>
    <w:p w14:paraId="1D4DBFE7" w14:textId="6762D57C" w:rsidR="00F45251" w:rsidRDefault="00F45251" w:rsidP="00F45251">
      <w:pPr>
        <w:numPr>
          <w:ilvl w:val="0"/>
          <w:numId w:val="20"/>
        </w:numPr>
        <w:rPr>
          <w:lang w:val="en-GB"/>
        </w:rPr>
      </w:pPr>
      <w:r>
        <w:rPr>
          <w:lang w:val="en-GB"/>
        </w:rPr>
        <w:t>Make them communicate to each other</w:t>
      </w:r>
    </w:p>
    <w:p w14:paraId="2519CCD0" w14:textId="4A995B53" w:rsidR="00E15EA6" w:rsidRDefault="00366945" w:rsidP="00E15EA6">
      <w:pPr>
        <w:rPr>
          <w:lang w:val="en-GB"/>
        </w:rPr>
      </w:pPr>
      <w:r>
        <w:rPr>
          <w:lang w:val="en-GB"/>
        </w:rPr>
        <w:t xml:space="preserve">Why there is </w:t>
      </w:r>
      <w:r w:rsidR="002F6013">
        <w:rPr>
          <w:lang w:val="en-GB"/>
        </w:rPr>
        <w:t xml:space="preserve">complexity, why do we have so many technologies </w:t>
      </w:r>
      <w:proofErr w:type="gramStart"/>
      <w:r w:rsidR="002F6013">
        <w:rPr>
          <w:lang w:val="en-GB"/>
        </w:rPr>
        <w:t>involved .</w:t>
      </w:r>
      <w:proofErr w:type="gramEnd"/>
      <w:r w:rsidR="002F6013">
        <w:rPr>
          <w:lang w:val="en-GB"/>
        </w:rPr>
        <w:t xml:space="preserve"> We have one monolith, one big chunk of code and we breaking it </w:t>
      </w:r>
      <w:proofErr w:type="gramStart"/>
      <w:r w:rsidR="002F6013">
        <w:rPr>
          <w:lang w:val="en-GB"/>
        </w:rPr>
        <w:t>out .</w:t>
      </w:r>
      <w:proofErr w:type="gramEnd"/>
      <w:r w:rsidR="002F6013">
        <w:rPr>
          <w:lang w:val="en-GB"/>
        </w:rPr>
        <w:t xml:space="preserve"> We solving scalability, modularity of </w:t>
      </w:r>
      <w:proofErr w:type="gramStart"/>
      <w:r w:rsidR="002F6013">
        <w:rPr>
          <w:lang w:val="en-GB"/>
        </w:rPr>
        <w:t>deployment ,</w:t>
      </w:r>
      <w:proofErr w:type="gramEnd"/>
      <w:r w:rsidR="002F6013">
        <w:rPr>
          <w:lang w:val="en-GB"/>
        </w:rPr>
        <w:t xml:space="preserve"> we can make changes to one small portion of the application  without having to reapply the whole thing .</w:t>
      </w:r>
    </w:p>
    <w:p w14:paraId="78514E20" w14:textId="2729E103" w:rsidR="002F6013" w:rsidRDefault="002F6013" w:rsidP="00E15EA6">
      <w:pPr>
        <w:rPr>
          <w:lang w:val="en-GB"/>
        </w:rPr>
      </w:pPr>
      <w:r>
        <w:rPr>
          <w:lang w:val="en-GB"/>
        </w:rPr>
        <w:t xml:space="preserve">We will use spring </w:t>
      </w:r>
      <w:proofErr w:type="gramStart"/>
      <w:r>
        <w:rPr>
          <w:lang w:val="en-GB"/>
        </w:rPr>
        <w:t>cloud ,</w:t>
      </w:r>
      <w:proofErr w:type="gramEnd"/>
      <w:r>
        <w:rPr>
          <w:lang w:val="en-GB"/>
        </w:rPr>
        <w:t xml:space="preserve"> because it is one of the most robust ways of building micro services.</w:t>
      </w:r>
    </w:p>
    <w:p w14:paraId="0CA9E751" w14:textId="7A43E6D3" w:rsidR="002F6013" w:rsidRDefault="002F6013" w:rsidP="00C826D3">
      <w:pPr>
        <w:pStyle w:val="Heading3"/>
        <w:rPr>
          <w:lang w:val="en-GB"/>
        </w:rPr>
      </w:pPr>
      <w:r>
        <w:rPr>
          <w:lang w:val="en-GB"/>
        </w:rPr>
        <w:t>Prere</w:t>
      </w:r>
      <w:r w:rsidR="00C826D3">
        <w:rPr>
          <w:lang w:val="en-GB"/>
        </w:rPr>
        <w:t>quisites</w:t>
      </w:r>
    </w:p>
    <w:p w14:paraId="19FB1841" w14:textId="1857DFC8" w:rsidR="00C826D3" w:rsidRDefault="00C826D3" w:rsidP="00C826D3">
      <w:pPr>
        <w:numPr>
          <w:ilvl w:val="0"/>
          <w:numId w:val="21"/>
        </w:numPr>
        <w:rPr>
          <w:lang w:val="en-GB"/>
        </w:rPr>
      </w:pPr>
      <w:r>
        <w:rPr>
          <w:lang w:val="en-GB"/>
        </w:rPr>
        <w:t>Java</w:t>
      </w:r>
    </w:p>
    <w:p w14:paraId="7E30B51F" w14:textId="143D2027" w:rsidR="00C826D3" w:rsidRDefault="00C826D3" w:rsidP="00C826D3">
      <w:pPr>
        <w:numPr>
          <w:ilvl w:val="0"/>
          <w:numId w:val="21"/>
        </w:numPr>
        <w:rPr>
          <w:lang w:val="en-GB"/>
        </w:rPr>
      </w:pPr>
      <w:r>
        <w:rPr>
          <w:lang w:val="en-GB"/>
        </w:rPr>
        <w:lastRenderedPageBreak/>
        <w:t>Spring boot</w:t>
      </w:r>
    </w:p>
    <w:p w14:paraId="0807238E" w14:textId="5B4AB0B4" w:rsidR="00C826D3" w:rsidRPr="00C826D3" w:rsidRDefault="00C826D3" w:rsidP="00C826D3">
      <w:pPr>
        <w:rPr>
          <w:lang w:val="en-GB"/>
        </w:rPr>
      </w:pPr>
      <w:r>
        <w:rPr>
          <w:lang w:val="en-GB"/>
        </w:rPr>
        <w:t>Each microservice is going to be a spring boot application.</w:t>
      </w: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1" w:name="_Toc20697875"/>
      <w:bookmarkStart w:id="42" w:name="_Toc22510017"/>
      <w:bookmarkStart w:id="43" w:name="_Toc25202541"/>
      <w:r w:rsidRPr="00650A85">
        <w:t>Testin</w:t>
      </w:r>
      <w:bookmarkEnd w:id="41"/>
      <w:bookmarkEnd w:id="42"/>
      <w:r w:rsidR="00C11D17">
        <w:t>g</w:t>
      </w:r>
      <w:bookmarkEnd w:id="43"/>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4" w:name="_Toc20697876"/>
      <w:bookmarkStart w:id="45" w:name="_Toc22510018"/>
      <w:bookmarkStart w:id="46" w:name="_Toc25202542"/>
      <w:r w:rsidRPr="00650A85">
        <w:t>Conclusion</w:t>
      </w:r>
      <w:bookmarkEnd w:id="44"/>
      <w:bookmarkEnd w:id="45"/>
      <w:bookmarkEnd w:id="46"/>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47" w:name="_Toc22510019"/>
      <w:r w:rsidRPr="00650A85">
        <w:t>Summary</w:t>
      </w:r>
      <w:bookmarkEnd w:id="47"/>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48" w:name="_Toc22510020"/>
      <w:r>
        <w:t>Interpretation</w:t>
      </w:r>
      <w:bookmarkEnd w:id="48"/>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49" w:name="_Toc22510021"/>
      <w:r>
        <w:t>Outlook</w:t>
      </w:r>
      <w:bookmarkEnd w:id="49"/>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0" w:name="_Toc20697877"/>
      <w:bookmarkStart w:id="51" w:name="_Toc22510022"/>
      <w:bookmarkStart w:id="52" w:name="_Toc25202543"/>
      <w:r w:rsidRPr="006C358E">
        <w:t>Glossary</w:t>
      </w:r>
      <w:bookmarkEnd w:id="50"/>
      <w:bookmarkEnd w:id="51"/>
      <w:bookmarkEnd w:id="52"/>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3" w:name="_Toc20697878"/>
      <w:bookmarkStart w:id="54" w:name="_Toc22510023"/>
      <w:bookmarkStart w:id="55" w:name="_Toc25202544"/>
      <w:r w:rsidRPr="006C358E">
        <w:t>Bibliography</w:t>
      </w:r>
      <w:bookmarkEnd w:id="53"/>
      <w:bookmarkEnd w:id="54"/>
      <w:bookmarkEnd w:id="55"/>
    </w:p>
    <w:p w14:paraId="3CFAEB87" w14:textId="6AB58F11" w:rsidR="00F668BB" w:rsidRDefault="00F668BB" w:rsidP="00F668BB">
      <w:pPr>
        <w:rPr>
          <w:b/>
        </w:rPr>
      </w:pPr>
      <w:r w:rsidRPr="006C358E">
        <w:rPr>
          <w:b/>
        </w:rPr>
        <w:t>Literary Entry</w:t>
      </w:r>
    </w:p>
    <w:p w14:paraId="012A6041" w14:textId="11571035" w:rsidR="00F668BB" w:rsidRPr="00F668BB" w:rsidRDefault="00107C16" w:rsidP="00F668BB">
      <w:pPr>
        <w:pStyle w:val="Verzeichnis"/>
        <w:rPr>
          <w:lang w:val="en-US"/>
        </w:rPr>
      </w:pPr>
      <w:r>
        <w:rPr>
          <w:i/>
          <w:lang w:val="en-US"/>
        </w:rPr>
        <w:t>Prof.Dr. Oliv</w:t>
      </w:r>
      <w:r w:rsidR="006814C2">
        <w:rPr>
          <w:i/>
          <w:lang w:val="en-US"/>
        </w:rPr>
        <w:t xml:space="preserve">ier Biberstein, Prof.Dr Eric </w:t>
      </w:r>
      <w:proofErr w:type="spellStart"/>
      <w:proofErr w:type="gramStart"/>
      <w:r w:rsidR="006814C2">
        <w:rPr>
          <w:i/>
          <w:lang w:val="en-US"/>
        </w:rPr>
        <w:t>Dubuis</w:t>
      </w:r>
      <w:proofErr w:type="spellEnd"/>
      <w:r w:rsidR="006814C2">
        <w:rPr>
          <w:i/>
          <w:lang w:val="en-US"/>
        </w:rPr>
        <w:t xml:space="preserve"> ,</w:t>
      </w:r>
      <w:proofErr w:type="gramEnd"/>
      <w:r w:rsidR="006814C2">
        <w:rPr>
          <w:i/>
          <w:lang w:val="en-US"/>
        </w:rPr>
        <w:t xml:space="preserve"> Software Engineering and Design</w:t>
      </w:r>
      <w:r w:rsidR="00F668BB"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4E2ECAFB" w:rsidR="00F668BB" w:rsidRPr="0075500C" w:rsidRDefault="006814C2" w:rsidP="00F668BB">
      <w:pPr>
        <w:pStyle w:val="Verzeichnis"/>
        <w:rPr>
          <w:lang w:val="en-US"/>
        </w:rPr>
      </w:pPr>
      <w:r w:rsidRPr="0075500C">
        <w:rPr>
          <w:i/>
          <w:lang w:val="en-US"/>
        </w:rPr>
        <w:t xml:space="preserve">Prof.Dr. Olivier Biberstein, Prof.Dr Eric </w:t>
      </w:r>
      <w:proofErr w:type="spellStart"/>
      <w:r w:rsidRPr="0075500C">
        <w:rPr>
          <w:i/>
          <w:lang w:val="en-US"/>
        </w:rPr>
        <w:t>Dubuis</w:t>
      </w:r>
      <w:proofErr w:type="spellEnd"/>
      <w:r w:rsidRPr="0075500C">
        <w:rPr>
          <w:i/>
          <w:lang w:val="en-US"/>
        </w:rPr>
        <w:t xml:space="preserve">, </w:t>
      </w:r>
      <w:r>
        <w:rPr>
          <w:i/>
          <w:lang w:val="en-US"/>
        </w:rPr>
        <w:t>Software Engineering and Design</w:t>
      </w:r>
      <w:r w:rsidRPr="00F668BB">
        <w:rPr>
          <w:lang w:val="en-US"/>
        </w:rPr>
        <w:tab/>
      </w:r>
      <w:r w:rsidR="00F668BB" w:rsidRPr="0075500C">
        <w:rPr>
          <w:lang w:val="en-US"/>
        </w:rPr>
        <w:t>9</w:t>
      </w:r>
    </w:p>
    <w:p w14:paraId="40D8C7A0" w14:textId="6EF4C94F" w:rsidR="00F555EF" w:rsidRPr="00F555EF" w:rsidRDefault="00F555EF" w:rsidP="00F555EF">
      <w:pPr>
        <w:rPr>
          <w:b/>
          <w:lang w:val="en-US"/>
        </w:rPr>
      </w:pPr>
      <w:r w:rsidRPr="00F668BB">
        <w:rPr>
          <w:b/>
          <w:lang w:val="en-US"/>
        </w:rPr>
        <w:t>Literary Entry</w:t>
      </w:r>
      <w:r w:rsidRPr="00F668BB">
        <w:rPr>
          <w:lang w:val="en-US"/>
        </w:rPr>
        <w:tab/>
        <w:t>9</w:t>
      </w:r>
    </w:p>
    <w:p w14:paraId="3ADDB190" w14:textId="77777777" w:rsidR="0075500C" w:rsidRPr="0075500C" w:rsidRDefault="0075500C" w:rsidP="00755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9"/>
          <w:szCs w:val="9"/>
          <w:lang w:val="en-US"/>
        </w:rPr>
      </w:pPr>
      <w:r w:rsidRPr="0075500C">
        <w:rPr>
          <w:rFonts w:ascii="Courier New" w:eastAsia="Times New Roman" w:hAnsi="Courier New" w:cs="Courier New"/>
          <w:b/>
          <w:bCs/>
          <w:color w:val="008000"/>
          <w:sz w:val="9"/>
          <w:szCs w:val="9"/>
          <w:lang w:val="en-US"/>
        </w:rPr>
        <w:t>{{</w:t>
      </w:r>
      <w:r w:rsidRPr="0075500C">
        <w:rPr>
          <w:rFonts w:ascii="Courier New" w:eastAsia="Times New Roman" w:hAnsi="Courier New" w:cs="Courier New"/>
          <w:b/>
          <w:bCs/>
          <w:color w:val="660E7A"/>
          <w:sz w:val="9"/>
          <w:szCs w:val="9"/>
          <w:lang w:val="en-US"/>
        </w:rPr>
        <w:t>message</w:t>
      </w:r>
      <w:r w:rsidRPr="0075500C">
        <w:rPr>
          <w:rFonts w:ascii="Courier New" w:eastAsia="Times New Roman" w:hAnsi="Courier New" w:cs="Courier New"/>
          <w:b/>
          <w:bCs/>
          <w:color w:val="008000"/>
          <w:sz w:val="9"/>
          <w:szCs w:val="9"/>
          <w:lang w:val="en-US"/>
        </w:rPr>
        <w:t>}}</w:t>
      </w:r>
    </w:p>
    <w:p w14:paraId="4C6127CE" w14:textId="69B0152C" w:rsidR="00F555EF" w:rsidRPr="00F668BB" w:rsidRDefault="0075500C" w:rsidP="00F668BB">
      <w:pPr>
        <w:pStyle w:val="Verzeichnis"/>
        <w:rPr>
          <w:lang w:val="en-US"/>
        </w:rPr>
      </w:pPr>
      <w:r>
        <w:rPr>
          <w:lang w:val="en-US"/>
        </w:rPr>
        <w:lastRenderedPageBreak/>
        <w:t>A</w:t>
      </w:r>
      <w:r w:rsidRPr="0075500C">
        <w:rPr>
          <w:lang w:val="en-US"/>
        </w:rPr>
        <w:t>ngular.io/guide</w:t>
      </w:r>
      <w:bookmarkStart w:id="56" w:name="_GoBack"/>
      <w:bookmarkEnd w:id="56"/>
    </w:p>
    <w:p w14:paraId="41B6055B" w14:textId="77777777" w:rsidR="00F668BB" w:rsidRPr="00F668BB" w:rsidRDefault="00F668BB" w:rsidP="00F668BB">
      <w:pPr>
        <w:rPr>
          <w:b/>
          <w:lang w:val="en-US"/>
        </w:rPr>
      </w:pPr>
      <w:r w:rsidRPr="00F668BB">
        <w:rPr>
          <w:b/>
          <w:lang w:val="en-US"/>
        </w:rPr>
        <w:t>Literary Entry</w:t>
      </w:r>
    </w:p>
    <w:p w14:paraId="7EF839BD" w14:textId="5871A1B7" w:rsidR="00F668BB" w:rsidRPr="00F668BB" w:rsidRDefault="001136FF" w:rsidP="00F668BB">
      <w:pPr>
        <w:pStyle w:val="Verzeichnis"/>
        <w:rPr>
          <w:lang w:val="en-US"/>
        </w:rPr>
      </w:pPr>
      <w:r>
        <w:rPr>
          <w:i/>
          <w:lang w:val="en-US"/>
        </w:rPr>
        <w:t>Spring.io/guides</w:t>
      </w:r>
      <w:r w:rsidR="00F668BB" w:rsidRPr="00F668BB">
        <w:rPr>
          <w:i/>
          <w:lang w:val="en-US"/>
        </w:rPr>
        <w:t xml:space="preserve">, </w:t>
      </w:r>
      <w:r>
        <w:rPr>
          <w:i/>
          <w:lang w:val="en-US"/>
        </w:rPr>
        <w:t>2019</w:t>
      </w:r>
      <w:r w:rsidR="00F668BB"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7" w:name="_Toc20697880"/>
      <w:bookmarkStart w:id="58" w:name="_Toc22510024"/>
      <w:bookmarkStart w:id="59" w:name="_Toc25202545"/>
      <w:r w:rsidRPr="00143082">
        <w:t>Version</w:t>
      </w:r>
      <w:r w:rsidRPr="006C358E">
        <w:t xml:space="preserve"> control</w:t>
      </w:r>
      <w:bookmarkEnd w:id="57"/>
      <w:bookmarkEnd w:id="58"/>
      <w:bookmarkEnd w:id="59"/>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473F6180"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0" w:name="_Toc22510025"/>
      <w:bookmarkStart w:id="61" w:name="_Toc25202546"/>
      <w:r>
        <w:t>Project planning</w:t>
      </w:r>
      <w:bookmarkEnd w:id="60"/>
      <w:bookmarkEnd w:id="61"/>
    </w:p>
    <w:p w14:paraId="658C41BE" w14:textId="69683D6D" w:rsidR="00C21FAB" w:rsidRDefault="0075500C" w:rsidP="00C21FAB">
      <w:pPr>
        <w:rPr>
          <w:sz w:val="19"/>
        </w:rPr>
      </w:pPr>
      <w:r>
        <w:rPr>
          <w:sz w:val="19"/>
        </w:rPr>
        <w:pict w14:anchorId="50C2F27C">
          <v:shape id="_x0000_i1033" type="#_x0000_t75" style="width:472.9pt;height:122.25pt">
            <v:imagedata r:id="rId14" o:title="sprint plannung"/>
          </v:shape>
        </w:pict>
      </w:r>
    </w:p>
    <w:p w14:paraId="5F09726F" w14:textId="0878057D" w:rsidR="00C21FAB" w:rsidRDefault="00C21FAB" w:rsidP="00C21FAB">
      <w:pPr>
        <w:rPr>
          <w:sz w:val="19"/>
        </w:rPr>
      </w:pPr>
    </w:p>
    <w:tbl>
      <w:tblPr>
        <w:tblW w:w="9495" w:type="dxa"/>
        <w:tblLayout w:type="fixed"/>
        <w:tblCellMar>
          <w:left w:w="0" w:type="dxa"/>
          <w:right w:w="0" w:type="dxa"/>
        </w:tblCellMar>
        <w:tblLook w:val="04A0" w:firstRow="1" w:lastRow="0" w:firstColumn="1" w:lastColumn="0" w:noHBand="0" w:noVBand="1"/>
      </w:tblPr>
      <w:tblGrid>
        <w:gridCol w:w="9495"/>
      </w:tblGrid>
      <w:tr w:rsidR="00C21FAB" w:rsidRPr="00C13A01" w14:paraId="209D5A91" w14:textId="77777777" w:rsidTr="00C21FAB">
        <w:tc>
          <w:tcPr>
            <w:tcW w:w="9437" w:type="dxa"/>
            <w:shd w:val="clear" w:color="auto" w:fill="auto"/>
          </w:tcPr>
          <w:p w14:paraId="5B52D440" w14:textId="54479C63" w:rsidR="00C21FAB" w:rsidRDefault="00C21FAB" w:rsidP="00C21FAB">
            <w:pPr>
              <w:pStyle w:val="Heading2"/>
            </w:pPr>
            <w:r>
              <w:lastRenderedPageBreak/>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36"/>
              <w:gridCol w:w="974"/>
              <w:gridCol w:w="932"/>
              <w:gridCol w:w="960"/>
              <w:gridCol w:w="933"/>
              <w:gridCol w:w="918"/>
              <w:gridCol w:w="927"/>
              <w:gridCol w:w="545"/>
              <w:gridCol w:w="1246"/>
              <w:gridCol w:w="956"/>
            </w:tblGrid>
            <w:tr w:rsidR="00C21FAB" w14:paraId="06FE1B23" w14:textId="77777777" w:rsidTr="00C21FAB">
              <w:tc>
                <w:tcPr>
                  <w:tcW w:w="1036" w:type="dxa"/>
                  <w:tcBorders>
                    <w:bottom w:val="single" w:sz="12" w:space="0" w:color="666666"/>
                  </w:tcBorders>
                  <w:shd w:val="clear" w:color="auto" w:fill="auto"/>
                </w:tcPr>
                <w:p w14:paraId="13A57D69" w14:textId="77777777" w:rsidR="00C21FAB" w:rsidRPr="00C40FEB" w:rsidRDefault="00C21FAB" w:rsidP="00C21FAB">
                  <w:pPr>
                    <w:rPr>
                      <w:b/>
                      <w:bCs/>
                    </w:rPr>
                  </w:pPr>
                </w:p>
              </w:tc>
              <w:tc>
                <w:tcPr>
                  <w:tcW w:w="974" w:type="dxa"/>
                  <w:tcBorders>
                    <w:bottom w:val="single" w:sz="12" w:space="0" w:color="666666"/>
                  </w:tcBorders>
                  <w:shd w:val="clear" w:color="auto" w:fill="auto"/>
                </w:tcPr>
                <w:p w14:paraId="4EC8D6AC" w14:textId="77777777" w:rsidR="00C21FAB" w:rsidRPr="00C40FEB" w:rsidRDefault="00C21FAB" w:rsidP="00C21FAB">
                  <w:pPr>
                    <w:rPr>
                      <w:b/>
                      <w:bCs/>
                    </w:rPr>
                  </w:pPr>
                </w:p>
              </w:tc>
              <w:tc>
                <w:tcPr>
                  <w:tcW w:w="932" w:type="dxa"/>
                  <w:tcBorders>
                    <w:bottom w:val="single" w:sz="12" w:space="0" w:color="666666"/>
                  </w:tcBorders>
                  <w:shd w:val="clear" w:color="auto" w:fill="auto"/>
                </w:tcPr>
                <w:p w14:paraId="09E060CD" w14:textId="77777777" w:rsidR="00C21FAB" w:rsidRPr="00C40FEB" w:rsidRDefault="00C21FAB" w:rsidP="00C21FAB">
                  <w:pPr>
                    <w:rPr>
                      <w:b/>
                      <w:bCs/>
                    </w:rPr>
                  </w:pPr>
                </w:p>
              </w:tc>
              <w:tc>
                <w:tcPr>
                  <w:tcW w:w="960" w:type="dxa"/>
                  <w:tcBorders>
                    <w:bottom w:val="single" w:sz="12" w:space="0" w:color="666666"/>
                  </w:tcBorders>
                  <w:shd w:val="clear" w:color="auto" w:fill="auto"/>
                </w:tcPr>
                <w:p w14:paraId="7FEE438E" w14:textId="77777777" w:rsidR="00C21FAB" w:rsidRPr="00C40FEB" w:rsidRDefault="00C21FAB" w:rsidP="00C21FAB">
                  <w:pPr>
                    <w:rPr>
                      <w:b/>
                      <w:bCs/>
                    </w:rPr>
                  </w:pPr>
                </w:p>
              </w:tc>
              <w:tc>
                <w:tcPr>
                  <w:tcW w:w="933" w:type="dxa"/>
                  <w:tcBorders>
                    <w:bottom w:val="single" w:sz="12" w:space="0" w:color="666666"/>
                  </w:tcBorders>
                  <w:shd w:val="clear" w:color="auto" w:fill="auto"/>
                </w:tcPr>
                <w:p w14:paraId="72A2896E" w14:textId="77777777" w:rsidR="00C21FAB" w:rsidRPr="00C40FEB" w:rsidRDefault="00C21FAB" w:rsidP="00C21FAB">
                  <w:pPr>
                    <w:rPr>
                      <w:b/>
                      <w:bCs/>
                    </w:rPr>
                  </w:pPr>
                </w:p>
              </w:tc>
              <w:tc>
                <w:tcPr>
                  <w:tcW w:w="918" w:type="dxa"/>
                  <w:tcBorders>
                    <w:bottom w:val="single" w:sz="12" w:space="0" w:color="666666"/>
                  </w:tcBorders>
                  <w:shd w:val="clear" w:color="auto" w:fill="auto"/>
                </w:tcPr>
                <w:p w14:paraId="607F4210" w14:textId="77777777" w:rsidR="00C21FAB" w:rsidRPr="00C40FEB" w:rsidRDefault="00C21FAB" w:rsidP="00C21FAB">
                  <w:pPr>
                    <w:rPr>
                      <w:b/>
                      <w:bCs/>
                    </w:rPr>
                  </w:pPr>
                </w:p>
              </w:tc>
              <w:tc>
                <w:tcPr>
                  <w:tcW w:w="927" w:type="dxa"/>
                  <w:tcBorders>
                    <w:bottom w:val="single" w:sz="12" w:space="0" w:color="666666"/>
                  </w:tcBorders>
                  <w:shd w:val="clear" w:color="auto" w:fill="auto"/>
                </w:tcPr>
                <w:p w14:paraId="0D163875" w14:textId="77777777" w:rsidR="00C21FAB" w:rsidRPr="00C40FEB" w:rsidRDefault="00C21FAB" w:rsidP="00C21FAB">
                  <w:pPr>
                    <w:rPr>
                      <w:b/>
                      <w:bCs/>
                    </w:rPr>
                  </w:pPr>
                </w:p>
              </w:tc>
              <w:tc>
                <w:tcPr>
                  <w:tcW w:w="545" w:type="dxa"/>
                  <w:tcBorders>
                    <w:bottom w:val="single" w:sz="12" w:space="0" w:color="666666"/>
                  </w:tcBorders>
                  <w:shd w:val="clear" w:color="auto" w:fill="auto"/>
                </w:tcPr>
                <w:p w14:paraId="28808F69" w14:textId="77777777" w:rsidR="00C21FAB" w:rsidRPr="00C40FEB" w:rsidRDefault="00C21FAB" w:rsidP="00C21FAB">
                  <w:pPr>
                    <w:rPr>
                      <w:b/>
                      <w:bCs/>
                    </w:rPr>
                  </w:pPr>
                </w:p>
              </w:tc>
              <w:tc>
                <w:tcPr>
                  <w:tcW w:w="1246" w:type="dxa"/>
                  <w:tcBorders>
                    <w:bottom w:val="single" w:sz="12" w:space="0" w:color="666666"/>
                  </w:tcBorders>
                  <w:shd w:val="clear" w:color="auto" w:fill="FFFFFF"/>
                </w:tcPr>
                <w:p w14:paraId="670A7DBE" w14:textId="77777777" w:rsidR="00C21FAB" w:rsidRPr="00C40FEB" w:rsidRDefault="00C21FAB" w:rsidP="00C21FAB">
                  <w:pPr>
                    <w:rPr>
                      <w:b/>
                      <w:bCs/>
                    </w:rPr>
                  </w:pPr>
                </w:p>
              </w:tc>
              <w:tc>
                <w:tcPr>
                  <w:tcW w:w="956" w:type="dxa"/>
                  <w:tcBorders>
                    <w:bottom w:val="single" w:sz="12" w:space="0" w:color="666666"/>
                  </w:tcBorders>
                  <w:shd w:val="clear" w:color="auto" w:fill="auto"/>
                </w:tcPr>
                <w:p w14:paraId="1886D09F" w14:textId="77777777" w:rsidR="00C21FAB" w:rsidRPr="00C40FEB" w:rsidRDefault="00C21FAB" w:rsidP="00C21FAB">
                  <w:pPr>
                    <w:rPr>
                      <w:b/>
                      <w:bCs/>
                    </w:rPr>
                  </w:pPr>
                </w:p>
              </w:tc>
            </w:tr>
            <w:tr w:rsidR="00C21FAB" w14:paraId="4818FC21" w14:textId="77777777" w:rsidTr="00C21FAB">
              <w:tc>
                <w:tcPr>
                  <w:tcW w:w="1036" w:type="dxa"/>
                  <w:shd w:val="clear" w:color="auto" w:fill="auto"/>
                </w:tcPr>
                <w:p w14:paraId="5D63CA1B" w14:textId="77777777" w:rsidR="00C21FAB" w:rsidRPr="00C40FEB" w:rsidRDefault="00C21FAB" w:rsidP="00C21FAB">
                  <w:pPr>
                    <w:rPr>
                      <w:b/>
                      <w:bCs/>
                    </w:rPr>
                  </w:pPr>
                  <w:r w:rsidRPr="00C40FEB">
                    <w:rPr>
                      <w:rFonts w:cs="Calibri"/>
                      <w:b/>
                      <w:bCs/>
                      <w:color w:val="000000"/>
                      <w:sz w:val="22"/>
                      <w:szCs w:val="22"/>
                    </w:rPr>
                    <w:t># sprint</w:t>
                  </w:r>
                </w:p>
              </w:tc>
              <w:tc>
                <w:tcPr>
                  <w:tcW w:w="974" w:type="dxa"/>
                  <w:shd w:val="clear" w:color="auto" w:fill="FFE599"/>
                </w:tcPr>
                <w:p w14:paraId="584D5715" w14:textId="77777777" w:rsidR="00C21FAB" w:rsidRDefault="00C21FAB" w:rsidP="00C21FAB">
                  <w:r>
                    <w:t>Oct-19</w:t>
                  </w:r>
                </w:p>
              </w:tc>
              <w:tc>
                <w:tcPr>
                  <w:tcW w:w="932" w:type="dxa"/>
                  <w:shd w:val="clear" w:color="auto" w:fill="auto"/>
                </w:tcPr>
                <w:p w14:paraId="2A12A256" w14:textId="77777777" w:rsidR="00C21FAB" w:rsidRDefault="00C21FAB" w:rsidP="00C21FAB"/>
              </w:tc>
              <w:tc>
                <w:tcPr>
                  <w:tcW w:w="960" w:type="dxa"/>
                  <w:shd w:val="clear" w:color="auto" w:fill="auto"/>
                </w:tcPr>
                <w:p w14:paraId="27EA91B0" w14:textId="77777777" w:rsidR="00C21FAB" w:rsidRDefault="00C21FAB" w:rsidP="00C21FAB"/>
              </w:tc>
              <w:tc>
                <w:tcPr>
                  <w:tcW w:w="933" w:type="dxa"/>
                  <w:shd w:val="clear" w:color="auto" w:fill="auto"/>
                </w:tcPr>
                <w:p w14:paraId="6CE3DB9C" w14:textId="77777777" w:rsidR="00C21FAB" w:rsidRDefault="00C21FAB" w:rsidP="00C21FAB"/>
              </w:tc>
              <w:tc>
                <w:tcPr>
                  <w:tcW w:w="918" w:type="dxa"/>
                  <w:shd w:val="clear" w:color="auto" w:fill="auto"/>
                </w:tcPr>
                <w:p w14:paraId="7C6CE53B" w14:textId="77777777" w:rsidR="00C21FAB" w:rsidRDefault="00C21FAB" w:rsidP="00C21FAB"/>
              </w:tc>
              <w:tc>
                <w:tcPr>
                  <w:tcW w:w="927" w:type="dxa"/>
                  <w:shd w:val="clear" w:color="auto" w:fill="auto"/>
                </w:tcPr>
                <w:p w14:paraId="78A3087C" w14:textId="77777777" w:rsidR="00C21FAB" w:rsidRDefault="00C21FAB" w:rsidP="00C21FAB"/>
              </w:tc>
              <w:tc>
                <w:tcPr>
                  <w:tcW w:w="545" w:type="dxa"/>
                  <w:shd w:val="clear" w:color="auto" w:fill="auto"/>
                </w:tcPr>
                <w:p w14:paraId="21896739" w14:textId="77777777" w:rsidR="00C21FAB" w:rsidRDefault="00C21FAB" w:rsidP="00C21FAB"/>
              </w:tc>
              <w:tc>
                <w:tcPr>
                  <w:tcW w:w="1246" w:type="dxa"/>
                  <w:shd w:val="clear" w:color="auto" w:fill="FFFFFF"/>
                </w:tcPr>
                <w:p w14:paraId="2F49B805" w14:textId="77777777" w:rsidR="00C21FAB" w:rsidRDefault="00C21FAB" w:rsidP="00C21FAB"/>
              </w:tc>
              <w:tc>
                <w:tcPr>
                  <w:tcW w:w="956" w:type="dxa"/>
                  <w:shd w:val="clear" w:color="auto" w:fill="auto"/>
                </w:tcPr>
                <w:p w14:paraId="3A256824" w14:textId="77777777" w:rsidR="00C21FAB" w:rsidRDefault="00C21FAB" w:rsidP="00C21FAB"/>
              </w:tc>
            </w:tr>
            <w:tr w:rsidR="00C21FAB" w14:paraId="6B31DE39" w14:textId="77777777" w:rsidTr="00C21FAB">
              <w:tc>
                <w:tcPr>
                  <w:tcW w:w="1036" w:type="dxa"/>
                  <w:shd w:val="clear" w:color="auto" w:fill="D5DCE4"/>
                  <w:vAlign w:val="bottom"/>
                </w:tcPr>
                <w:p w14:paraId="018D49AC" w14:textId="77777777" w:rsidR="00C21FAB" w:rsidRPr="00C40FEB" w:rsidRDefault="00C21FAB" w:rsidP="00C21FAB">
                  <w:pPr>
                    <w:spacing w:before="0" w:after="0" w:line="240" w:lineRule="auto"/>
                    <w:rPr>
                      <w:rFonts w:cs="Calibri"/>
                      <w:b/>
                      <w:bCs/>
                      <w:color w:val="000000"/>
                      <w:sz w:val="22"/>
                      <w:szCs w:val="22"/>
                      <w:lang w:val="en-US"/>
                    </w:rPr>
                  </w:pPr>
                </w:p>
              </w:tc>
              <w:tc>
                <w:tcPr>
                  <w:tcW w:w="974" w:type="dxa"/>
                  <w:shd w:val="clear" w:color="auto" w:fill="D5DCE4"/>
                  <w:vAlign w:val="bottom"/>
                </w:tcPr>
                <w:p w14:paraId="244FEA22" w14:textId="77777777" w:rsidR="00C21FAB" w:rsidRPr="00C40FEB" w:rsidRDefault="00C21FAB" w:rsidP="00C21FAB">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28D5D8FF" w14:textId="77777777" w:rsidR="00C21FAB" w:rsidRPr="00C40FEB" w:rsidRDefault="00C21FAB" w:rsidP="00C21FAB">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2EF267EC" w14:textId="77777777" w:rsidR="00C21FAB" w:rsidRPr="00C40FEB" w:rsidRDefault="00C21FAB" w:rsidP="00C21FAB">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24898A30" w14:textId="77777777" w:rsidR="00C21FAB" w:rsidRPr="00C40FEB" w:rsidRDefault="00C21FAB" w:rsidP="00C21FAB">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4B870D2B" w14:textId="77777777" w:rsidR="00C21FAB" w:rsidRPr="00C40FEB" w:rsidRDefault="00C21FAB" w:rsidP="00C21FAB">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171115E2" w14:textId="77777777" w:rsidR="00C21FAB" w:rsidRPr="00C40FEB" w:rsidRDefault="00C21FAB" w:rsidP="00C21FAB">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05814670" w14:textId="77777777" w:rsidR="00C21FAB" w:rsidRPr="00C40FEB" w:rsidRDefault="00C21FAB" w:rsidP="00C21FAB">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4B77E72A" w14:textId="77777777" w:rsidR="00C21FAB" w:rsidRPr="00C40FEB" w:rsidRDefault="00C21FAB" w:rsidP="00C21FAB">
                  <w:pPr>
                    <w:rPr>
                      <w:rFonts w:cs="Calibri"/>
                      <w:color w:val="000000"/>
                      <w:sz w:val="22"/>
                      <w:szCs w:val="22"/>
                    </w:rPr>
                  </w:pPr>
                  <w:r w:rsidRPr="00C40FEB">
                    <w:rPr>
                      <w:rFonts w:cs="Calibri"/>
                      <w:color w:val="000000"/>
                      <w:sz w:val="22"/>
                      <w:szCs w:val="22"/>
                    </w:rPr>
                    <w:t>time</w:t>
                  </w:r>
                </w:p>
              </w:tc>
              <w:tc>
                <w:tcPr>
                  <w:tcW w:w="956" w:type="dxa"/>
                  <w:shd w:val="clear" w:color="auto" w:fill="FFFF00"/>
                </w:tcPr>
                <w:p w14:paraId="51EC241A" w14:textId="77777777" w:rsidR="00C21FAB" w:rsidRPr="00C40FEB" w:rsidRDefault="00C21FAB" w:rsidP="00C21FAB">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21FAB" w14:paraId="20A3FE06" w14:textId="77777777" w:rsidTr="00C21FAB">
              <w:tc>
                <w:tcPr>
                  <w:tcW w:w="1036" w:type="dxa"/>
                  <w:shd w:val="clear" w:color="auto" w:fill="auto"/>
                </w:tcPr>
                <w:p w14:paraId="7327164F" w14:textId="77777777" w:rsidR="00C21FAB" w:rsidRPr="00C40FEB" w:rsidRDefault="00C21FAB" w:rsidP="00C21FAB">
                  <w:pPr>
                    <w:rPr>
                      <w:b/>
                      <w:bCs/>
                    </w:rPr>
                  </w:pPr>
                </w:p>
              </w:tc>
              <w:tc>
                <w:tcPr>
                  <w:tcW w:w="974" w:type="dxa"/>
                  <w:shd w:val="clear" w:color="auto" w:fill="auto"/>
                </w:tcPr>
                <w:p w14:paraId="3D8FBA3A" w14:textId="77777777" w:rsidR="00C21FAB" w:rsidRDefault="00C21FAB" w:rsidP="00C21FAB"/>
              </w:tc>
              <w:tc>
                <w:tcPr>
                  <w:tcW w:w="932" w:type="dxa"/>
                  <w:shd w:val="clear" w:color="auto" w:fill="auto"/>
                </w:tcPr>
                <w:p w14:paraId="4DE821B4" w14:textId="77777777" w:rsidR="00C21FAB" w:rsidRDefault="00C21FAB" w:rsidP="00C21FAB"/>
              </w:tc>
              <w:tc>
                <w:tcPr>
                  <w:tcW w:w="960" w:type="dxa"/>
                  <w:shd w:val="clear" w:color="auto" w:fill="auto"/>
                  <w:vAlign w:val="bottom"/>
                </w:tcPr>
                <w:p w14:paraId="5D61E00A" w14:textId="77777777" w:rsidR="00C21FAB" w:rsidRPr="00C40FEB" w:rsidRDefault="00C21FAB" w:rsidP="00C21FA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0EDCBDD2" w14:textId="77777777" w:rsidR="00C21FAB" w:rsidRDefault="00C21FAB" w:rsidP="00C21FAB"/>
              </w:tc>
              <w:tc>
                <w:tcPr>
                  <w:tcW w:w="918" w:type="dxa"/>
                  <w:shd w:val="clear" w:color="auto" w:fill="auto"/>
                </w:tcPr>
                <w:p w14:paraId="456AE121" w14:textId="77777777" w:rsidR="00C21FAB" w:rsidRDefault="00C21FAB" w:rsidP="00C21FAB"/>
              </w:tc>
              <w:tc>
                <w:tcPr>
                  <w:tcW w:w="927" w:type="dxa"/>
                  <w:shd w:val="clear" w:color="auto" w:fill="auto"/>
                </w:tcPr>
                <w:p w14:paraId="304B7F8A" w14:textId="77777777" w:rsidR="00C21FAB" w:rsidRDefault="00C21FAB" w:rsidP="00C21FAB"/>
              </w:tc>
              <w:tc>
                <w:tcPr>
                  <w:tcW w:w="545" w:type="dxa"/>
                  <w:shd w:val="clear" w:color="auto" w:fill="auto"/>
                </w:tcPr>
                <w:p w14:paraId="5B688EB9" w14:textId="77777777" w:rsidR="00C21FAB" w:rsidRDefault="00C21FAB" w:rsidP="00C21FAB"/>
              </w:tc>
              <w:tc>
                <w:tcPr>
                  <w:tcW w:w="1246" w:type="dxa"/>
                  <w:shd w:val="clear" w:color="auto" w:fill="FFFFFF"/>
                </w:tcPr>
                <w:p w14:paraId="553834E2" w14:textId="77777777" w:rsidR="00C21FAB" w:rsidRDefault="00C21FAB" w:rsidP="00C21FAB">
                  <w:r>
                    <w:t>14:30-15:10</w:t>
                  </w:r>
                </w:p>
              </w:tc>
              <w:tc>
                <w:tcPr>
                  <w:tcW w:w="956" w:type="dxa"/>
                  <w:shd w:val="clear" w:color="auto" w:fill="FFFF00"/>
                </w:tcPr>
                <w:p w14:paraId="6851AE98" w14:textId="77777777" w:rsidR="00C21FAB" w:rsidRDefault="00C21FAB" w:rsidP="00C21FAB"/>
              </w:tc>
            </w:tr>
            <w:tr w:rsidR="00C21FAB" w14:paraId="3B257376" w14:textId="77777777" w:rsidTr="00C21FAB">
              <w:tc>
                <w:tcPr>
                  <w:tcW w:w="1036" w:type="dxa"/>
                  <w:shd w:val="clear" w:color="auto" w:fill="auto"/>
                </w:tcPr>
                <w:p w14:paraId="4E54E8DF" w14:textId="77777777" w:rsidR="00C21FAB" w:rsidRPr="00C40FEB" w:rsidRDefault="00C21FAB" w:rsidP="00C21FAB">
                  <w:pPr>
                    <w:rPr>
                      <w:b/>
                      <w:bCs/>
                    </w:rPr>
                  </w:pPr>
                </w:p>
              </w:tc>
              <w:tc>
                <w:tcPr>
                  <w:tcW w:w="974" w:type="dxa"/>
                  <w:shd w:val="clear" w:color="auto" w:fill="auto"/>
                </w:tcPr>
                <w:p w14:paraId="2A7691CC" w14:textId="77777777" w:rsidR="00C21FAB" w:rsidRDefault="00C21FAB" w:rsidP="00C21FAB"/>
              </w:tc>
              <w:tc>
                <w:tcPr>
                  <w:tcW w:w="932" w:type="dxa"/>
                  <w:shd w:val="clear" w:color="auto" w:fill="auto"/>
                </w:tcPr>
                <w:p w14:paraId="21C41055" w14:textId="77777777" w:rsidR="00C21FAB" w:rsidRDefault="00C21FAB" w:rsidP="00C21FAB"/>
              </w:tc>
              <w:tc>
                <w:tcPr>
                  <w:tcW w:w="960" w:type="dxa"/>
                  <w:shd w:val="clear" w:color="auto" w:fill="auto"/>
                  <w:vAlign w:val="bottom"/>
                </w:tcPr>
                <w:p w14:paraId="79B362D2" w14:textId="77777777" w:rsidR="00C21FAB" w:rsidRPr="00C40FEB" w:rsidRDefault="00C21FAB" w:rsidP="00C21FA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71E2F93D" w14:textId="77777777" w:rsidR="00C21FAB" w:rsidRDefault="00C21FAB" w:rsidP="00C21FAB"/>
              </w:tc>
              <w:tc>
                <w:tcPr>
                  <w:tcW w:w="918" w:type="dxa"/>
                  <w:shd w:val="clear" w:color="auto" w:fill="auto"/>
                </w:tcPr>
                <w:p w14:paraId="2B80892E" w14:textId="77777777" w:rsidR="00C21FAB" w:rsidRDefault="00C21FAB" w:rsidP="00C21FAB"/>
              </w:tc>
              <w:tc>
                <w:tcPr>
                  <w:tcW w:w="927" w:type="dxa"/>
                  <w:shd w:val="clear" w:color="auto" w:fill="auto"/>
                </w:tcPr>
                <w:p w14:paraId="7D1B7277" w14:textId="77777777" w:rsidR="00C21FAB" w:rsidRDefault="00C21FAB" w:rsidP="00C21FAB"/>
              </w:tc>
              <w:tc>
                <w:tcPr>
                  <w:tcW w:w="545" w:type="dxa"/>
                  <w:shd w:val="clear" w:color="auto" w:fill="auto"/>
                </w:tcPr>
                <w:p w14:paraId="21032762" w14:textId="77777777" w:rsidR="00C21FAB" w:rsidRDefault="00C21FAB" w:rsidP="00C21FAB"/>
              </w:tc>
              <w:tc>
                <w:tcPr>
                  <w:tcW w:w="1246" w:type="dxa"/>
                  <w:shd w:val="clear" w:color="auto" w:fill="FFFFFF"/>
                </w:tcPr>
                <w:p w14:paraId="110AA0AA" w14:textId="77777777" w:rsidR="00C21FAB" w:rsidRDefault="00C21FAB" w:rsidP="00C21FAB">
                  <w:r>
                    <w:t>14:30-15:10</w:t>
                  </w:r>
                </w:p>
              </w:tc>
              <w:tc>
                <w:tcPr>
                  <w:tcW w:w="956" w:type="dxa"/>
                  <w:shd w:val="clear" w:color="auto" w:fill="FFFF00"/>
                </w:tcPr>
                <w:p w14:paraId="5FC246DD" w14:textId="77777777" w:rsidR="00C21FAB" w:rsidRDefault="00C21FAB" w:rsidP="00C21FAB"/>
              </w:tc>
            </w:tr>
            <w:tr w:rsidR="00C21FAB" w14:paraId="5A51337C" w14:textId="77777777" w:rsidTr="00C21FAB">
              <w:tc>
                <w:tcPr>
                  <w:tcW w:w="1036" w:type="dxa"/>
                  <w:shd w:val="clear" w:color="auto" w:fill="auto"/>
                </w:tcPr>
                <w:p w14:paraId="26CB5447" w14:textId="77777777" w:rsidR="00C21FAB" w:rsidRPr="00C40FEB" w:rsidRDefault="00C21FAB" w:rsidP="00C21FAB">
                  <w:pPr>
                    <w:rPr>
                      <w:b/>
                      <w:bCs/>
                    </w:rPr>
                  </w:pPr>
                </w:p>
              </w:tc>
              <w:tc>
                <w:tcPr>
                  <w:tcW w:w="974" w:type="dxa"/>
                  <w:shd w:val="clear" w:color="auto" w:fill="auto"/>
                </w:tcPr>
                <w:p w14:paraId="616CFC89" w14:textId="77777777" w:rsidR="00C21FAB" w:rsidRDefault="00C21FAB" w:rsidP="00C21FAB"/>
              </w:tc>
              <w:tc>
                <w:tcPr>
                  <w:tcW w:w="932" w:type="dxa"/>
                  <w:shd w:val="clear" w:color="auto" w:fill="auto"/>
                </w:tcPr>
                <w:p w14:paraId="2D20FE52" w14:textId="77777777" w:rsidR="00C21FAB" w:rsidRDefault="00C21FAB" w:rsidP="00C21FAB"/>
              </w:tc>
              <w:tc>
                <w:tcPr>
                  <w:tcW w:w="960" w:type="dxa"/>
                  <w:shd w:val="clear" w:color="auto" w:fill="auto"/>
                  <w:vAlign w:val="bottom"/>
                </w:tcPr>
                <w:p w14:paraId="65C94E81" w14:textId="77777777" w:rsidR="00C21FAB" w:rsidRPr="00C40FEB" w:rsidRDefault="00C21FAB" w:rsidP="00C21FA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76D585F9" w14:textId="77777777" w:rsidR="00C21FAB" w:rsidRDefault="00C21FAB" w:rsidP="00C21FAB"/>
              </w:tc>
              <w:tc>
                <w:tcPr>
                  <w:tcW w:w="918" w:type="dxa"/>
                  <w:shd w:val="clear" w:color="auto" w:fill="auto"/>
                </w:tcPr>
                <w:p w14:paraId="78819CDC" w14:textId="77777777" w:rsidR="00C21FAB" w:rsidRDefault="00C21FAB" w:rsidP="00C21FAB"/>
              </w:tc>
              <w:tc>
                <w:tcPr>
                  <w:tcW w:w="927" w:type="dxa"/>
                  <w:shd w:val="clear" w:color="auto" w:fill="auto"/>
                </w:tcPr>
                <w:p w14:paraId="1F6BAA6C" w14:textId="77777777" w:rsidR="00C21FAB" w:rsidRDefault="00C21FAB" w:rsidP="00C21FAB"/>
              </w:tc>
              <w:tc>
                <w:tcPr>
                  <w:tcW w:w="545" w:type="dxa"/>
                  <w:shd w:val="clear" w:color="auto" w:fill="auto"/>
                </w:tcPr>
                <w:p w14:paraId="0075A683" w14:textId="77777777" w:rsidR="00C21FAB" w:rsidRDefault="00C21FAB" w:rsidP="00C21FAB"/>
              </w:tc>
              <w:tc>
                <w:tcPr>
                  <w:tcW w:w="1246" w:type="dxa"/>
                  <w:shd w:val="clear" w:color="auto" w:fill="FFFFFF"/>
                </w:tcPr>
                <w:p w14:paraId="3C81A8B0" w14:textId="77777777" w:rsidR="00C21FAB" w:rsidRDefault="00C21FAB" w:rsidP="00C21FAB">
                  <w:r>
                    <w:t>14:30-15:10</w:t>
                  </w:r>
                </w:p>
              </w:tc>
              <w:tc>
                <w:tcPr>
                  <w:tcW w:w="956" w:type="dxa"/>
                  <w:shd w:val="clear" w:color="auto" w:fill="FFFF00"/>
                </w:tcPr>
                <w:p w14:paraId="55312B26" w14:textId="77777777" w:rsidR="00C21FAB" w:rsidRDefault="00C21FAB" w:rsidP="00C21FAB"/>
              </w:tc>
            </w:tr>
            <w:tr w:rsidR="00C21FAB" w14:paraId="4BEDCD6F" w14:textId="77777777" w:rsidTr="00C21FAB">
              <w:tc>
                <w:tcPr>
                  <w:tcW w:w="1036" w:type="dxa"/>
                  <w:shd w:val="clear" w:color="auto" w:fill="auto"/>
                </w:tcPr>
                <w:p w14:paraId="7830FE5A" w14:textId="77777777" w:rsidR="00C21FAB" w:rsidRPr="00C40FEB" w:rsidRDefault="00C21FAB" w:rsidP="00C21FAB">
                  <w:pPr>
                    <w:rPr>
                      <w:b/>
                      <w:bCs/>
                    </w:rPr>
                  </w:pPr>
                </w:p>
              </w:tc>
              <w:tc>
                <w:tcPr>
                  <w:tcW w:w="974" w:type="dxa"/>
                  <w:shd w:val="clear" w:color="auto" w:fill="auto"/>
                </w:tcPr>
                <w:p w14:paraId="0A9AA887" w14:textId="77777777" w:rsidR="00C21FAB" w:rsidRDefault="00C21FAB" w:rsidP="00C21FAB"/>
              </w:tc>
              <w:tc>
                <w:tcPr>
                  <w:tcW w:w="932" w:type="dxa"/>
                  <w:shd w:val="clear" w:color="auto" w:fill="auto"/>
                </w:tcPr>
                <w:p w14:paraId="6A3FF0D2" w14:textId="77777777" w:rsidR="00C21FAB" w:rsidRDefault="00C21FAB" w:rsidP="00C21FAB"/>
              </w:tc>
              <w:tc>
                <w:tcPr>
                  <w:tcW w:w="960" w:type="dxa"/>
                  <w:shd w:val="clear" w:color="auto" w:fill="auto"/>
                  <w:vAlign w:val="bottom"/>
                </w:tcPr>
                <w:p w14:paraId="3206A7D1" w14:textId="77777777" w:rsidR="00C21FAB" w:rsidRPr="00C40FEB" w:rsidRDefault="00C21FAB" w:rsidP="00C21FA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4460DC9C" w14:textId="77777777" w:rsidR="00C21FAB" w:rsidRDefault="00C21FAB" w:rsidP="00C21FAB"/>
              </w:tc>
              <w:tc>
                <w:tcPr>
                  <w:tcW w:w="918" w:type="dxa"/>
                  <w:shd w:val="clear" w:color="auto" w:fill="auto"/>
                </w:tcPr>
                <w:p w14:paraId="52FC24C9" w14:textId="77777777" w:rsidR="00C21FAB" w:rsidRDefault="00C21FAB" w:rsidP="00C21FAB"/>
              </w:tc>
              <w:tc>
                <w:tcPr>
                  <w:tcW w:w="927" w:type="dxa"/>
                  <w:shd w:val="clear" w:color="auto" w:fill="auto"/>
                </w:tcPr>
                <w:p w14:paraId="2E1C243D" w14:textId="77777777" w:rsidR="00C21FAB" w:rsidRDefault="00C21FAB" w:rsidP="00C21FAB"/>
              </w:tc>
              <w:tc>
                <w:tcPr>
                  <w:tcW w:w="545" w:type="dxa"/>
                  <w:shd w:val="clear" w:color="auto" w:fill="auto"/>
                </w:tcPr>
                <w:p w14:paraId="08A6FD3F" w14:textId="77777777" w:rsidR="00C21FAB" w:rsidRDefault="00C21FAB" w:rsidP="00C21FAB"/>
              </w:tc>
              <w:tc>
                <w:tcPr>
                  <w:tcW w:w="1246" w:type="dxa"/>
                  <w:shd w:val="clear" w:color="auto" w:fill="FFFFFF"/>
                </w:tcPr>
                <w:p w14:paraId="094E1F80" w14:textId="77777777" w:rsidR="00C21FAB" w:rsidRDefault="00C21FAB" w:rsidP="00C21FAB">
                  <w:r>
                    <w:t>14:30-15:25</w:t>
                  </w:r>
                </w:p>
              </w:tc>
              <w:tc>
                <w:tcPr>
                  <w:tcW w:w="956" w:type="dxa"/>
                  <w:shd w:val="clear" w:color="auto" w:fill="FFFF00"/>
                </w:tcPr>
                <w:p w14:paraId="151B1B2A" w14:textId="77777777" w:rsidR="00C21FAB" w:rsidRDefault="00C21FAB" w:rsidP="00C21FAB"/>
              </w:tc>
            </w:tr>
            <w:tr w:rsidR="00C21FAB" w14:paraId="2205D122" w14:textId="77777777" w:rsidTr="00C21FAB">
              <w:tc>
                <w:tcPr>
                  <w:tcW w:w="1036" w:type="dxa"/>
                  <w:shd w:val="clear" w:color="auto" w:fill="auto"/>
                </w:tcPr>
                <w:p w14:paraId="7CEEF77C" w14:textId="77777777" w:rsidR="00C21FAB" w:rsidRPr="00C40FEB" w:rsidRDefault="00C21FAB" w:rsidP="00C21FAB">
                  <w:pPr>
                    <w:rPr>
                      <w:b/>
                      <w:bCs/>
                    </w:rPr>
                  </w:pPr>
                </w:p>
              </w:tc>
              <w:tc>
                <w:tcPr>
                  <w:tcW w:w="974" w:type="dxa"/>
                  <w:shd w:val="clear" w:color="auto" w:fill="auto"/>
                </w:tcPr>
                <w:p w14:paraId="769939EB" w14:textId="77777777" w:rsidR="00C21FAB" w:rsidRDefault="00C21FAB" w:rsidP="00C21FAB"/>
              </w:tc>
              <w:tc>
                <w:tcPr>
                  <w:tcW w:w="932" w:type="dxa"/>
                  <w:shd w:val="clear" w:color="auto" w:fill="auto"/>
                </w:tcPr>
                <w:p w14:paraId="6F4FDF89" w14:textId="77777777" w:rsidR="00C21FAB" w:rsidRDefault="00C21FAB" w:rsidP="00C21FAB"/>
              </w:tc>
              <w:tc>
                <w:tcPr>
                  <w:tcW w:w="960" w:type="dxa"/>
                  <w:shd w:val="clear" w:color="auto" w:fill="auto"/>
                  <w:vAlign w:val="bottom"/>
                </w:tcPr>
                <w:p w14:paraId="663F6BA6" w14:textId="77777777" w:rsidR="00C21FAB" w:rsidRPr="00A76DBE" w:rsidRDefault="00C21FAB" w:rsidP="00C21FAB">
                  <w:pPr>
                    <w:jc w:val="center"/>
                    <w:rPr>
                      <w:rFonts w:cs="Calibri"/>
                      <w:color w:val="000000"/>
                      <w:sz w:val="22"/>
                      <w:szCs w:val="22"/>
                    </w:rPr>
                  </w:pPr>
                  <w:r w:rsidRPr="00A76DBE">
                    <w:rPr>
                      <w:rFonts w:cs="Calibri"/>
                      <w:color w:val="000000"/>
                      <w:sz w:val="22"/>
                      <w:szCs w:val="22"/>
                    </w:rPr>
                    <w:t>30</w:t>
                  </w:r>
                </w:p>
              </w:tc>
              <w:tc>
                <w:tcPr>
                  <w:tcW w:w="933" w:type="dxa"/>
                  <w:shd w:val="clear" w:color="auto" w:fill="auto"/>
                </w:tcPr>
                <w:p w14:paraId="2A11BA44" w14:textId="77777777" w:rsidR="00C21FAB" w:rsidRPr="00A76DBE" w:rsidRDefault="00C21FAB" w:rsidP="00C21FAB">
                  <w:pPr>
                    <w:rPr>
                      <w:color w:val="000000"/>
                    </w:rPr>
                  </w:pPr>
                </w:p>
              </w:tc>
              <w:tc>
                <w:tcPr>
                  <w:tcW w:w="918" w:type="dxa"/>
                  <w:shd w:val="clear" w:color="auto" w:fill="auto"/>
                </w:tcPr>
                <w:p w14:paraId="052378F5" w14:textId="77777777" w:rsidR="00C21FAB" w:rsidRPr="00A76DBE" w:rsidRDefault="00C21FAB" w:rsidP="00C21FAB">
                  <w:pPr>
                    <w:rPr>
                      <w:color w:val="000000"/>
                    </w:rPr>
                  </w:pPr>
                </w:p>
              </w:tc>
              <w:tc>
                <w:tcPr>
                  <w:tcW w:w="927" w:type="dxa"/>
                  <w:shd w:val="clear" w:color="auto" w:fill="auto"/>
                </w:tcPr>
                <w:p w14:paraId="3CE3EF99" w14:textId="77777777" w:rsidR="00C21FAB" w:rsidRPr="00A76DBE" w:rsidRDefault="00C21FAB" w:rsidP="00C21FAB">
                  <w:pPr>
                    <w:rPr>
                      <w:color w:val="000000"/>
                    </w:rPr>
                  </w:pPr>
                </w:p>
              </w:tc>
              <w:tc>
                <w:tcPr>
                  <w:tcW w:w="545" w:type="dxa"/>
                  <w:shd w:val="clear" w:color="auto" w:fill="auto"/>
                </w:tcPr>
                <w:p w14:paraId="0F6B9AF3" w14:textId="77777777" w:rsidR="00C21FAB" w:rsidRPr="00A76DBE" w:rsidRDefault="00C21FAB" w:rsidP="00C21FAB">
                  <w:pPr>
                    <w:rPr>
                      <w:color w:val="000000"/>
                    </w:rPr>
                  </w:pPr>
                </w:p>
              </w:tc>
              <w:tc>
                <w:tcPr>
                  <w:tcW w:w="1246" w:type="dxa"/>
                  <w:shd w:val="clear" w:color="auto" w:fill="FFFFFF"/>
                </w:tcPr>
                <w:p w14:paraId="2E241201" w14:textId="77777777" w:rsidR="00C21FAB" w:rsidRPr="00A76DBE" w:rsidRDefault="00C21FAB" w:rsidP="00C21FAB">
                  <w:pPr>
                    <w:rPr>
                      <w:color w:val="000000"/>
                    </w:rPr>
                  </w:pPr>
                  <w:r w:rsidRPr="00A76DBE">
                    <w:rPr>
                      <w:color w:val="000000"/>
                    </w:rPr>
                    <w:t>14:30-15:10</w:t>
                  </w:r>
                </w:p>
              </w:tc>
              <w:tc>
                <w:tcPr>
                  <w:tcW w:w="956" w:type="dxa"/>
                  <w:shd w:val="clear" w:color="auto" w:fill="FFFF00"/>
                </w:tcPr>
                <w:p w14:paraId="38D36CE8" w14:textId="77777777" w:rsidR="00C21FAB" w:rsidRDefault="00C21FAB" w:rsidP="00C21FAB"/>
              </w:tc>
            </w:tr>
            <w:tr w:rsidR="00C21FAB" w14:paraId="7799587F" w14:textId="77777777" w:rsidTr="00C21FAB">
              <w:tc>
                <w:tcPr>
                  <w:tcW w:w="1036" w:type="dxa"/>
                  <w:shd w:val="clear" w:color="auto" w:fill="auto"/>
                </w:tcPr>
                <w:p w14:paraId="5434B874" w14:textId="77777777" w:rsidR="00C21FAB" w:rsidRPr="00C40FEB" w:rsidRDefault="00C21FAB" w:rsidP="00C21FAB">
                  <w:pPr>
                    <w:rPr>
                      <w:b/>
                      <w:bCs/>
                    </w:rPr>
                  </w:pPr>
                </w:p>
              </w:tc>
              <w:tc>
                <w:tcPr>
                  <w:tcW w:w="974" w:type="dxa"/>
                  <w:shd w:val="clear" w:color="auto" w:fill="FFE599"/>
                </w:tcPr>
                <w:p w14:paraId="05950F57" w14:textId="77777777" w:rsidR="00C21FAB" w:rsidRDefault="00C21FAB" w:rsidP="00C21FAB">
                  <w:r>
                    <w:t>Nov-19</w:t>
                  </w:r>
                </w:p>
              </w:tc>
              <w:tc>
                <w:tcPr>
                  <w:tcW w:w="932" w:type="dxa"/>
                  <w:shd w:val="clear" w:color="auto" w:fill="auto"/>
                </w:tcPr>
                <w:p w14:paraId="427A1DE0" w14:textId="77777777" w:rsidR="00C21FAB" w:rsidRDefault="00C21FAB" w:rsidP="00C21FAB"/>
              </w:tc>
              <w:tc>
                <w:tcPr>
                  <w:tcW w:w="960" w:type="dxa"/>
                  <w:shd w:val="clear" w:color="auto" w:fill="auto"/>
                  <w:vAlign w:val="bottom"/>
                </w:tcPr>
                <w:p w14:paraId="61D8E6BA" w14:textId="77777777" w:rsidR="00C21FAB" w:rsidRPr="00C40FEB" w:rsidRDefault="00C21FAB" w:rsidP="00C21FA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59184AEE" w14:textId="77777777" w:rsidR="00C21FAB" w:rsidRDefault="00C21FAB" w:rsidP="00C21FAB"/>
              </w:tc>
              <w:tc>
                <w:tcPr>
                  <w:tcW w:w="918" w:type="dxa"/>
                  <w:shd w:val="clear" w:color="auto" w:fill="auto"/>
                </w:tcPr>
                <w:p w14:paraId="13FF72BE" w14:textId="77777777" w:rsidR="00C21FAB" w:rsidRDefault="00C21FAB" w:rsidP="00C21FAB"/>
              </w:tc>
              <w:tc>
                <w:tcPr>
                  <w:tcW w:w="927" w:type="dxa"/>
                  <w:shd w:val="clear" w:color="auto" w:fill="auto"/>
                </w:tcPr>
                <w:p w14:paraId="49E1942D" w14:textId="77777777" w:rsidR="00C21FAB" w:rsidRDefault="00C21FAB" w:rsidP="00C21FAB"/>
              </w:tc>
              <w:tc>
                <w:tcPr>
                  <w:tcW w:w="545" w:type="dxa"/>
                  <w:shd w:val="clear" w:color="auto" w:fill="auto"/>
                </w:tcPr>
                <w:p w14:paraId="6DFE622E" w14:textId="77777777" w:rsidR="00C21FAB" w:rsidRDefault="00C21FAB" w:rsidP="00C21FAB"/>
              </w:tc>
              <w:tc>
                <w:tcPr>
                  <w:tcW w:w="1246" w:type="dxa"/>
                  <w:shd w:val="clear" w:color="auto" w:fill="FFFFFF"/>
                </w:tcPr>
                <w:p w14:paraId="530964C3" w14:textId="77777777" w:rsidR="00C21FAB" w:rsidRDefault="00C21FAB" w:rsidP="00C21FAB"/>
              </w:tc>
              <w:tc>
                <w:tcPr>
                  <w:tcW w:w="956" w:type="dxa"/>
                  <w:shd w:val="clear" w:color="auto" w:fill="FFFF00"/>
                </w:tcPr>
                <w:p w14:paraId="2A6B75F7" w14:textId="77777777" w:rsidR="00C21FAB" w:rsidRDefault="00C21FAB" w:rsidP="00C21FAB"/>
              </w:tc>
            </w:tr>
            <w:tr w:rsidR="00C21FAB" w14:paraId="4406063B" w14:textId="77777777" w:rsidTr="00C21FAB">
              <w:tc>
                <w:tcPr>
                  <w:tcW w:w="1036" w:type="dxa"/>
                  <w:shd w:val="clear" w:color="auto" w:fill="auto"/>
                </w:tcPr>
                <w:p w14:paraId="50E50330" w14:textId="77777777" w:rsidR="00C21FAB" w:rsidRPr="00C40FEB" w:rsidRDefault="00C21FAB" w:rsidP="00C21FAB">
                  <w:pPr>
                    <w:rPr>
                      <w:b/>
                      <w:bCs/>
                    </w:rPr>
                  </w:pPr>
                </w:p>
              </w:tc>
              <w:tc>
                <w:tcPr>
                  <w:tcW w:w="974" w:type="dxa"/>
                  <w:shd w:val="clear" w:color="auto" w:fill="auto"/>
                </w:tcPr>
                <w:p w14:paraId="7CB8166F" w14:textId="77777777" w:rsidR="00C21FAB" w:rsidRDefault="00C21FAB" w:rsidP="00C21FAB"/>
              </w:tc>
              <w:tc>
                <w:tcPr>
                  <w:tcW w:w="932" w:type="dxa"/>
                  <w:shd w:val="clear" w:color="auto" w:fill="auto"/>
                </w:tcPr>
                <w:p w14:paraId="3D41A3E6" w14:textId="77777777" w:rsidR="00C21FAB" w:rsidRDefault="00C21FAB" w:rsidP="00C21FAB"/>
              </w:tc>
              <w:tc>
                <w:tcPr>
                  <w:tcW w:w="960" w:type="dxa"/>
                  <w:shd w:val="clear" w:color="auto" w:fill="auto"/>
                  <w:vAlign w:val="bottom"/>
                </w:tcPr>
                <w:p w14:paraId="1A3986E6" w14:textId="77777777" w:rsidR="00C21FAB" w:rsidRPr="004554CC" w:rsidRDefault="00C21FAB" w:rsidP="00C21FAB">
                  <w:pPr>
                    <w:jc w:val="center"/>
                    <w:rPr>
                      <w:rFonts w:cs="Calibri"/>
                      <w:sz w:val="22"/>
                      <w:szCs w:val="22"/>
                    </w:rPr>
                  </w:pPr>
                  <w:r w:rsidRPr="004554CC">
                    <w:rPr>
                      <w:rFonts w:cs="Calibri"/>
                      <w:sz w:val="22"/>
                      <w:szCs w:val="22"/>
                    </w:rPr>
                    <w:t>6</w:t>
                  </w:r>
                </w:p>
              </w:tc>
              <w:tc>
                <w:tcPr>
                  <w:tcW w:w="933" w:type="dxa"/>
                  <w:shd w:val="clear" w:color="auto" w:fill="auto"/>
                </w:tcPr>
                <w:p w14:paraId="2BF8DEF4" w14:textId="77777777" w:rsidR="00C21FAB" w:rsidRDefault="00C21FAB" w:rsidP="00C21FAB"/>
              </w:tc>
              <w:tc>
                <w:tcPr>
                  <w:tcW w:w="918" w:type="dxa"/>
                  <w:shd w:val="clear" w:color="auto" w:fill="auto"/>
                </w:tcPr>
                <w:p w14:paraId="058DEF5E" w14:textId="77777777" w:rsidR="00C21FAB" w:rsidRDefault="00C21FAB" w:rsidP="00C21FAB"/>
              </w:tc>
              <w:tc>
                <w:tcPr>
                  <w:tcW w:w="927" w:type="dxa"/>
                  <w:shd w:val="clear" w:color="auto" w:fill="auto"/>
                </w:tcPr>
                <w:p w14:paraId="31248985" w14:textId="77777777" w:rsidR="00C21FAB" w:rsidRDefault="00C21FAB" w:rsidP="00C21FAB"/>
              </w:tc>
              <w:tc>
                <w:tcPr>
                  <w:tcW w:w="545" w:type="dxa"/>
                  <w:shd w:val="clear" w:color="auto" w:fill="auto"/>
                </w:tcPr>
                <w:p w14:paraId="61BC78C6" w14:textId="77777777" w:rsidR="00C21FAB" w:rsidRDefault="00C21FAB" w:rsidP="00C21FAB"/>
              </w:tc>
              <w:tc>
                <w:tcPr>
                  <w:tcW w:w="1246" w:type="dxa"/>
                  <w:shd w:val="clear" w:color="auto" w:fill="FFFFFF"/>
                </w:tcPr>
                <w:p w14:paraId="16722C62" w14:textId="77777777" w:rsidR="00C21FAB" w:rsidRDefault="00C21FAB" w:rsidP="00C21FAB">
                  <w:r>
                    <w:t>14:30-15:10</w:t>
                  </w:r>
                </w:p>
              </w:tc>
              <w:tc>
                <w:tcPr>
                  <w:tcW w:w="956" w:type="dxa"/>
                  <w:shd w:val="clear" w:color="auto" w:fill="FFFF00"/>
                </w:tcPr>
                <w:p w14:paraId="351D6705" w14:textId="77777777" w:rsidR="00C21FAB" w:rsidRDefault="00C21FAB" w:rsidP="00C21FAB"/>
              </w:tc>
            </w:tr>
            <w:tr w:rsidR="00C21FAB" w14:paraId="7C741037" w14:textId="77777777" w:rsidTr="00C21FAB">
              <w:tc>
                <w:tcPr>
                  <w:tcW w:w="1036" w:type="dxa"/>
                  <w:shd w:val="clear" w:color="auto" w:fill="auto"/>
                </w:tcPr>
                <w:p w14:paraId="3629CFFD" w14:textId="77777777" w:rsidR="00C21FAB" w:rsidRPr="00C40FEB" w:rsidRDefault="00C21FAB" w:rsidP="00C21FAB">
                  <w:pPr>
                    <w:rPr>
                      <w:b/>
                      <w:bCs/>
                    </w:rPr>
                  </w:pPr>
                </w:p>
              </w:tc>
              <w:tc>
                <w:tcPr>
                  <w:tcW w:w="974" w:type="dxa"/>
                  <w:shd w:val="clear" w:color="auto" w:fill="auto"/>
                </w:tcPr>
                <w:p w14:paraId="7D1CEC7B" w14:textId="77777777" w:rsidR="00C21FAB" w:rsidRDefault="00C21FAB" w:rsidP="00C21FAB"/>
              </w:tc>
              <w:tc>
                <w:tcPr>
                  <w:tcW w:w="932" w:type="dxa"/>
                  <w:shd w:val="clear" w:color="auto" w:fill="auto"/>
                </w:tcPr>
                <w:p w14:paraId="59A92723" w14:textId="77777777" w:rsidR="00C21FAB" w:rsidRDefault="00C21FAB" w:rsidP="00C21FAB"/>
              </w:tc>
              <w:tc>
                <w:tcPr>
                  <w:tcW w:w="960" w:type="dxa"/>
                  <w:shd w:val="clear" w:color="auto" w:fill="auto"/>
                  <w:vAlign w:val="bottom"/>
                </w:tcPr>
                <w:p w14:paraId="494F5EAD" w14:textId="77777777" w:rsidR="00C21FAB" w:rsidRPr="007C2380" w:rsidRDefault="00C21FAB" w:rsidP="00C21FAB">
                  <w:pPr>
                    <w:jc w:val="center"/>
                    <w:rPr>
                      <w:rFonts w:cs="Calibri"/>
                      <w:color w:val="000000"/>
                      <w:sz w:val="22"/>
                      <w:szCs w:val="22"/>
                    </w:rPr>
                  </w:pPr>
                  <w:r w:rsidRPr="007C2380">
                    <w:rPr>
                      <w:rFonts w:cs="Calibri"/>
                      <w:color w:val="000000"/>
                      <w:sz w:val="22"/>
                      <w:szCs w:val="22"/>
                    </w:rPr>
                    <w:t>13</w:t>
                  </w:r>
                </w:p>
              </w:tc>
              <w:tc>
                <w:tcPr>
                  <w:tcW w:w="933" w:type="dxa"/>
                  <w:shd w:val="clear" w:color="auto" w:fill="auto"/>
                </w:tcPr>
                <w:p w14:paraId="04F00172" w14:textId="77777777" w:rsidR="00C21FAB" w:rsidRDefault="00C21FAB" w:rsidP="00C21FAB"/>
              </w:tc>
              <w:tc>
                <w:tcPr>
                  <w:tcW w:w="918" w:type="dxa"/>
                  <w:shd w:val="clear" w:color="auto" w:fill="auto"/>
                </w:tcPr>
                <w:p w14:paraId="067429CA" w14:textId="77777777" w:rsidR="00C21FAB" w:rsidRDefault="00C21FAB" w:rsidP="00C21FAB"/>
              </w:tc>
              <w:tc>
                <w:tcPr>
                  <w:tcW w:w="927" w:type="dxa"/>
                  <w:shd w:val="clear" w:color="auto" w:fill="auto"/>
                </w:tcPr>
                <w:p w14:paraId="3173E6C7" w14:textId="77777777" w:rsidR="00C21FAB" w:rsidRDefault="00C21FAB" w:rsidP="00C21FAB"/>
              </w:tc>
              <w:tc>
                <w:tcPr>
                  <w:tcW w:w="545" w:type="dxa"/>
                  <w:shd w:val="clear" w:color="auto" w:fill="auto"/>
                </w:tcPr>
                <w:p w14:paraId="46692334" w14:textId="77777777" w:rsidR="00C21FAB" w:rsidRDefault="00C21FAB" w:rsidP="00C21FAB"/>
              </w:tc>
              <w:tc>
                <w:tcPr>
                  <w:tcW w:w="1246" w:type="dxa"/>
                  <w:shd w:val="clear" w:color="auto" w:fill="FFFFFF"/>
                </w:tcPr>
                <w:p w14:paraId="4A786399" w14:textId="77777777" w:rsidR="00C21FAB" w:rsidRDefault="00C21FAB" w:rsidP="00C21FAB">
                  <w:r w:rsidRPr="00A76DBE">
                    <w:rPr>
                      <w:color w:val="000000"/>
                    </w:rPr>
                    <w:t>14:30-15:10</w:t>
                  </w:r>
                </w:p>
              </w:tc>
              <w:tc>
                <w:tcPr>
                  <w:tcW w:w="956" w:type="dxa"/>
                  <w:shd w:val="clear" w:color="auto" w:fill="FFFF00"/>
                </w:tcPr>
                <w:p w14:paraId="0791B908" w14:textId="77777777" w:rsidR="00C21FAB" w:rsidRDefault="00C21FAB" w:rsidP="00C21FAB"/>
              </w:tc>
            </w:tr>
            <w:tr w:rsidR="00C21FAB" w14:paraId="059F26B9" w14:textId="77777777" w:rsidTr="00C21FAB">
              <w:tc>
                <w:tcPr>
                  <w:tcW w:w="1036" w:type="dxa"/>
                  <w:shd w:val="clear" w:color="auto" w:fill="auto"/>
                </w:tcPr>
                <w:p w14:paraId="0B9F038C" w14:textId="77777777" w:rsidR="00C21FAB" w:rsidRPr="00C40FEB" w:rsidRDefault="00C21FAB" w:rsidP="00C21FAB">
                  <w:pPr>
                    <w:rPr>
                      <w:b/>
                      <w:bCs/>
                    </w:rPr>
                  </w:pPr>
                </w:p>
              </w:tc>
              <w:tc>
                <w:tcPr>
                  <w:tcW w:w="974" w:type="dxa"/>
                  <w:shd w:val="clear" w:color="auto" w:fill="auto"/>
                </w:tcPr>
                <w:p w14:paraId="6E57C52F" w14:textId="77777777" w:rsidR="00C21FAB" w:rsidRDefault="00C21FAB" w:rsidP="00C21FAB"/>
              </w:tc>
              <w:tc>
                <w:tcPr>
                  <w:tcW w:w="932" w:type="dxa"/>
                  <w:shd w:val="clear" w:color="auto" w:fill="auto"/>
                </w:tcPr>
                <w:p w14:paraId="3834862C" w14:textId="77777777" w:rsidR="00C21FAB" w:rsidRDefault="00C21FAB" w:rsidP="00C21FAB"/>
              </w:tc>
              <w:tc>
                <w:tcPr>
                  <w:tcW w:w="960" w:type="dxa"/>
                  <w:shd w:val="clear" w:color="auto" w:fill="auto"/>
                  <w:vAlign w:val="bottom"/>
                </w:tcPr>
                <w:p w14:paraId="520C279D" w14:textId="77777777" w:rsidR="00C21FAB" w:rsidRPr="007C2380" w:rsidRDefault="00C21FAB" w:rsidP="00C21FAB">
                  <w:pPr>
                    <w:rPr>
                      <w:rFonts w:cs="Calibri"/>
                      <w:color w:val="A5A5A5"/>
                      <w:sz w:val="22"/>
                      <w:szCs w:val="22"/>
                    </w:rPr>
                  </w:pPr>
                  <w:r>
                    <w:rPr>
                      <w:rFonts w:cs="Calibri"/>
                      <w:color w:val="FF0000"/>
                      <w:sz w:val="22"/>
                      <w:szCs w:val="22"/>
                    </w:rPr>
                    <w:t xml:space="preserve">     </w:t>
                  </w:r>
                  <w:r w:rsidRPr="007C2380">
                    <w:rPr>
                      <w:rFonts w:cs="Calibri"/>
                      <w:color w:val="A5A5A5"/>
                      <w:sz w:val="22"/>
                      <w:szCs w:val="22"/>
                    </w:rPr>
                    <w:t xml:space="preserve"> 20</w:t>
                  </w:r>
                </w:p>
              </w:tc>
              <w:tc>
                <w:tcPr>
                  <w:tcW w:w="933" w:type="dxa"/>
                  <w:shd w:val="clear" w:color="auto" w:fill="auto"/>
                </w:tcPr>
                <w:p w14:paraId="3758A5E0" w14:textId="77777777" w:rsidR="00C21FAB" w:rsidRDefault="00C21FAB" w:rsidP="00C21FAB"/>
              </w:tc>
              <w:tc>
                <w:tcPr>
                  <w:tcW w:w="918" w:type="dxa"/>
                  <w:shd w:val="clear" w:color="auto" w:fill="auto"/>
                </w:tcPr>
                <w:p w14:paraId="5EE0552B" w14:textId="77777777" w:rsidR="00C21FAB" w:rsidRDefault="00C21FAB" w:rsidP="00C21FAB"/>
              </w:tc>
              <w:tc>
                <w:tcPr>
                  <w:tcW w:w="927" w:type="dxa"/>
                  <w:shd w:val="clear" w:color="auto" w:fill="auto"/>
                </w:tcPr>
                <w:p w14:paraId="5F3047CF" w14:textId="77777777" w:rsidR="00C21FAB" w:rsidRDefault="00C21FAB" w:rsidP="00C21FAB"/>
              </w:tc>
              <w:tc>
                <w:tcPr>
                  <w:tcW w:w="545" w:type="dxa"/>
                  <w:shd w:val="clear" w:color="auto" w:fill="auto"/>
                </w:tcPr>
                <w:p w14:paraId="5A3FAD55" w14:textId="77777777" w:rsidR="00C21FAB" w:rsidRDefault="00C21FAB" w:rsidP="00C21FAB"/>
              </w:tc>
              <w:tc>
                <w:tcPr>
                  <w:tcW w:w="1246" w:type="dxa"/>
                  <w:shd w:val="clear" w:color="auto" w:fill="FFFFFF"/>
                </w:tcPr>
                <w:p w14:paraId="57E98D9D" w14:textId="77777777" w:rsidR="00C21FAB" w:rsidRDefault="00C21FAB" w:rsidP="00C21FAB"/>
              </w:tc>
              <w:tc>
                <w:tcPr>
                  <w:tcW w:w="956" w:type="dxa"/>
                  <w:shd w:val="clear" w:color="auto" w:fill="FFFF00"/>
                </w:tcPr>
                <w:p w14:paraId="35EAA3EA" w14:textId="77777777" w:rsidR="00C21FAB" w:rsidRPr="004554CC" w:rsidRDefault="00C21FAB" w:rsidP="00C21FAB">
                  <w:pPr>
                    <w:rPr>
                      <w:color w:val="FF0000"/>
                    </w:rPr>
                  </w:pPr>
                </w:p>
              </w:tc>
            </w:tr>
            <w:tr w:rsidR="00C21FAB" w14:paraId="0F0B429D" w14:textId="77777777" w:rsidTr="00C21FAB">
              <w:tc>
                <w:tcPr>
                  <w:tcW w:w="1036" w:type="dxa"/>
                  <w:shd w:val="clear" w:color="auto" w:fill="auto"/>
                </w:tcPr>
                <w:p w14:paraId="459D2B19" w14:textId="77777777" w:rsidR="00C21FAB" w:rsidRPr="00C40FEB" w:rsidRDefault="00C21FAB" w:rsidP="00C21FAB">
                  <w:pPr>
                    <w:rPr>
                      <w:b/>
                      <w:bCs/>
                    </w:rPr>
                  </w:pPr>
                </w:p>
              </w:tc>
              <w:tc>
                <w:tcPr>
                  <w:tcW w:w="974" w:type="dxa"/>
                  <w:shd w:val="clear" w:color="auto" w:fill="auto"/>
                </w:tcPr>
                <w:p w14:paraId="398B3826" w14:textId="77777777" w:rsidR="00C21FAB" w:rsidRDefault="00C21FAB" w:rsidP="00C21FAB"/>
              </w:tc>
              <w:tc>
                <w:tcPr>
                  <w:tcW w:w="932" w:type="dxa"/>
                  <w:shd w:val="clear" w:color="auto" w:fill="auto"/>
                </w:tcPr>
                <w:p w14:paraId="2CF5CA05" w14:textId="77777777" w:rsidR="00C21FAB" w:rsidRDefault="00C21FAB" w:rsidP="00C21FAB"/>
              </w:tc>
              <w:tc>
                <w:tcPr>
                  <w:tcW w:w="960" w:type="dxa"/>
                  <w:shd w:val="clear" w:color="auto" w:fill="auto"/>
                  <w:vAlign w:val="bottom"/>
                </w:tcPr>
                <w:p w14:paraId="6C53EED7" w14:textId="77777777" w:rsidR="00C21FAB" w:rsidRPr="0047179A" w:rsidRDefault="00C21FAB" w:rsidP="00C21FAB">
                  <w:pPr>
                    <w:jc w:val="center"/>
                    <w:rPr>
                      <w:rFonts w:cs="Calibri"/>
                      <w:color w:val="FF0000"/>
                      <w:sz w:val="22"/>
                      <w:szCs w:val="22"/>
                    </w:rPr>
                  </w:pPr>
                  <w:r w:rsidRPr="0047179A">
                    <w:rPr>
                      <w:rFonts w:cs="Calibri"/>
                      <w:color w:val="FF0000"/>
                      <w:sz w:val="22"/>
                      <w:szCs w:val="22"/>
                    </w:rPr>
                    <w:t>27</w:t>
                  </w:r>
                </w:p>
              </w:tc>
              <w:tc>
                <w:tcPr>
                  <w:tcW w:w="933" w:type="dxa"/>
                  <w:shd w:val="clear" w:color="auto" w:fill="auto"/>
                </w:tcPr>
                <w:p w14:paraId="6AFEA3D1" w14:textId="77777777" w:rsidR="00C21FAB" w:rsidRDefault="00C21FAB" w:rsidP="00C21FAB"/>
              </w:tc>
              <w:tc>
                <w:tcPr>
                  <w:tcW w:w="918" w:type="dxa"/>
                  <w:shd w:val="clear" w:color="auto" w:fill="auto"/>
                </w:tcPr>
                <w:p w14:paraId="45DF708D" w14:textId="77777777" w:rsidR="00C21FAB" w:rsidRDefault="00C21FAB" w:rsidP="00C21FAB"/>
              </w:tc>
              <w:tc>
                <w:tcPr>
                  <w:tcW w:w="927" w:type="dxa"/>
                  <w:shd w:val="clear" w:color="auto" w:fill="auto"/>
                </w:tcPr>
                <w:p w14:paraId="27EDB328" w14:textId="77777777" w:rsidR="00C21FAB" w:rsidRDefault="00C21FAB" w:rsidP="00C21FAB"/>
              </w:tc>
              <w:tc>
                <w:tcPr>
                  <w:tcW w:w="545" w:type="dxa"/>
                  <w:shd w:val="clear" w:color="auto" w:fill="auto"/>
                </w:tcPr>
                <w:p w14:paraId="64FEC884" w14:textId="77777777" w:rsidR="00C21FAB" w:rsidRDefault="00C21FAB" w:rsidP="00C21FAB"/>
              </w:tc>
              <w:tc>
                <w:tcPr>
                  <w:tcW w:w="1246" w:type="dxa"/>
                  <w:shd w:val="clear" w:color="auto" w:fill="FFFFFF"/>
                </w:tcPr>
                <w:p w14:paraId="1D5F58A1" w14:textId="77777777" w:rsidR="00C21FAB" w:rsidRDefault="00C21FAB" w:rsidP="00C21FAB">
                  <w:r>
                    <w:t>14:30</w:t>
                  </w:r>
                </w:p>
              </w:tc>
              <w:tc>
                <w:tcPr>
                  <w:tcW w:w="956" w:type="dxa"/>
                  <w:shd w:val="clear" w:color="auto" w:fill="FFFF00"/>
                </w:tcPr>
                <w:p w14:paraId="6DD7E8CF" w14:textId="77777777" w:rsidR="00C21FAB" w:rsidRDefault="00C21FAB" w:rsidP="00C21FAB">
                  <w:r w:rsidRPr="004554CC">
                    <w:rPr>
                      <w:color w:val="FF0000"/>
                    </w:rPr>
                    <w:t>Next meeting</w:t>
                  </w:r>
                </w:p>
              </w:tc>
            </w:tr>
            <w:tr w:rsidR="00C21FAB" w14:paraId="1434D3B6" w14:textId="77777777" w:rsidTr="00C21FAB">
              <w:tc>
                <w:tcPr>
                  <w:tcW w:w="1036" w:type="dxa"/>
                  <w:shd w:val="clear" w:color="auto" w:fill="auto"/>
                </w:tcPr>
                <w:p w14:paraId="3E074CCA" w14:textId="77777777" w:rsidR="00C21FAB" w:rsidRPr="00C40FEB" w:rsidRDefault="00C21FAB" w:rsidP="00C21FAB">
                  <w:pPr>
                    <w:rPr>
                      <w:b/>
                      <w:bCs/>
                    </w:rPr>
                  </w:pPr>
                </w:p>
              </w:tc>
              <w:tc>
                <w:tcPr>
                  <w:tcW w:w="974" w:type="dxa"/>
                  <w:shd w:val="clear" w:color="auto" w:fill="FFE599"/>
                </w:tcPr>
                <w:p w14:paraId="3919AD5C" w14:textId="77777777" w:rsidR="00C21FAB" w:rsidRDefault="00C21FAB" w:rsidP="00C21FAB">
                  <w:r>
                    <w:t>Dec-19</w:t>
                  </w:r>
                </w:p>
              </w:tc>
              <w:tc>
                <w:tcPr>
                  <w:tcW w:w="932" w:type="dxa"/>
                  <w:shd w:val="clear" w:color="auto" w:fill="auto"/>
                </w:tcPr>
                <w:p w14:paraId="291C834E" w14:textId="77777777" w:rsidR="00C21FAB" w:rsidRDefault="00C21FAB" w:rsidP="00C21FAB"/>
              </w:tc>
              <w:tc>
                <w:tcPr>
                  <w:tcW w:w="960" w:type="dxa"/>
                  <w:shd w:val="clear" w:color="auto" w:fill="auto"/>
                  <w:vAlign w:val="bottom"/>
                </w:tcPr>
                <w:p w14:paraId="45E61BDB" w14:textId="77777777" w:rsidR="00C21FAB" w:rsidRPr="00C40FEB" w:rsidRDefault="00C21FAB" w:rsidP="00C21FA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27C77634" w14:textId="77777777" w:rsidR="00C21FAB" w:rsidRDefault="00C21FAB" w:rsidP="00C21FAB"/>
              </w:tc>
              <w:tc>
                <w:tcPr>
                  <w:tcW w:w="918" w:type="dxa"/>
                  <w:shd w:val="clear" w:color="auto" w:fill="auto"/>
                </w:tcPr>
                <w:p w14:paraId="2A0E73F8" w14:textId="77777777" w:rsidR="00C21FAB" w:rsidRDefault="00C21FAB" w:rsidP="00C21FAB"/>
              </w:tc>
              <w:tc>
                <w:tcPr>
                  <w:tcW w:w="927" w:type="dxa"/>
                  <w:shd w:val="clear" w:color="auto" w:fill="auto"/>
                </w:tcPr>
                <w:p w14:paraId="0783CB16" w14:textId="77777777" w:rsidR="00C21FAB" w:rsidRDefault="00C21FAB" w:rsidP="00C21FAB"/>
              </w:tc>
              <w:tc>
                <w:tcPr>
                  <w:tcW w:w="545" w:type="dxa"/>
                  <w:shd w:val="clear" w:color="auto" w:fill="auto"/>
                </w:tcPr>
                <w:p w14:paraId="6612C43C" w14:textId="77777777" w:rsidR="00C21FAB" w:rsidRDefault="00C21FAB" w:rsidP="00C21FAB"/>
              </w:tc>
              <w:tc>
                <w:tcPr>
                  <w:tcW w:w="1246" w:type="dxa"/>
                  <w:shd w:val="clear" w:color="auto" w:fill="FFFFFF"/>
                </w:tcPr>
                <w:p w14:paraId="78FF294E" w14:textId="77777777" w:rsidR="00C21FAB" w:rsidRDefault="00C21FAB" w:rsidP="00C21FAB"/>
              </w:tc>
              <w:tc>
                <w:tcPr>
                  <w:tcW w:w="956" w:type="dxa"/>
                  <w:shd w:val="clear" w:color="auto" w:fill="FFFF00"/>
                </w:tcPr>
                <w:p w14:paraId="6FE08AAC" w14:textId="77777777" w:rsidR="00C21FAB" w:rsidRDefault="00C21FAB" w:rsidP="00C21FAB"/>
              </w:tc>
            </w:tr>
            <w:tr w:rsidR="00C21FAB" w14:paraId="0C633D2A" w14:textId="77777777" w:rsidTr="00C21FAB">
              <w:tc>
                <w:tcPr>
                  <w:tcW w:w="1036" w:type="dxa"/>
                  <w:shd w:val="clear" w:color="auto" w:fill="auto"/>
                </w:tcPr>
                <w:p w14:paraId="49AA9DE5" w14:textId="77777777" w:rsidR="00C21FAB" w:rsidRPr="00C40FEB" w:rsidRDefault="00C21FAB" w:rsidP="00C21FAB">
                  <w:pPr>
                    <w:rPr>
                      <w:b/>
                      <w:bCs/>
                    </w:rPr>
                  </w:pPr>
                </w:p>
              </w:tc>
              <w:tc>
                <w:tcPr>
                  <w:tcW w:w="974" w:type="dxa"/>
                  <w:shd w:val="clear" w:color="auto" w:fill="auto"/>
                </w:tcPr>
                <w:p w14:paraId="31783D8C" w14:textId="77777777" w:rsidR="00C21FAB" w:rsidRDefault="00C21FAB" w:rsidP="00C21FAB"/>
              </w:tc>
              <w:tc>
                <w:tcPr>
                  <w:tcW w:w="932" w:type="dxa"/>
                  <w:shd w:val="clear" w:color="auto" w:fill="auto"/>
                </w:tcPr>
                <w:p w14:paraId="6CDDF827" w14:textId="77777777" w:rsidR="00C21FAB" w:rsidRDefault="00C21FAB" w:rsidP="00C21FAB"/>
              </w:tc>
              <w:tc>
                <w:tcPr>
                  <w:tcW w:w="960" w:type="dxa"/>
                  <w:shd w:val="clear" w:color="auto" w:fill="auto"/>
                  <w:vAlign w:val="bottom"/>
                </w:tcPr>
                <w:p w14:paraId="1A85D746" w14:textId="77777777" w:rsidR="00C21FAB" w:rsidRPr="00C40FEB" w:rsidRDefault="00C21FAB" w:rsidP="00C21FA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1BA04983" w14:textId="77777777" w:rsidR="00C21FAB" w:rsidRDefault="00C21FAB" w:rsidP="00C21FAB"/>
              </w:tc>
              <w:tc>
                <w:tcPr>
                  <w:tcW w:w="918" w:type="dxa"/>
                  <w:shd w:val="clear" w:color="auto" w:fill="auto"/>
                </w:tcPr>
                <w:p w14:paraId="6F30D917" w14:textId="77777777" w:rsidR="00C21FAB" w:rsidRDefault="00C21FAB" w:rsidP="00C21FAB"/>
              </w:tc>
              <w:tc>
                <w:tcPr>
                  <w:tcW w:w="927" w:type="dxa"/>
                  <w:shd w:val="clear" w:color="auto" w:fill="auto"/>
                </w:tcPr>
                <w:p w14:paraId="40053187" w14:textId="77777777" w:rsidR="00C21FAB" w:rsidRDefault="00C21FAB" w:rsidP="00C21FAB"/>
              </w:tc>
              <w:tc>
                <w:tcPr>
                  <w:tcW w:w="545" w:type="dxa"/>
                  <w:shd w:val="clear" w:color="auto" w:fill="auto"/>
                </w:tcPr>
                <w:p w14:paraId="2249F0B8" w14:textId="77777777" w:rsidR="00C21FAB" w:rsidRDefault="00C21FAB" w:rsidP="00C21FAB"/>
              </w:tc>
              <w:tc>
                <w:tcPr>
                  <w:tcW w:w="1246" w:type="dxa"/>
                  <w:shd w:val="clear" w:color="auto" w:fill="FFFFFF"/>
                </w:tcPr>
                <w:p w14:paraId="09A4932C" w14:textId="77777777" w:rsidR="00C21FAB" w:rsidRDefault="00C21FAB" w:rsidP="00C21FAB"/>
              </w:tc>
              <w:tc>
                <w:tcPr>
                  <w:tcW w:w="956" w:type="dxa"/>
                  <w:shd w:val="clear" w:color="auto" w:fill="FFFF00"/>
                </w:tcPr>
                <w:p w14:paraId="09AEA7AD" w14:textId="77777777" w:rsidR="00C21FAB" w:rsidRDefault="00C21FAB" w:rsidP="00C21FAB"/>
              </w:tc>
            </w:tr>
            <w:tr w:rsidR="00C21FAB" w14:paraId="5924B6A9" w14:textId="77777777" w:rsidTr="00C21FAB">
              <w:tc>
                <w:tcPr>
                  <w:tcW w:w="1036" w:type="dxa"/>
                  <w:shd w:val="clear" w:color="auto" w:fill="auto"/>
                </w:tcPr>
                <w:p w14:paraId="562E3944" w14:textId="77777777" w:rsidR="00C21FAB" w:rsidRPr="00C40FEB" w:rsidRDefault="00C21FAB" w:rsidP="00C21FAB">
                  <w:pPr>
                    <w:rPr>
                      <w:b/>
                      <w:bCs/>
                    </w:rPr>
                  </w:pPr>
                </w:p>
              </w:tc>
              <w:tc>
                <w:tcPr>
                  <w:tcW w:w="974" w:type="dxa"/>
                  <w:shd w:val="clear" w:color="auto" w:fill="auto"/>
                </w:tcPr>
                <w:p w14:paraId="4657CAB5" w14:textId="77777777" w:rsidR="00C21FAB" w:rsidRDefault="00C21FAB" w:rsidP="00C21FAB"/>
              </w:tc>
              <w:tc>
                <w:tcPr>
                  <w:tcW w:w="932" w:type="dxa"/>
                  <w:shd w:val="clear" w:color="auto" w:fill="auto"/>
                </w:tcPr>
                <w:p w14:paraId="310855E6" w14:textId="77777777" w:rsidR="00C21FAB" w:rsidRDefault="00C21FAB" w:rsidP="00C21FAB"/>
              </w:tc>
              <w:tc>
                <w:tcPr>
                  <w:tcW w:w="960" w:type="dxa"/>
                  <w:shd w:val="clear" w:color="auto" w:fill="auto"/>
                  <w:vAlign w:val="bottom"/>
                </w:tcPr>
                <w:p w14:paraId="27D431B9" w14:textId="77777777" w:rsidR="00C21FAB" w:rsidRPr="00C40FEB" w:rsidRDefault="00C21FAB" w:rsidP="00C21FA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2843F88" w14:textId="77777777" w:rsidR="00C21FAB" w:rsidRDefault="00C21FAB" w:rsidP="00C21FAB"/>
              </w:tc>
              <w:tc>
                <w:tcPr>
                  <w:tcW w:w="918" w:type="dxa"/>
                  <w:shd w:val="clear" w:color="auto" w:fill="auto"/>
                </w:tcPr>
                <w:p w14:paraId="7685F628" w14:textId="77777777" w:rsidR="00C21FAB" w:rsidRDefault="00C21FAB" w:rsidP="00C21FAB"/>
              </w:tc>
              <w:tc>
                <w:tcPr>
                  <w:tcW w:w="927" w:type="dxa"/>
                  <w:shd w:val="clear" w:color="auto" w:fill="auto"/>
                </w:tcPr>
                <w:p w14:paraId="0C414DC0" w14:textId="77777777" w:rsidR="00C21FAB" w:rsidRDefault="00C21FAB" w:rsidP="00C21FAB"/>
              </w:tc>
              <w:tc>
                <w:tcPr>
                  <w:tcW w:w="545" w:type="dxa"/>
                  <w:shd w:val="clear" w:color="auto" w:fill="auto"/>
                </w:tcPr>
                <w:p w14:paraId="405083E9" w14:textId="77777777" w:rsidR="00C21FAB" w:rsidRDefault="00C21FAB" w:rsidP="00C21FAB"/>
              </w:tc>
              <w:tc>
                <w:tcPr>
                  <w:tcW w:w="1246" w:type="dxa"/>
                  <w:shd w:val="clear" w:color="auto" w:fill="FFFFFF"/>
                </w:tcPr>
                <w:p w14:paraId="6BE14E38" w14:textId="77777777" w:rsidR="00C21FAB" w:rsidRDefault="00C21FAB" w:rsidP="00C21FAB"/>
              </w:tc>
              <w:tc>
                <w:tcPr>
                  <w:tcW w:w="956" w:type="dxa"/>
                  <w:shd w:val="clear" w:color="auto" w:fill="FFFF00"/>
                </w:tcPr>
                <w:p w14:paraId="3D82AC9C" w14:textId="77777777" w:rsidR="00C21FAB" w:rsidRDefault="00C21FAB" w:rsidP="00C21FAB"/>
              </w:tc>
            </w:tr>
            <w:tr w:rsidR="00C21FAB" w14:paraId="3B1AC5B8" w14:textId="77777777" w:rsidTr="00C21FAB">
              <w:tc>
                <w:tcPr>
                  <w:tcW w:w="1036" w:type="dxa"/>
                  <w:shd w:val="clear" w:color="auto" w:fill="auto"/>
                </w:tcPr>
                <w:p w14:paraId="70805100" w14:textId="77777777" w:rsidR="00C21FAB" w:rsidRPr="00C40FEB" w:rsidRDefault="00C21FAB" w:rsidP="00C21FAB">
                  <w:pPr>
                    <w:rPr>
                      <w:b/>
                      <w:bCs/>
                    </w:rPr>
                  </w:pPr>
                </w:p>
              </w:tc>
              <w:tc>
                <w:tcPr>
                  <w:tcW w:w="974" w:type="dxa"/>
                  <w:shd w:val="clear" w:color="auto" w:fill="auto"/>
                </w:tcPr>
                <w:p w14:paraId="05B06484" w14:textId="77777777" w:rsidR="00C21FAB" w:rsidRDefault="00C21FAB" w:rsidP="00C21FAB"/>
              </w:tc>
              <w:tc>
                <w:tcPr>
                  <w:tcW w:w="932" w:type="dxa"/>
                  <w:shd w:val="clear" w:color="auto" w:fill="auto"/>
                </w:tcPr>
                <w:p w14:paraId="5B0CC4A3" w14:textId="77777777" w:rsidR="00C21FAB" w:rsidRDefault="00C21FAB" w:rsidP="00C21FAB"/>
              </w:tc>
              <w:tc>
                <w:tcPr>
                  <w:tcW w:w="960" w:type="dxa"/>
                  <w:shd w:val="clear" w:color="auto" w:fill="auto"/>
                  <w:vAlign w:val="bottom"/>
                </w:tcPr>
                <w:p w14:paraId="13E09342" w14:textId="77777777" w:rsidR="00C21FAB" w:rsidRPr="00C40FEB" w:rsidRDefault="00C21FAB" w:rsidP="00C21FA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297E0FFD" w14:textId="77777777" w:rsidR="00C21FAB" w:rsidRDefault="00C21FAB" w:rsidP="00C21FAB"/>
              </w:tc>
              <w:tc>
                <w:tcPr>
                  <w:tcW w:w="918" w:type="dxa"/>
                  <w:shd w:val="clear" w:color="auto" w:fill="auto"/>
                </w:tcPr>
                <w:p w14:paraId="64381B8C" w14:textId="77777777" w:rsidR="00C21FAB" w:rsidRDefault="00C21FAB" w:rsidP="00C21FAB"/>
              </w:tc>
              <w:tc>
                <w:tcPr>
                  <w:tcW w:w="927" w:type="dxa"/>
                  <w:shd w:val="clear" w:color="auto" w:fill="auto"/>
                </w:tcPr>
                <w:p w14:paraId="5785C45E" w14:textId="77777777" w:rsidR="00C21FAB" w:rsidRDefault="00C21FAB" w:rsidP="00C21FAB"/>
              </w:tc>
              <w:tc>
                <w:tcPr>
                  <w:tcW w:w="545" w:type="dxa"/>
                  <w:shd w:val="clear" w:color="auto" w:fill="auto"/>
                </w:tcPr>
                <w:p w14:paraId="41CB2350" w14:textId="77777777" w:rsidR="00C21FAB" w:rsidRDefault="00C21FAB" w:rsidP="00C21FAB"/>
              </w:tc>
              <w:tc>
                <w:tcPr>
                  <w:tcW w:w="1246" w:type="dxa"/>
                  <w:shd w:val="clear" w:color="auto" w:fill="FFFFFF"/>
                </w:tcPr>
                <w:p w14:paraId="291693BF" w14:textId="77777777" w:rsidR="00C21FAB" w:rsidRDefault="00C21FAB" w:rsidP="00C21FAB"/>
              </w:tc>
              <w:tc>
                <w:tcPr>
                  <w:tcW w:w="956" w:type="dxa"/>
                  <w:shd w:val="clear" w:color="auto" w:fill="FFFF00"/>
                </w:tcPr>
                <w:p w14:paraId="622EDE80" w14:textId="77777777" w:rsidR="00C21FAB" w:rsidRDefault="00C21FAB" w:rsidP="00C21FAB"/>
              </w:tc>
            </w:tr>
          </w:tbl>
          <w:p w14:paraId="0D1FE8EE" w14:textId="77777777" w:rsidR="00C21FAB" w:rsidRPr="009B437F" w:rsidRDefault="00C21FAB" w:rsidP="00C21FAB"/>
          <w:p w14:paraId="1C37B812" w14:textId="77777777" w:rsidR="00C21FAB" w:rsidRPr="00C13A01" w:rsidRDefault="00C21FAB" w:rsidP="00C21FAB"/>
        </w:tc>
      </w:tr>
    </w:tbl>
    <w:p w14:paraId="7F7734DE" w14:textId="5A475CA0" w:rsidR="00C21FAB" w:rsidRDefault="00634081" w:rsidP="00C21FAB">
      <w:pPr>
        <w:rPr>
          <w:sz w:val="19"/>
        </w:rPr>
      </w:pPr>
      <w:r>
        <w:rPr>
          <w:noProof/>
        </w:rPr>
        <w:pict w14:anchorId="39AD393B">
          <v:shape id="_x0000_s1090" type="#_x0000_t202" style="position:absolute;margin-left:-7.55pt;margin-top:-577.65pt;width:483.75pt;height:47.7pt;z-index:7;mso-position-horizontal-relative:text;mso-position-vertical-relative:text">
            <v:textbox style="mso-next-textbox:#_x0000_s1090">
              <w:txbxContent>
                <w:p w14:paraId="457958DC" w14:textId="77777777" w:rsidR="00C21FAB" w:rsidRPr="0076199C" w:rsidRDefault="00C21FAB" w:rsidP="00C21FAB">
                  <w:pPr>
                    <w:jc w:val="center"/>
                    <w:rPr>
                      <w:sz w:val="28"/>
                      <w:szCs w:val="28"/>
                      <w:lang w:val="en-US"/>
                    </w:rPr>
                  </w:pPr>
                  <w:r w:rsidRPr="0076199C">
                    <w:rPr>
                      <w:sz w:val="28"/>
                      <w:szCs w:val="28"/>
                      <w:lang w:val="en-US"/>
                    </w:rPr>
                    <w:t>Meetings Date Memo</w:t>
                  </w:r>
                </w:p>
              </w:txbxContent>
            </v:textbox>
          </v:shape>
        </w:pict>
      </w:r>
    </w:p>
    <w:p w14:paraId="3B8E7F41" w14:textId="64B4A519" w:rsidR="00C21FAB" w:rsidRDefault="00C21FAB" w:rsidP="00C21FAB">
      <w:pPr>
        <w:rPr>
          <w:sz w:val="19"/>
        </w:rPr>
      </w:pPr>
    </w:p>
    <w:p w14:paraId="012E8AAD" w14:textId="718AB31C" w:rsidR="00C21FAB" w:rsidRDefault="00C21FAB" w:rsidP="00C21FAB">
      <w:pPr>
        <w:rPr>
          <w:sz w:val="19"/>
        </w:rPr>
      </w:pPr>
    </w:p>
    <w:p w14:paraId="71063613" w14:textId="16557ADB" w:rsidR="00C21FAB" w:rsidRDefault="00C21FAB" w:rsidP="00C21FAB">
      <w:pPr>
        <w:rPr>
          <w:sz w:val="19"/>
        </w:rPr>
      </w:pPr>
    </w:p>
    <w:p w14:paraId="6856D216" w14:textId="65C68E7A" w:rsidR="00C21FAB" w:rsidRDefault="00C21FAB" w:rsidP="00C21FAB">
      <w:pPr>
        <w:rPr>
          <w:sz w:val="19"/>
        </w:rPr>
      </w:pPr>
    </w:p>
    <w:p w14:paraId="0D54BB29" w14:textId="069CC966" w:rsidR="00C21FAB" w:rsidRDefault="00C21FAB" w:rsidP="00C21FAB">
      <w:pPr>
        <w:rPr>
          <w:sz w:val="19"/>
        </w:rPr>
      </w:pPr>
    </w:p>
    <w:p w14:paraId="47E6F5B1" w14:textId="026C6484" w:rsidR="00C21FAB" w:rsidRDefault="00C21FAB" w:rsidP="00C21FAB">
      <w:pPr>
        <w:rPr>
          <w:sz w:val="19"/>
        </w:rPr>
      </w:pPr>
    </w:p>
    <w:p w14:paraId="1358CDEF" w14:textId="50E10339" w:rsidR="00C21FAB" w:rsidRDefault="00C21FAB" w:rsidP="00C21FAB">
      <w:pPr>
        <w:rPr>
          <w:sz w:val="19"/>
        </w:rPr>
      </w:pPr>
    </w:p>
    <w:p w14:paraId="6345716E" w14:textId="7A1D6CFD" w:rsidR="00C21FAB" w:rsidRDefault="00C21FAB" w:rsidP="00C21FAB">
      <w:pPr>
        <w:rPr>
          <w:sz w:val="19"/>
        </w:rPr>
      </w:pPr>
    </w:p>
    <w:tbl>
      <w:tblPr>
        <w:tblW w:w="9495" w:type="dxa"/>
        <w:tblLayout w:type="fixed"/>
        <w:tblCellMar>
          <w:left w:w="0" w:type="dxa"/>
          <w:right w:w="0" w:type="dxa"/>
        </w:tblCellMar>
        <w:tblLook w:val="04A0" w:firstRow="1" w:lastRow="0" w:firstColumn="1" w:lastColumn="0" w:noHBand="0" w:noVBand="1"/>
      </w:tblPr>
      <w:tblGrid>
        <w:gridCol w:w="9495"/>
      </w:tblGrid>
      <w:tr w:rsidR="00C21FAB" w:rsidRPr="009C6440" w14:paraId="07866019" w14:textId="77777777" w:rsidTr="00C21FAB">
        <w:tc>
          <w:tcPr>
            <w:tcW w:w="8826" w:type="dxa"/>
            <w:shd w:val="clear" w:color="auto" w:fill="auto"/>
          </w:tcPr>
          <w:p w14:paraId="2708AF13" w14:textId="77777777" w:rsidR="00C21FAB" w:rsidRDefault="00C21FAB" w:rsidP="00C21FAB">
            <w:pPr>
              <w:pStyle w:val="Heading2"/>
              <w:numPr>
                <w:ilvl w:val="0"/>
                <w:numId w:val="0"/>
              </w:numPr>
              <w:jc w:val="right"/>
            </w:pPr>
          </w:p>
          <w:p w14:paraId="133140CD" w14:textId="77777777" w:rsidR="00C21FAB" w:rsidRDefault="00C21FAB" w:rsidP="00D27245">
            <w:pPr>
              <w:pStyle w:val="Heading2"/>
              <w:numPr>
                <w:ilvl w:val="0"/>
                <w:numId w:val="0"/>
              </w:numPr>
            </w:pPr>
            <w:r w:rsidRPr="00C014ED">
              <w:t>Sprint Backlog of Sprint 1</w:t>
            </w:r>
          </w:p>
          <w:p w14:paraId="638FA43B" w14:textId="77777777" w:rsidR="00C21FAB" w:rsidRPr="009B437F" w:rsidRDefault="00C21FAB" w:rsidP="00C21FAB">
            <w:pPr>
              <w:tabs>
                <w:tab w:val="left" w:pos="7110"/>
              </w:tabs>
            </w:pPr>
            <w:r>
              <w:tab/>
            </w:r>
          </w:p>
          <w:p w14:paraId="189C4846" w14:textId="77777777" w:rsidR="00C21FAB" w:rsidRPr="009B437F" w:rsidRDefault="00C21FAB" w:rsidP="00C21FAB"/>
          <w:tbl>
            <w:tblPr>
              <w:tblW w:w="949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077"/>
              <w:gridCol w:w="5444"/>
              <w:gridCol w:w="1134"/>
              <w:gridCol w:w="1134"/>
            </w:tblGrid>
            <w:tr w:rsidR="00C21FAB" w14:paraId="21004B48" w14:textId="77777777" w:rsidTr="00D27245">
              <w:trPr>
                <w:trHeight w:val="773"/>
              </w:trPr>
              <w:tc>
                <w:tcPr>
                  <w:tcW w:w="704" w:type="dxa"/>
                  <w:tcBorders>
                    <w:bottom w:val="single" w:sz="12" w:space="0" w:color="666666"/>
                  </w:tcBorders>
                  <w:shd w:val="clear" w:color="auto" w:fill="auto"/>
                </w:tcPr>
                <w:p w14:paraId="3E8D5AEE" w14:textId="77777777" w:rsidR="00C21FAB" w:rsidRPr="00C40FEB" w:rsidRDefault="00C21FAB" w:rsidP="00C21FAB">
                  <w:pPr>
                    <w:rPr>
                      <w:b/>
                      <w:bCs/>
                    </w:rPr>
                  </w:pPr>
                  <w:r w:rsidRPr="00C40FEB">
                    <w:rPr>
                      <w:b/>
                      <w:bCs/>
                    </w:rPr>
                    <w:t>Id</w:t>
                  </w:r>
                </w:p>
              </w:tc>
              <w:tc>
                <w:tcPr>
                  <w:tcW w:w="1077" w:type="dxa"/>
                  <w:tcBorders>
                    <w:bottom w:val="single" w:sz="12" w:space="0" w:color="666666"/>
                  </w:tcBorders>
                  <w:shd w:val="clear" w:color="auto" w:fill="auto"/>
                </w:tcPr>
                <w:p w14:paraId="4FE62A76" w14:textId="77777777" w:rsidR="00C21FAB" w:rsidRPr="00C40FEB" w:rsidRDefault="00C21FAB" w:rsidP="00C21FAB">
                  <w:pPr>
                    <w:rPr>
                      <w:b/>
                      <w:bCs/>
                    </w:rPr>
                  </w:pPr>
                  <w:r w:rsidRPr="00C40FEB">
                    <w:rPr>
                      <w:b/>
                      <w:bCs/>
                    </w:rPr>
                    <w:t>Story Name</w:t>
                  </w:r>
                </w:p>
              </w:tc>
              <w:tc>
                <w:tcPr>
                  <w:tcW w:w="5444" w:type="dxa"/>
                  <w:tcBorders>
                    <w:bottom w:val="single" w:sz="12" w:space="0" w:color="666666"/>
                  </w:tcBorders>
                  <w:shd w:val="clear" w:color="auto" w:fill="auto"/>
                </w:tcPr>
                <w:p w14:paraId="4BF7CE14" w14:textId="77777777" w:rsidR="00C21FAB" w:rsidRPr="00C40FEB" w:rsidRDefault="00C21FAB" w:rsidP="00C21FAB">
                  <w:pPr>
                    <w:rPr>
                      <w:b/>
                      <w:bCs/>
                    </w:rPr>
                  </w:pPr>
                  <w:r w:rsidRPr="00C40FEB">
                    <w:rPr>
                      <w:b/>
                      <w:bCs/>
                    </w:rPr>
                    <w:t>Story Description</w:t>
                  </w:r>
                </w:p>
              </w:tc>
              <w:tc>
                <w:tcPr>
                  <w:tcW w:w="1134" w:type="dxa"/>
                  <w:tcBorders>
                    <w:bottom w:val="single" w:sz="12" w:space="0" w:color="666666"/>
                  </w:tcBorders>
                  <w:shd w:val="clear" w:color="auto" w:fill="auto"/>
                </w:tcPr>
                <w:p w14:paraId="7CA9AD9A" w14:textId="77777777" w:rsidR="00C21FAB" w:rsidRPr="00C40FEB" w:rsidRDefault="00C21FAB" w:rsidP="00C21FAB">
                  <w:pPr>
                    <w:rPr>
                      <w:b/>
                      <w:bCs/>
                    </w:rPr>
                  </w:pPr>
                  <w:r w:rsidRPr="00C40FEB">
                    <w:rPr>
                      <w:b/>
                      <w:bCs/>
                    </w:rPr>
                    <w:t>Priority</w:t>
                  </w:r>
                </w:p>
              </w:tc>
              <w:tc>
                <w:tcPr>
                  <w:tcW w:w="1134" w:type="dxa"/>
                  <w:tcBorders>
                    <w:bottom w:val="single" w:sz="12" w:space="0" w:color="666666"/>
                  </w:tcBorders>
                  <w:shd w:val="clear" w:color="auto" w:fill="auto"/>
                </w:tcPr>
                <w:p w14:paraId="7D2C2124" w14:textId="77777777" w:rsidR="00C21FAB" w:rsidRPr="00C40FEB" w:rsidRDefault="00C21FAB" w:rsidP="00C21FAB">
                  <w:pPr>
                    <w:rPr>
                      <w:b/>
                      <w:bCs/>
                    </w:rPr>
                  </w:pPr>
                  <w:r w:rsidRPr="00C40FEB">
                    <w:rPr>
                      <w:b/>
                      <w:bCs/>
                    </w:rPr>
                    <w:t>Status</w:t>
                  </w:r>
                </w:p>
              </w:tc>
            </w:tr>
            <w:tr w:rsidR="00C21FAB" w14:paraId="1C1F0989" w14:textId="77777777" w:rsidTr="00D27245">
              <w:tc>
                <w:tcPr>
                  <w:tcW w:w="704" w:type="dxa"/>
                  <w:shd w:val="clear" w:color="auto" w:fill="auto"/>
                  <w:vAlign w:val="center"/>
                </w:tcPr>
                <w:p w14:paraId="2354BD89" w14:textId="77777777" w:rsidR="00C21FAB" w:rsidRPr="00C40FEB" w:rsidRDefault="00C21FAB" w:rsidP="00C21FA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0</w:t>
                  </w:r>
                </w:p>
              </w:tc>
              <w:tc>
                <w:tcPr>
                  <w:tcW w:w="1077" w:type="dxa"/>
                  <w:shd w:val="clear" w:color="auto" w:fill="auto"/>
                  <w:vAlign w:val="center"/>
                </w:tcPr>
                <w:p w14:paraId="04F7E2FA"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5444" w:type="dxa"/>
                  <w:shd w:val="clear" w:color="auto" w:fill="auto"/>
                  <w:vAlign w:val="center"/>
                </w:tcPr>
                <w:p w14:paraId="34CB38C2"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Domain model</w:t>
                  </w:r>
                </w:p>
              </w:tc>
              <w:tc>
                <w:tcPr>
                  <w:tcW w:w="1134" w:type="dxa"/>
                  <w:shd w:val="clear" w:color="auto" w:fill="auto"/>
                  <w:vAlign w:val="center"/>
                </w:tcPr>
                <w:p w14:paraId="734D3D32"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5582F5DD"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done</w:t>
                  </w:r>
                </w:p>
              </w:tc>
            </w:tr>
            <w:tr w:rsidR="00C21FAB" w14:paraId="0197712B" w14:textId="77777777" w:rsidTr="00D27245">
              <w:tc>
                <w:tcPr>
                  <w:tcW w:w="704" w:type="dxa"/>
                  <w:shd w:val="clear" w:color="auto" w:fill="auto"/>
                  <w:vAlign w:val="center"/>
                </w:tcPr>
                <w:p w14:paraId="6DBD95F9" w14:textId="77777777" w:rsidR="00C21FAB" w:rsidRPr="00C40FEB" w:rsidRDefault="00C21FAB" w:rsidP="00C21FA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077" w:type="dxa"/>
                  <w:shd w:val="clear" w:color="auto" w:fill="auto"/>
                  <w:vAlign w:val="center"/>
                </w:tcPr>
                <w:p w14:paraId="1D2F5D0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5444" w:type="dxa"/>
                  <w:shd w:val="clear" w:color="auto" w:fill="auto"/>
                  <w:vAlign w:val="center"/>
                </w:tcPr>
                <w:p w14:paraId="3D11B5A2"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1134" w:type="dxa"/>
                  <w:shd w:val="clear" w:color="auto" w:fill="auto"/>
                  <w:vAlign w:val="center"/>
                </w:tcPr>
                <w:p w14:paraId="6B71CFA1"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1DC74B10"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4A3E4E11" w14:textId="77777777" w:rsidTr="00D27245">
              <w:tc>
                <w:tcPr>
                  <w:tcW w:w="704" w:type="dxa"/>
                  <w:shd w:val="clear" w:color="auto" w:fill="auto"/>
                  <w:vAlign w:val="center"/>
                </w:tcPr>
                <w:p w14:paraId="29DD359F"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2</w:t>
                  </w:r>
                </w:p>
              </w:tc>
              <w:tc>
                <w:tcPr>
                  <w:tcW w:w="1077" w:type="dxa"/>
                  <w:shd w:val="clear" w:color="auto" w:fill="auto"/>
                  <w:vAlign w:val="center"/>
                </w:tcPr>
                <w:p w14:paraId="265ED4A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5444" w:type="dxa"/>
                  <w:shd w:val="clear" w:color="auto" w:fill="auto"/>
                  <w:vAlign w:val="center"/>
                </w:tcPr>
                <w:p w14:paraId="1F11D3D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1134" w:type="dxa"/>
                  <w:shd w:val="clear" w:color="auto" w:fill="auto"/>
                  <w:vAlign w:val="center"/>
                </w:tcPr>
                <w:p w14:paraId="09F9B3C5"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005EA721"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5CBE7B97" w14:textId="77777777" w:rsidTr="00D27245">
              <w:tc>
                <w:tcPr>
                  <w:tcW w:w="704" w:type="dxa"/>
                  <w:shd w:val="clear" w:color="auto" w:fill="auto"/>
                  <w:vAlign w:val="center"/>
                </w:tcPr>
                <w:p w14:paraId="5345BB0B"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4</w:t>
                  </w:r>
                </w:p>
              </w:tc>
              <w:tc>
                <w:tcPr>
                  <w:tcW w:w="1077" w:type="dxa"/>
                  <w:shd w:val="clear" w:color="auto" w:fill="auto"/>
                  <w:vAlign w:val="center"/>
                </w:tcPr>
                <w:p w14:paraId="35256732"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Vision</w:t>
                  </w:r>
                </w:p>
              </w:tc>
              <w:tc>
                <w:tcPr>
                  <w:tcW w:w="5444" w:type="dxa"/>
                  <w:shd w:val="clear" w:color="auto" w:fill="auto"/>
                  <w:vAlign w:val="center"/>
                </w:tcPr>
                <w:p w14:paraId="76F4A69A"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1134" w:type="dxa"/>
                  <w:shd w:val="clear" w:color="auto" w:fill="auto"/>
                  <w:vAlign w:val="center"/>
                </w:tcPr>
                <w:p w14:paraId="22A8600D"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4F647A8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2D49034F" w14:textId="77777777" w:rsidTr="00D27245">
              <w:tc>
                <w:tcPr>
                  <w:tcW w:w="704" w:type="dxa"/>
                  <w:shd w:val="clear" w:color="auto" w:fill="auto"/>
                  <w:vAlign w:val="center"/>
                </w:tcPr>
                <w:p w14:paraId="1298402D"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5</w:t>
                  </w:r>
                </w:p>
              </w:tc>
              <w:tc>
                <w:tcPr>
                  <w:tcW w:w="1077" w:type="dxa"/>
                  <w:shd w:val="clear" w:color="auto" w:fill="auto"/>
                  <w:vAlign w:val="center"/>
                </w:tcPr>
                <w:p w14:paraId="75E2BC8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5444" w:type="dxa"/>
                  <w:shd w:val="clear" w:color="auto" w:fill="auto"/>
                  <w:vAlign w:val="center"/>
                </w:tcPr>
                <w:p w14:paraId="1667CAD5"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 xml:space="preserve">Set up infrastructure Gitlab </w:t>
                  </w:r>
                </w:p>
              </w:tc>
              <w:tc>
                <w:tcPr>
                  <w:tcW w:w="1134" w:type="dxa"/>
                  <w:shd w:val="clear" w:color="auto" w:fill="auto"/>
                  <w:vAlign w:val="center"/>
                </w:tcPr>
                <w:p w14:paraId="26DD18FC"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5FA7392B"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done</w:t>
                  </w:r>
                </w:p>
              </w:tc>
            </w:tr>
            <w:tr w:rsidR="00C21FAB" w14:paraId="122A9AE7" w14:textId="77777777" w:rsidTr="00D27245">
              <w:tc>
                <w:tcPr>
                  <w:tcW w:w="704" w:type="dxa"/>
                  <w:shd w:val="clear" w:color="auto" w:fill="auto"/>
                  <w:vAlign w:val="center"/>
                </w:tcPr>
                <w:p w14:paraId="6510BB9F"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6</w:t>
                  </w:r>
                </w:p>
              </w:tc>
              <w:tc>
                <w:tcPr>
                  <w:tcW w:w="1077" w:type="dxa"/>
                  <w:shd w:val="clear" w:color="auto" w:fill="auto"/>
                  <w:vAlign w:val="center"/>
                </w:tcPr>
                <w:p w14:paraId="4DFABF5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5444" w:type="dxa"/>
                  <w:shd w:val="clear" w:color="auto" w:fill="auto"/>
                  <w:vAlign w:val="center"/>
                </w:tcPr>
                <w:p w14:paraId="278C559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1134" w:type="dxa"/>
                  <w:shd w:val="clear" w:color="auto" w:fill="auto"/>
                  <w:vAlign w:val="center"/>
                </w:tcPr>
                <w:p w14:paraId="4DBD210E"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5D654C3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7B2063FF" w14:textId="77777777" w:rsidTr="00D27245">
              <w:tc>
                <w:tcPr>
                  <w:tcW w:w="704" w:type="dxa"/>
                  <w:shd w:val="clear" w:color="auto" w:fill="auto"/>
                  <w:vAlign w:val="center"/>
                </w:tcPr>
                <w:p w14:paraId="07854220" w14:textId="77777777" w:rsidR="00C21FAB" w:rsidRPr="00C40FEB" w:rsidRDefault="00C21FAB" w:rsidP="00C21FA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077" w:type="dxa"/>
                  <w:shd w:val="clear" w:color="auto" w:fill="auto"/>
                  <w:vAlign w:val="center"/>
                </w:tcPr>
                <w:p w14:paraId="1E466D90"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5444" w:type="dxa"/>
                  <w:shd w:val="clear" w:color="auto" w:fill="auto"/>
                  <w:vAlign w:val="center"/>
                </w:tcPr>
                <w:p w14:paraId="0EE6000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1134" w:type="dxa"/>
                  <w:shd w:val="clear" w:color="auto" w:fill="auto"/>
                  <w:vAlign w:val="center"/>
                </w:tcPr>
                <w:p w14:paraId="289C2121"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01B0EA7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 process</w:t>
                  </w:r>
                </w:p>
              </w:tc>
            </w:tr>
            <w:tr w:rsidR="00C21FAB" w14:paraId="2F291589" w14:textId="77777777" w:rsidTr="00D27245">
              <w:tc>
                <w:tcPr>
                  <w:tcW w:w="704" w:type="dxa"/>
                  <w:shd w:val="clear" w:color="auto" w:fill="auto"/>
                  <w:vAlign w:val="center"/>
                </w:tcPr>
                <w:p w14:paraId="24A91C63"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8</w:t>
                  </w:r>
                </w:p>
              </w:tc>
              <w:tc>
                <w:tcPr>
                  <w:tcW w:w="1077" w:type="dxa"/>
                  <w:shd w:val="clear" w:color="auto" w:fill="auto"/>
                  <w:vAlign w:val="center"/>
                </w:tcPr>
                <w:p w14:paraId="06B2B7F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5444" w:type="dxa"/>
                  <w:shd w:val="clear" w:color="auto" w:fill="auto"/>
                  <w:vAlign w:val="center"/>
                </w:tcPr>
                <w:p w14:paraId="11493D54"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1134" w:type="dxa"/>
                  <w:shd w:val="clear" w:color="auto" w:fill="auto"/>
                  <w:vAlign w:val="center"/>
                </w:tcPr>
                <w:p w14:paraId="41C27FE1"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6F6FCD6F"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2CA93044" w14:textId="77777777" w:rsidTr="00D27245">
              <w:tc>
                <w:tcPr>
                  <w:tcW w:w="704" w:type="dxa"/>
                  <w:shd w:val="clear" w:color="auto" w:fill="auto"/>
                  <w:vAlign w:val="center"/>
                </w:tcPr>
                <w:p w14:paraId="562BE623"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9</w:t>
                  </w:r>
                </w:p>
              </w:tc>
              <w:tc>
                <w:tcPr>
                  <w:tcW w:w="1077" w:type="dxa"/>
                  <w:shd w:val="clear" w:color="auto" w:fill="auto"/>
                  <w:vAlign w:val="center"/>
                </w:tcPr>
                <w:p w14:paraId="6D289D7C"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5444" w:type="dxa"/>
                  <w:shd w:val="clear" w:color="auto" w:fill="auto"/>
                  <w:vAlign w:val="center"/>
                </w:tcPr>
                <w:p w14:paraId="4A2E96E8"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1134" w:type="dxa"/>
                  <w:shd w:val="clear" w:color="auto" w:fill="auto"/>
                  <w:vAlign w:val="center"/>
                </w:tcPr>
                <w:p w14:paraId="78601BAB"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 </w:t>
                  </w:r>
                </w:p>
              </w:tc>
              <w:tc>
                <w:tcPr>
                  <w:tcW w:w="1134" w:type="dxa"/>
                  <w:shd w:val="clear" w:color="auto" w:fill="auto"/>
                  <w:vAlign w:val="center"/>
                </w:tcPr>
                <w:p w14:paraId="53C91EF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 Almost</w:t>
                  </w:r>
                </w:p>
                <w:p w14:paraId="65B6B0CA"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63DAD1ED" w14:textId="77777777" w:rsidTr="00D27245">
              <w:tc>
                <w:tcPr>
                  <w:tcW w:w="704" w:type="dxa"/>
                  <w:shd w:val="clear" w:color="auto" w:fill="auto"/>
                  <w:vAlign w:val="center"/>
                </w:tcPr>
                <w:p w14:paraId="71AD7658"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10</w:t>
                  </w:r>
                </w:p>
              </w:tc>
              <w:tc>
                <w:tcPr>
                  <w:tcW w:w="1077" w:type="dxa"/>
                  <w:shd w:val="clear" w:color="auto" w:fill="auto"/>
                  <w:vAlign w:val="center"/>
                </w:tcPr>
                <w:p w14:paraId="26A1FF6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5444" w:type="dxa"/>
                  <w:shd w:val="clear" w:color="auto" w:fill="auto"/>
                  <w:vAlign w:val="center"/>
                </w:tcPr>
                <w:p w14:paraId="2FD0394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1134" w:type="dxa"/>
                  <w:shd w:val="clear" w:color="auto" w:fill="auto"/>
                  <w:vAlign w:val="center"/>
                </w:tcPr>
                <w:p w14:paraId="62326CB3"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High</w:t>
                  </w:r>
                </w:p>
              </w:tc>
              <w:tc>
                <w:tcPr>
                  <w:tcW w:w="1134" w:type="dxa"/>
                  <w:shd w:val="clear" w:color="auto" w:fill="auto"/>
                  <w:vAlign w:val="center"/>
                </w:tcPr>
                <w:p w14:paraId="484395E8"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61BB6E2C" w14:textId="77777777" w:rsidTr="00D27245">
              <w:tc>
                <w:tcPr>
                  <w:tcW w:w="704" w:type="dxa"/>
                  <w:shd w:val="clear" w:color="auto" w:fill="auto"/>
                  <w:vAlign w:val="center"/>
                </w:tcPr>
                <w:p w14:paraId="5CB45979" w14:textId="77777777" w:rsidR="00C21FAB" w:rsidRPr="00C40FEB" w:rsidRDefault="00C21FAB" w:rsidP="00C21FAB">
                  <w:pPr>
                    <w:rPr>
                      <w:rFonts w:ascii="CIDFont+F3" w:hAnsi="CIDFont+F3" w:cs="Calibri"/>
                      <w:b/>
                      <w:bCs/>
                      <w:sz w:val="18"/>
                      <w:szCs w:val="18"/>
                    </w:rPr>
                  </w:pPr>
                </w:p>
              </w:tc>
              <w:tc>
                <w:tcPr>
                  <w:tcW w:w="1077" w:type="dxa"/>
                  <w:shd w:val="clear" w:color="auto" w:fill="auto"/>
                  <w:vAlign w:val="center"/>
                </w:tcPr>
                <w:p w14:paraId="0DD951C6" w14:textId="77777777" w:rsidR="00C21FAB" w:rsidRPr="00C40FEB" w:rsidRDefault="00C21FAB" w:rsidP="00C21FAB">
                  <w:pPr>
                    <w:rPr>
                      <w:rFonts w:ascii="CIDFont+F3" w:hAnsi="CIDFont+F3" w:cs="Calibri"/>
                      <w:color w:val="000000"/>
                      <w:sz w:val="18"/>
                      <w:szCs w:val="18"/>
                    </w:rPr>
                  </w:pPr>
                </w:p>
              </w:tc>
              <w:tc>
                <w:tcPr>
                  <w:tcW w:w="5444" w:type="dxa"/>
                  <w:shd w:val="clear" w:color="auto" w:fill="auto"/>
                  <w:vAlign w:val="center"/>
                </w:tcPr>
                <w:p w14:paraId="0F8D4E41" w14:textId="01CD6BCC" w:rsidR="00D27245" w:rsidRDefault="00D27245" w:rsidP="00D27245">
                  <w:pPr>
                    <w:pStyle w:val="Heading2"/>
                    <w:numPr>
                      <w:ilvl w:val="0"/>
                      <w:numId w:val="0"/>
                    </w:numPr>
                  </w:pPr>
                  <w:r w:rsidRPr="00C014ED">
                    <w:t xml:space="preserve">Sprint Backlog of Sprint </w:t>
                  </w:r>
                  <w:r>
                    <w:t>2</w:t>
                  </w:r>
                </w:p>
                <w:p w14:paraId="6522D219" w14:textId="77777777" w:rsidR="00C21FAB" w:rsidRPr="00C40FEB" w:rsidRDefault="00C21FAB" w:rsidP="00C21FAB">
                  <w:pPr>
                    <w:rPr>
                      <w:rFonts w:ascii="CIDFont+F3" w:hAnsi="CIDFont+F3" w:cs="Calibri"/>
                      <w:color w:val="000000"/>
                      <w:sz w:val="18"/>
                      <w:szCs w:val="18"/>
                    </w:rPr>
                  </w:pPr>
                </w:p>
              </w:tc>
              <w:tc>
                <w:tcPr>
                  <w:tcW w:w="1134" w:type="dxa"/>
                  <w:shd w:val="clear" w:color="auto" w:fill="auto"/>
                  <w:vAlign w:val="center"/>
                </w:tcPr>
                <w:p w14:paraId="03E2F9A1" w14:textId="77777777" w:rsidR="00C21FAB" w:rsidRPr="00C40FEB" w:rsidRDefault="00C21FAB" w:rsidP="00C21FAB">
                  <w:pPr>
                    <w:rPr>
                      <w:rFonts w:ascii="CIDFont+F3" w:hAnsi="CIDFont+F3" w:cs="Calibri"/>
                      <w:color w:val="000000"/>
                      <w:sz w:val="18"/>
                      <w:szCs w:val="18"/>
                    </w:rPr>
                  </w:pPr>
                </w:p>
              </w:tc>
              <w:tc>
                <w:tcPr>
                  <w:tcW w:w="1134" w:type="dxa"/>
                  <w:shd w:val="clear" w:color="auto" w:fill="auto"/>
                  <w:vAlign w:val="center"/>
                </w:tcPr>
                <w:p w14:paraId="2ABAF7A6" w14:textId="77777777" w:rsidR="00C21FAB" w:rsidRPr="00C40FEB" w:rsidRDefault="00C21FAB" w:rsidP="00C21FAB">
                  <w:pPr>
                    <w:rPr>
                      <w:rFonts w:ascii="CIDFont+F3" w:hAnsi="CIDFont+F3" w:cs="Calibri"/>
                      <w:color w:val="000000"/>
                      <w:sz w:val="18"/>
                      <w:szCs w:val="18"/>
                    </w:rPr>
                  </w:pPr>
                </w:p>
              </w:tc>
            </w:tr>
            <w:tr w:rsidR="00D27245" w14:paraId="32D48CD8" w14:textId="77777777" w:rsidTr="00D27245">
              <w:tc>
                <w:tcPr>
                  <w:tcW w:w="704" w:type="dxa"/>
                  <w:shd w:val="clear" w:color="auto" w:fill="auto"/>
                  <w:vAlign w:val="bottom"/>
                </w:tcPr>
                <w:p w14:paraId="25CB9CFF" w14:textId="2586D37B" w:rsidR="00D27245" w:rsidRPr="00C40FEB" w:rsidRDefault="00D27245" w:rsidP="00D27245">
                  <w:pPr>
                    <w:rPr>
                      <w:rFonts w:ascii="CIDFont+F3" w:hAnsi="CIDFont+F3" w:cs="Calibri"/>
                      <w:b/>
                      <w:bCs/>
                      <w:sz w:val="18"/>
                      <w:szCs w:val="18"/>
                    </w:rPr>
                  </w:pPr>
                  <w:r w:rsidRPr="00C40FEB">
                    <w:rPr>
                      <w:rFonts w:cs="Calibri"/>
                      <w:b/>
                      <w:bCs/>
                      <w:color w:val="000000"/>
                      <w:sz w:val="22"/>
                      <w:szCs w:val="22"/>
                    </w:rPr>
                    <w:t>11</w:t>
                  </w:r>
                </w:p>
              </w:tc>
              <w:tc>
                <w:tcPr>
                  <w:tcW w:w="1077" w:type="dxa"/>
                  <w:shd w:val="clear" w:color="auto" w:fill="auto"/>
                  <w:vAlign w:val="bottom"/>
                </w:tcPr>
                <w:p w14:paraId="0F52B104" w14:textId="406BEF13" w:rsidR="00D27245" w:rsidRPr="00C40FEB" w:rsidRDefault="00D27245" w:rsidP="00D27245">
                  <w:pPr>
                    <w:rPr>
                      <w:rFonts w:ascii="CIDFont+F3" w:hAnsi="CIDFont+F3" w:cs="Calibri"/>
                      <w:color w:val="000000"/>
                      <w:sz w:val="18"/>
                      <w:szCs w:val="18"/>
                    </w:rPr>
                  </w:pPr>
                  <w:r w:rsidRPr="00C40FEB">
                    <w:rPr>
                      <w:rFonts w:cs="Calibri"/>
                      <w:color w:val="000000"/>
                      <w:sz w:val="22"/>
                      <w:szCs w:val="22"/>
                    </w:rPr>
                    <w:t>Postgres SQL</w:t>
                  </w:r>
                </w:p>
              </w:tc>
              <w:tc>
                <w:tcPr>
                  <w:tcW w:w="5444" w:type="dxa"/>
                  <w:shd w:val="clear" w:color="auto" w:fill="auto"/>
                  <w:vAlign w:val="bottom"/>
                </w:tcPr>
                <w:p w14:paraId="725D99C7" w14:textId="07BF7A22" w:rsidR="00D27245" w:rsidRPr="00C40FEB" w:rsidRDefault="00D27245" w:rsidP="00D27245">
                  <w:pPr>
                    <w:rPr>
                      <w:rFonts w:ascii="CIDFont+F3" w:hAnsi="CIDFont+F3" w:cs="Calibri"/>
                      <w:color w:val="000000"/>
                      <w:sz w:val="18"/>
                      <w:szCs w:val="18"/>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1134" w:type="dxa"/>
                  <w:shd w:val="clear" w:color="auto" w:fill="auto"/>
                  <w:vAlign w:val="bottom"/>
                </w:tcPr>
                <w:p w14:paraId="0BE15165" w14:textId="57BD0FBD"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bottom"/>
                </w:tcPr>
                <w:p w14:paraId="5DFC4AF5" w14:textId="0B11B801" w:rsidR="00D27245" w:rsidRPr="00C40FEB" w:rsidRDefault="00D27245" w:rsidP="00D27245">
                  <w:pPr>
                    <w:rPr>
                      <w:rFonts w:ascii="CIDFont+F3" w:hAnsi="CIDFont+F3" w:cs="Calibri"/>
                      <w:color w:val="000000"/>
                      <w:sz w:val="18"/>
                      <w:szCs w:val="18"/>
                    </w:rPr>
                  </w:pPr>
                  <w:r w:rsidRPr="00C40FEB">
                    <w:rPr>
                      <w:rFonts w:cs="Calibri"/>
                      <w:color w:val="000000"/>
                      <w:sz w:val="22"/>
                      <w:szCs w:val="22"/>
                    </w:rPr>
                    <w:t>done</w:t>
                  </w:r>
                </w:p>
              </w:tc>
            </w:tr>
            <w:tr w:rsidR="00D27245" w14:paraId="71BC71F3" w14:textId="77777777" w:rsidTr="00D27245">
              <w:tc>
                <w:tcPr>
                  <w:tcW w:w="704" w:type="dxa"/>
                  <w:shd w:val="clear" w:color="auto" w:fill="auto"/>
                  <w:vAlign w:val="bottom"/>
                </w:tcPr>
                <w:p w14:paraId="4D809ED3" w14:textId="41CCB8E2" w:rsidR="00D27245" w:rsidRPr="00C40FEB" w:rsidRDefault="00D27245" w:rsidP="00D27245">
                  <w:pPr>
                    <w:rPr>
                      <w:rFonts w:ascii="CIDFont+F3" w:hAnsi="CIDFont+F3" w:cs="Calibri"/>
                      <w:b/>
                      <w:bCs/>
                      <w:sz w:val="18"/>
                      <w:szCs w:val="18"/>
                    </w:rPr>
                  </w:pPr>
                  <w:r w:rsidRPr="00C40FEB">
                    <w:rPr>
                      <w:rFonts w:cs="Calibri"/>
                      <w:b/>
                      <w:bCs/>
                      <w:color w:val="000000"/>
                      <w:sz w:val="22"/>
                      <w:szCs w:val="22"/>
                    </w:rPr>
                    <w:t>12</w:t>
                  </w:r>
                </w:p>
              </w:tc>
              <w:tc>
                <w:tcPr>
                  <w:tcW w:w="1077" w:type="dxa"/>
                  <w:shd w:val="clear" w:color="auto" w:fill="auto"/>
                  <w:vAlign w:val="bottom"/>
                </w:tcPr>
                <w:p w14:paraId="5A59F5B8" w14:textId="65DD8A9E" w:rsidR="00D27245" w:rsidRPr="00C40FEB" w:rsidRDefault="00D27245" w:rsidP="00D27245">
                  <w:pPr>
                    <w:rPr>
                      <w:rFonts w:ascii="CIDFont+F3" w:hAnsi="CIDFont+F3" w:cs="Calibri"/>
                      <w:color w:val="000000"/>
                      <w:sz w:val="18"/>
                      <w:szCs w:val="18"/>
                    </w:rPr>
                  </w:pPr>
                  <w:r w:rsidRPr="00C40FEB">
                    <w:rPr>
                      <w:rFonts w:cs="Calibri"/>
                      <w:color w:val="000000"/>
                      <w:sz w:val="22"/>
                      <w:szCs w:val="22"/>
                    </w:rPr>
                    <w:t>diagram</w:t>
                  </w:r>
                </w:p>
              </w:tc>
              <w:tc>
                <w:tcPr>
                  <w:tcW w:w="5444" w:type="dxa"/>
                  <w:shd w:val="clear" w:color="auto" w:fill="auto"/>
                </w:tcPr>
                <w:p w14:paraId="4834715B" w14:textId="7F1BCB67" w:rsidR="00D27245" w:rsidRPr="00C40FEB" w:rsidRDefault="00D27245" w:rsidP="00D27245">
                  <w:pPr>
                    <w:rPr>
                      <w:rFonts w:ascii="CIDFont+F3" w:hAnsi="CIDFont+F3" w:cs="Calibri"/>
                      <w:color w:val="000000"/>
                      <w:sz w:val="18"/>
                      <w:szCs w:val="18"/>
                    </w:rPr>
                  </w:pPr>
                  <w:r>
                    <w:t>System sequence diagram for login</w:t>
                  </w:r>
                </w:p>
              </w:tc>
              <w:tc>
                <w:tcPr>
                  <w:tcW w:w="1134" w:type="dxa"/>
                  <w:shd w:val="clear" w:color="auto" w:fill="auto"/>
                  <w:vAlign w:val="bottom"/>
                </w:tcPr>
                <w:p w14:paraId="1EED7DE9" w14:textId="68571FDB"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bottom"/>
                </w:tcPr>
                <w:p w14:paraId="180422EC" w14:textId="716E150F" w:rsidR="00D27245" w:rsidRPr="00C40FEB" w:rsidRDefault="00D27245" w:rsidP="00D27245">
                  <w:pPr>
                    <w:rPr>
                      <w:rFonts w:ascii="CIDFont+F3" w:hAnsi="CIDFont+F3" w:cs="Calibri"/>
                      <w:color w:val="000000"/>
                      <w:sz w:val="18"/>
                      <w:szCs w:val="18"/>
                    </w:rPr>
                  </w:pPr>
                  <w:r>
                    <w:t>done</w:t>
                  </w:r>
                </w:p>
              </w:tc>
            </w:tr>
            <w:tr w:rsidR="00D27245" w14:paraId="48AF749A" w14:textId="77777777" w:rsidTr="00D27245">
              <w:tc>
                <w:tcPr>
                  <w:tcW w:w="704" w:type="dxa"/>
                  <w:shd w:val="clear" w:color="auto" w:fill="auto"/>
                  <w:vAlign w:val="bottom"/>
                </w:tcPr>
                <w:p w14:paraId="5EAEEE6B" w14:textId="272ACDFF" w:rsidR="00D27245" w:rsidRPr="00C40FEB" w:rsidRDefault="00D27245" w:rsidP="00D27245">
                  <w:pPr>
                    <w:rPr>
                      <w:rFonts w:ascii="CIDFont+F3" w:hAnsi="CIDFont+F3" w:cs="Calibri"/>
                      <w:b/>
                      <w:bCs/>
                      <w:sz w:val="18"/>
                      <w:szCs w:val="18"/>
                    </w:rPr>
                  </w:pPr>
                  <w:r w:rsidRPr="00C40FEB">
                    <w:rPr>
                      <w:rFonts w:cs="Calibri"/>
                      <w:b/>
                      <w:bCs/>
                      <w:color w:val="000000"/>
                      <w:sz w:val="22"/>
                      <w:szCs w:val="22"/>
                    </w:rPr>
                    <w:t>1</w:t>
                  </w:r>
                  <w:r>
                    <w:rPr>
                      <w:rFonts w:cs="Calibri"/>
                      <w:b/>
                      <w:bCs/>
                      <w:color w:val="000000"/>
                      <w:sz w:val="22"/>
                      <w:szCs w:val="22"/>
                    </w:rPr>
                    <w:t>3</w:t>
                  </w:r>
                </w:p>
              </w:tc>
              <w:tc>
                <w:tcPr>
                  <w:tcW w:w="1077" w:type="dxa"/>
                  <w:shd w:val="clear" w:color="auto" w:fill="auto"/>
                  <w:vAlign w:val="bottom"/>
                </w:tcPr>
                <w:p w14:paraId="302D78B1" w14:textId="77777777" w:rsidR="00D27245" w:rsidRDefault="00D27245" w:rsidP="00D27245">
                  <w:pPr>
                    <w:rPr>
                      <w:rFonts w:cs="Calibri"/>
                      <w:color w:val="000000"/>
                      <w:sz w:val="22"/>
                      <w:szCs w:val="22"/>
                    </w:rPr>
                  </w:pPr>
                  <w:r>
                    <w:rPr>
                      <w:rFonts w:cs="Calibri"/>
                      <w:color w:val="000000"/>
                      <w:sz w:val="22"/>
                      <w:szCs w:val="22"/>
                    </w:rPr>
                    <w:t xml:space="preserve">User </w:t>
                  </w:r>
                </w:p>
                <w:p w14:paraId="77FD6DE9" w14:textId="5B7BFBF6" w:rsidR="00D27245" w:rsidRPr="00C40FEB" w:rsidRDefault="00D27245" w:rsidP="00D27245">
                  <w:pPr>
                    <w:rPr>
                      <w:rFonts w:ascii="CIDFont+F3" w:hAnsi="CIDFont+F3" w:cs="Calibri"/>
                      <w:color w:val="000000"/>
                      <w:sz w:val="18"/>
                      <w:szCs w:val="18"/>
                    </w:rPr>
                  </w:pPr>
                  <w:r>
                    <w:rPr>
                      <w:rFonts w:cs="Calibri"/>
                      <w:color w:val="000000"/>
                      <w:sz w:val="22"/>
                      <w:szCs w:val="22"/>
                    </w:rPr>
                    <w:t>Story</w:t>
                  </w:r>
                </w:p>
              </w:tc>
              <w:tc>
                <w:tcPr>
                  <w:tcW w:w="5444" w:type="dxa"/>
                  <w:shd w:val="clear" w:color="auto" w:fill="auto"/>
                  <w:vAlign w:val="bottom"/>
                </w:tcPr>
                <w:p w14:paraId="506E8B30" w14:textId="3E7DE828" w:rsidR="00D27245" w:rsidRPr="00C40FEB" w:rsidRDefault="00D27245" w:rsidP="00D27245">
                  <w:pPr>
                    <w:rPr>
                      <w:rFonts w:ascii="CIDFont+F3" w:hAnsi="CIDFont+F3" w:cs="Calibri"/>
                      <w:color w:val="000000"/>
                      <w:sz w:val="18"/>
                      <w:szCs w:val="18"/>
                    </w:rPr>
                  </w:pPr>
                  <w:r>
                    <w:rPr>
                      <w:rFonts w:cs="Calibri"/>
                      <w:color w:val="000000"/>
                      <w:sz w:val="22"/>
                      <w:szCs w:val="22"/>
                    </w:rPr>
                    <w:t>Implement login</w:t>
                  </w:r>
                </w:p>
              </w:tc>
              <w:tc>
                <w:tcPr>
                  <w:tcW w:w="1134" w:type="dxa"/>
                  <w:shd w:val="clear" w:color="auto" w:fill="auto"/>
                  <w:vAlign w:val="bottom"/>
                </w:tcPr>
                <w:p w14:paraId="3BDEA0E8" w14:textId="7F400D8F"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bottom"/>
                </w:tcPr>
                <w:p w14:paraId="66CFB068" w14:textId="57552EA5" w:rsidR="00D27245" w:rsidRPr="00C40FEB" w:rsidRDefault="00D27245" w:rsidP="00D27245">
                  <w:pPr>
                    <w:rPr>
                      <w:rFonts w:ascii="CIDFont+F3" w:hAnsi="CIDFont+F3" w:cs="Calibri"/>
                      <w:color w:val="000000"/>
                      <w:sz w:val="18"/>
                      <w:szCs w:val="18"/>
                    </w:rPr>
                  </w:pPr>
                  <w:r>
                    <w:t>done</w:t>
                  </w:r>
                </w:p>
              </w:tc>
            </w:tr>
            <w:tr w:rsidR="00D27245" w14:paraId="2B4611B8" w14:textId="77777777" w:rsidTr="00D27245">
              <w:tc>
                <w:tcPr>
                  <w:tcW w:w="704" w:type="dxa"/>
                  <w:shd w:val="clear" w:color="auto" w:fill="auto"/>
                  <w:vAlign w:val="bottom"/>
                </w:tcPr>
                <w:p w14:paraId="01965E8E" w14:textId="31507DD0" w:rsidR="00D27245" w:rsidRPr="00C40FEB" w:rsidRDefault="00D27245" w:rsidP="00D27245">
                  <w:pPr>
                    <w:rPr>
                      <w:rFonts w:ascii="CIDFont+F3" w:hAnsi="CIDFont+F3" w:cs="Calibri"/>
                      <w:b/>
                      <w:bCs/>
                      <w:sz w:val="18"/>
                      <w:szCs w:val="18"/>
                    </w:rPr>
                  </w:pPr>
                  <w:r>
                    <w:rPr>
                      <w:rFonts w:ascii="CIDFont+F3" w:hAnsi="CIDFont+F3" w:cs="Calibri"/>
                      <w:b/>
                      <w:bCs/>
                      <w:sz w:val="18"/>
                      <w:szCs w:val="18"/>
                    </w:rPr>
                    <w:t>14</w:t>
                  </w:r>
                </w:p>
              </w:tc>
              <w:tc>
                <w:tcPr>
                  <w:tcW w:w="1077" w:type="dxa"/>
                  <w:shd w:val="clear" w:color="auto" w:fill="auto"/>
                  <w:vAlign w:val="bottom"/>
                </w:tcPr>
                <w:p w14:paraId="00B61993" w14:textId="79EB47FB" w:rsidR="00D27245" w:rsidRPr="00C40FEB" w:rsidRDefault="00D27245" w:rsidP="00D27245">
                  <w:pPr>
                    <w:rPr>
                      <w:rFonts w:ascii="CIDFont+F3" w:hAnsi="CIDFont+F3" w:cs="Calibri"/>
                      <w:color w:val="000000"/>
                      <w:sz w:val="18"/>
                      <w:szCs w:val="18"/>
                    </w:rPr>
                  </w:pPr>
                  <w:r>
                    <w:rPr>
                      <w:rFonts w:cs="Calibri"/>
                      <w:color w:val="000000"/>
                      <w:sz w:val="22"/>
                      <w:szCs w:val="22"/>
                    </w:rPr>
                    <w:t>diagram</w:t>
                  </w:r>
                </w:p>
              </w:tc>
              <w:tc>
                <w:tcPr>
                  <w:tcW w:w="5444" w:type="dxa"/>
                  <w:shd w:val="clear" w:color="auto" w:fill="auto"/>
                  <w:vAlign w:val="bottom"/>
                </w:tcPr>
                <w:p w14:paraId="64FFC16B" w14:textId="5235526E" w:rsidR="00D27245" w:rsidRPr="00C40FEB" w:rsidRDefault="00D27245" w:rsidP="00D27245">
                  <w:pPr>
                    <w:rPr>
                      <w:rFonts w:ascii="CIDFont+F3" w:hAnsi="CIDFont+F3" w:cs="Calibri"/>
                      <w:color w:val="000000"/>
                      <w:sz w:val="18"/>
                      <w:szCs w:val="18"/>
                    </w:rPr>
                  </w:pPr>
                  <w:r>
                    <w:rPr>
                      <w:rFonts w:cs="Calibri"/>
                      <w:color w:val="000000"/>
                      <w:sz w:val="22"/>
                      <w:szCs w:val="22"/>
                    </w:rPr>
                    <w:t>System diagram for spring security</w:t>
                  </w:r>
                </w:p>
              </w:tc>
              <w:tc>
                <w:tcPr>
                  <w:tcW w:w="1134" w:type="dxa"/>
                  <w:shd w:val="clear" w:color="auto" w:fill="auto"/>
                  <w:vAlign w:val="bottom"/>
                </w:tcPr>
                <w:p w14:paraId="42AC00DF" w14:textId="62A835AD" w:rsidR="00D27245" w:rsidRPr="00C40FEB" w:rsidRDefault="00D27245" w:rsidP="00D27245">
                  <w:pPr>
                    <w:rPr>
                      <w:rFonts w:ascii="CIDFont+F3" w:hAnsi="CIDFont+F3" w:cs="Calibri"/>
                      <w:color w:val="000000"/>
                      <w:sz w:val="18"/>
                      <w:szCs w:val="18"/>
                    </w:rPr>
                  </w:pPr>
                  <w:r>
                    <w:rPr>
                      <w:rFonts w:cs="Calibri"/>
                      <w:color w:val="000000"/>
                      <w:sz w:val="22"/>
                      <w:szCs w:val="22"/>
                    </w:rPr>
                    <w:t>High</w:t>
                  </w:r>
                </w:p>
              </w:tc>
              <w:tc>
                <w:tcPr>
                  <w:tcW w:w="1134" w:type="dxa"/>
                  <w:shd w:val="clear" w:color="auto" w:fill="auto"/>
                  <w:vAlign w:val="bottom"/>
                </w:tcPr>
                <w:p w14:paraId="5BAA31D1" w14:textId="6A202761" w:rsidR="00D27245" w:rsidRPr="00C40FEB" w:rsidRDefault="00D27245" w:rsidP="00D27245">
                  <w:pPr>
                    <w:rPr>
                      <w:rFonts w:ascii="CIDFont+F3" w:hAnsi="CIDFont+F3" w:cs="Calibri"/>
                      <w:color w:val="000000"/>
                      <w:sz w:val="18"/>
                      <w:szCs w:val="18"/>
                    </w:rPr>
                  </w:pPr>
                  <w:r>
                    <w:t>done</w:t>
                  </w:r>
                </w:p>
              </w:tc>
            </w:tr>
            <w:tr w:rsidR="00D27245" w14:paraId="2FCC488E" w14:textId="77777777" w:rsidTr="00D27245">
              <w:tc>
                <w:tcPr>
                  <w:tcW w:w="704" w:type="dxa"/>
                  <w:shd w:val="clear" w:color="auto" w:fill="auto"/>
                  <w:vAlign w:val="center"/>
                </w:tcPr>
                <w:p w14:paraId="08C0EC86"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6C3E97B6"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F1EEC1F" w14:textId="106D2A42" w:rsidR="00D27245" w:rsidRDefault="00D27245" w:rsidP="00D27245">
                  <w:pPr>
                    <w:pStyle w:val="Heading2"/>
                    <w:numPr>
                      <w:ilvl w:val="0"/>
                      <w:numId w:val="0"/>
                    </w:numPr>
                  </w:pPr>
                  <w:r w:rsidRPr="00C014ED">
                    <w:t xml:space="preserve">Sprint Backlog of Sprint </w:t>
                  </w:r>
                  <w:r>
                    <w:t>3</w:t>
                  </w:r>
                </w:p>
                <w:p w14:paraId="384F0273"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4A1DCDD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46DB52C" w14:textId="77777777" w:rsidR="00D27245" w:rsidRPr="00C40FEB" w:rsidRDefault="00D27245" w:rsidP="00D27245">
                  <w:pPr>
                    <w:rPr>
                      <w:rFonts w:ascii="CIDFont+F3" w:hAnsi="CIDFont+F3" w:cs="Calibri"/>
                      <w:color w:val="000000"/>
                      <w:sz w:val="18"/>
                      <w:szCs w:val="18"/>
                    </w:rPr>
                  </w:pPr>
                </w:p>
              </w:tc>
            </w:tr>
            <w:tr w:rsidR="00D27245" w14:paraId="5EE268F5" w14:textId="77777777" w:rsidTr="00D27245">
              <w:tc>
                <w:tcPr>
                  <w:tcW w:w="704" w:type="dxa"/>
                  <w:shd w:val="clear" w:color="auto" w:fill="auto"/>
                </w:tcPr>
                <w:p w14:paraId="634943A7" w14:textId="3527CB45" w:rsidR="00D27245" w:rsidRPr="00C40FEB" w:rsidRDefault="00D27245" w:rsidP="00D27245">
                  <w:pPr>
                    <w:rPr>
                      <w:rFonts w:ascii="CIDFont+F3" w:hAnsi="CIDFont+F3" w:cs="Calibri"/>
                      <w:b/>
                      <w:bCs/>
                      <w:sz w:val="18"/>
                      <w:szCs w:val="18"/>
                    </w:rPr>
                  </w:pPr>
                  <w:r>
                    <w:rPr>
                      <w:b/>
                      <w:bCs/>
                    </w:rPr>
                    <w:t>15</w:t>
                  </w:r>
                </w:p>
              </w:tc>
              <w:tc>
                <w:tcPr>
                  <w:tcW w:w="1077" w:type="dxa"/>
                  <w:shd w:val="clear" w:color="auto" w:fill="auto"/>
                  <w:vAlign w:val="bottom"/>
                </w:tcPr>
                <w:p w14:paraId="0CB54EE3" w14:textId="52ADE411" w:rsidR="00D27245" w:rsidRPr="00C40FEB" w:rsidRDefault="00D27245" w:rsidP="00D27245">
                  <w:pPr>
                    <w:rPr>
                      <w:rFonts w:ascii="CIDFont+F3" w:hAnsi="CIDFont+F3" w:cs="Calibri"/>
                      <w:color w:val="000000"/>
                      <w:sz w:val="18"/>
                      <w:szCs w:val="18"/>
                    </w:rPr>
                  </w:pPr>
                  <w:r>
                    <w:rPr>
                      <w:rFonts w:cs="Calibri"/>
                      <w:color w:val="000000"/>
                      <w:sz w:val="22"/>
                      <w:szCs w:val="22"/>
                    </w:rPr>
                    <w:t>Diagram</w:t>
                  </w:r>
                </w:p>
              </w:tc>
              <w:tc>
                <w:tcPr>
                  <w:tcW w:w="5444" w:type="dxa"/>
                  <w:shd w:val="clear" w:color="auto" w:fill="auto"/>
                  <w:vAlign w:val="bottom"/>
                </w:tcPr>
                <w:p w14:paraId="22A01F8D" w14:textId="74133D62" w:rsidR="00D27245" w:rsidRPr="00C40FEB" w:rsidRDefault="00D27245" w:rsidP="00D27245">
                  <w:pPr>
                    <w:rPr>
                      <w:rFonts w:ascii="CIDFont+F3" w:hAnsi="CIDFont+F3" w:cs="Calibri"/>
                      <w:color w:val="000000"/>
                      <w:sz w:val="18"/>
                      <w:szCs w:val="18"/>
                    </w:rPr>
                  </w:pPr>
                  <w:r>
                    <w:rPr>
                      <w:rFonts w:cs="Calibri"/>
                      <w:color w:val="000000"/>
                      <w:sz w:val="22"/>
                      <w:szCs w:val="22"/>
                    </w:rPr>
                    <w:t xml:space="preserve">Make diagram for register </w:t>
                  </w:r>
                </w:p>
              </w:tc>
              <w:tc>
                <w:tcPr>
                  <w:tcW w:w="1134" w:type="dxa"/>
                  <w:shd w:val="clear" w:color="auto" w:fill="auto"/>
                  <w:vAlign w:val="bottom"/>
                </w:tcPr>
                <w:p w14:paraId="73E729D4" w14:textId="2126D74F" w:rsidR="00D27245" w:rsidRPr="00C40FEB" w:rsidRDefault="00D27245" w:rsidP="00D27245">
                  <w:pPr>
                    <w:rPr>
                      <w:rFonts w:ascii="CIDFont+F3" w:hAnsi="CIDFont+F3" w:cs="Calibri"/>
                      <w:color w:val="000000"/>
                      <w:sz w:val="18"/>
                      <w:szCs w:val="18"/>
                    </w:rPr>
                  </w:pPr>
                  <w:r>
                    <w:rPr>
                      <w:rFonts w:cs="Calibri"/>
                      <w:color w:val="000000"/>
                      <w:sz w:val="22"/>
                      <w:szCs w:val="22"/>
                    </w:rPr>
                    <w:t>Medium</w:t>
                  </w:r>
                </w:p>
              </w:tc>
              <w:tc>
                <w:tcPr>
                  <w:tcW w:w="1134" w:type="dxa"/>
                  <w:shd w:val="clear" w:color="auto" w:fill="auto"/>
                  <w:vAlign w:val="center"/>
                </w:tcPr>
                <w:p w14:paraId="063CA068" w14:textId="77777777" w:rsidR="00D27245" w:rsidRPr="00C40FEB" w:rsidRDefault="00D27245" w:rsidP="00D27245">
                  <w:pPr>
                    <w:rPr>
                      <w:rFonts w:ascii="CIDFont+F3" w:hAnsi="CIDFont+F3" w:cs="Calibri"/>
                      <w:color w:val="000000"/>
                      <w:sz w:val="18"/>
                      <w:szCs w:val="18"/>
                    </w:rPr>
                  </w:pPr>
                </w:p>
              </w:tc>
            </w:tr>
            <w:tr w:rsidR="00D27245" w14:paraId="79D3B6F9" w14:textId="77777777" w:rsidTr="00D27245">
              <w:tc>
                <w:tcPr>
                  <w:tcW w:w="704" w:type="dxa"/>
                  <w:shd w:val="clear" w:color="auto" w:fill="auto"/>
                </w:tcPr>
                <w:p w14:paraId="053C3888" w14:textId="6A1EAB2B" w:rsidR="00D27245" w:rsidRPr="00C40FEB" w:rsidRDefault="00D27245" w:rsidP="00D27245">
                  <w:pPr>
                    <w:rPr>
                      <w:rFonts w:ascii="CIDFont+F3" w:hAnsi="CIDFont+F3" w:cs="Calibri"/>
                      <w:b/>
                      <w:bCs/>
                      <w:sz w:val="18"/>
                      <w:szCs w:val="18"/>
                    </w:rPr>
                  </w:pPr>
                  <w:r w:rsidRPr="00C40FEB">
                    <w:rPr>
                      <w:b/>
                      <w:bCs/>
                    </w:rPr>
                    <w:t>1</w:t>
                  </w:r>
                  <w:r>
                    <w:rPr>
                      <w:b/>
                      <w:bCs/>
                    </w:rPr>
                    <w:t>4</w:t>
                  </w:r>
                </w:p>
              </w:tc>
              <w:tc>
                <w:tcPr>
                  <w:tcW w:w="1077" w:type="dxa"/>
                  <w:shd w:val="clear" w:color="auto" w:fill="auto"/>
                  <w:vAlign w:val="bottom"/>
                </w:tcPr>
                <w:p w14:paraId="72515D38" w14:textId="359976AD" w:rsidR="00D27245" w:rsidRPr="00C40FEB" w:rsidRDefault="00D27245" w:rsidP="00D27245">
                  <w:pPr>
                    <w:rPr>
                      <w:rFonts w:ascii="CIDFont+F3" w:hAnsi="CIDFont+F3" w:cs="Calibri"/>
                      <w:color w:val="000000"/>
                      <w:sz w:val="18"/>
                      <w:szCs w:val="18"/>
                    </w:rPr>
                  </w:pPr>
                  <w:r w:rsidRPr="00C40FEB">
                    <w:rPr>
                      <w:rFonts w:cs="Calibri"/>
                      <w:color w:val="000000"/>
                      <w:sz w:val="22"/>
                      <w:szCs w:val="22"/>
                    </w:rPr>
                    <w:t>Domain Classes</w:t>
                  </w:r>
                </w:p>
              </w:tc>
              <w:tc>
                <w:tcPr>
                  <w:tcW w:w="5444" w:type="dxa"/>
                  <w:shd w:val="clear" w:color="auto" w:fill="auto"/>
                  <w:vAlign w:val="bottom"/>
                </w:tcPr>
                <w:p w14:paraId="367226CE" w14:textId="5B6A8D75" w:rsidR="00D27245" w:rsidRPr="00C40FEB" w:rsidRDefault="00D27245" w:rsidP="00D27245">
                  <w:pPr>
                    <w:rPr>
                      <w:rFonts w:ascii="CIDFont+F3" w:hAnsi="CIDFont+F3" w:cs="Calibri"/>
                      <w:color w:val="000000"/>
                      <w:sz w:val="18"/>
                      <w:szCs w:val="18"/>
                    </w:rPr>
                  </w:pPr>
                  <w:r w:rsidRPr="00C40FEB">
                    <w:rPr>
                      <w:rFonts w:cs="Calibri"/>
                      <w:color w:val="000000"/>
                      <w:sz w:val="22"/>
                      <w:szCs w:val="22"/>
                    </w:rPr>
                    <w:t>Develop sketch of working domain classes</w:t>
                  </w:r>
                </w:p>
              </w:tc>
              <w:tc>
                <w:tcPr>
                  <w:tcW w:w="1134" w:type="dxa"/>
                  <w:shd w:val="clear" w:color="auto" w:fill="auto"/>
                  <w:vAlign w:val="bottom"/>
                </w:tcPr>
                <w:p w14:paraId="5447713F" w14:textId="21C1ADB4"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center"/>
                </w:tcPr>
                <w:p w14:paraId="53D05181" w14:textId="77777777" w:rsidR="00D27245" w:rsidRPr="00C40FEB" w:rsidRDefault="00D27245" w:rsidP="00D27245">
                  <w:pPr>
                    <w:rPr>
                      <w:rFonts w:ascii="CIDFont+F3" w:hAnsi="CIDFont+F3" w:cs="Calibri"/>
                      <w:color w:val="000000"/>
                      <w:sz w:val="18"/>
                      <w:szCs w:val="18"/>
                    </w:rPr>
                  </w:pPr>
                </w:p>
              </w:tc>
            </w:tr>
            <w:tr w:rsidR="00D27245" w14:paraId="7AD61FE2" w14:textId="77777777" w:rsidTr="00D27245">
              <w:tc>
                <w:tcPr>
                  <w:tcW w:w="704" w:type="dxa"/>
                  <w:shd w:val="clear" w:color="auto" w:fill="auto"/>
                </w:tcPr>
                <w:p w14:paraId="7A356D85" w14:textId="1E3190F5" w:rsidR="00D27245" w:rsidRPr="00C40FEB" w:rsidRDefault="00D27245" w:rsidP="00D27245">
                  <w:pPr>
                    <w:rPr>
                      <w:rFonts w:ascii="CIDFont+F3" w:hAnsi="CIDFont+F3" w:cs="Calibri"/>
                      <w:b/>
                      <w:bCs/>
                      <w:sz w:val="18"/>
                      <w:szCs w:val="18"/>
                    </w:rPr>
                  </w:pPr>
                  <w:r w:rsidRPr="00C40FEB">
                    <w:rPr>
                      <w:b/>
                      <w:bCs/>
                    </w:rPr>
                    <w:t>1</w:t>
                  </w:r>
                  <w:r>
                    <w:rPr>
                      <w:b/>
                      <w:bCs/>
                    </w:rPr>
                    <w:t>5</w:t>
                  </w:r>
                </w:p>
              </w:tc>
              <w:tc>
                <w:tcPr>
                  <w:tcW w:w="1077" w:type="dxa"/>
                  <w:shd w:val="clear" w:color="auto" w:fill="auto"/>
                  <w:vAlign w:val="bottom"/>
                </w:tcPr>
                <w:p w14:paraId="6EB77EE6" w14:textId="6E92D42D" w:rsidR="00D27245" w:rsidRPr="00C40FEB" w:rsidRDefault="00D27245" w:rsidP="00D27245">
                  <w:pPr>
                    <w:rPr>
                      <w:rFonts w:ascii="CIDFont+F3" w:hAnsi="CIDFont+F3" w:cs="Calibri"/>
                      <w:color w:val="000000"/>
                      <w:sz w:val="18"/>
                      <w:szCs w:val="18"/>
                    </w:rPr>
                  </w:pPr>
                  <w:r w:rsidRPr="00C40FEB">
                    <w:rPr>
                      <w:rFonts w:cs="Calibri"/>
                      <w:color w:val="000000"/>
                      <w:sz w:val="22"/>
                      <w:szCs w:val="22"/>
                    </w:rPr>
                    <w:t>Unit tests</w:t>
                  </w:r>
                </w:p>
              </w:tc>
              <w:tc>
                <w:tcPr>
                  <w:tcW w:w="5444" w:type="dxa"/>
                  <w:shd w:val="clear" w:color="auto" w:fill="auto"/>
                  <w:vAlign w:val="bottom"/>
                </w:tcPr>
                <w:p w14:paraId="108C39DD" w14:textId="11E2C600" w:rsidR="00D27245" w:rsidRPr="00C40FEB" w:rsidRDefault="00D27245" w:rsidP="00D27245">
                  <w:pPr>
                    <w:rPr>
                      <w:rFonts w:ascii="CIDFont+F3" w:hAnsi="CIDFont+F3" w:cs="Calibri"/>
                      <w:color w:val="000000"/>
                      <w:sz w:val="18"/>
                      <w:szCs w:val="18"/>
                    </w:rPr>
                  </w:pPr>
                  <w:r w:rsidRPr="00C40FEB">
                    <w:rPr>
                      <w:rFonts w:cs="Calibri"/>
                      <w:color w:val="000000"/>
                      <w:sz w:val="22"/>
                      <w:szCs w:val="22"/>
                    </w:rPr>
                    <w:t>Develop unit tests for domain model</w:t>
                  </w:r>
                </w:p>
              </w:tc>
              <w:tc>
                <w:tcPr>
                  <w:tcW w:w="1134" w:type="dxa"/>
                  <w:shd w:val="clear" w:color="auto" w:fill="auto"/>
                  <w:vAlign w:val="bottom"/>
                </w:tcPr>
                <w:p w14:paraId="6E9493F2" w14:textId="43D2A705"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center"/>
                </w:tcPr>
                <w:p w14:paraId="54FCA1C0" w14:textId="77777777" w:rsidR="00D27245" w:rsidRPr="00C40FEB" w:rsidRDefault="00D27245" w:rsidP="00D27245">
                  <w:pPr>
                    <w:rPr>
                      <w:rFonts w:ascii="CIDFont+F3" w:hAnsi="CIDFont+F3" w:cs="Calibri"/>
                      <w:color w:val="000000"/>
                      <w:sz w:val="18"/>
                      <w:szCs w:val="18"/>
                    </w:rPr>
                  </w:pPr>
                </w:p>
              </w:tc>
            </w:tr>
            <w:tr w:rsidR="00D27245" w14:paraId="30AE6854" w14:textId="77777777" w:rsidTr="00D27245">
              <w:tc>
                <w:tcPr>
                  <w:tcW w:w="704" w:type="dxa"/>
                  <w:shd w:val="clear" w:color="auto" w:fill="auto"/>
                </w:tcPr>
                <w:p w14:paraId="035E4D6D" w14:textId="77777777" w:rsidR="00D27245" w:rsidRDefault="00D27245" w:rsidP="00D27245">
                  <w:pPr>
                    <w:rPr>
                      <w:b/>
                      <w:bCs/>
                    </w:rPr>
                  </w:pPr>
                  <w:r w:rsidRPr="00C40FEB">
                    <w:rPr>
                      <w:b/>
                      <w:bCs/>
                    </w:rPr>
                    <w:t>1</w:t>
                  </w:r>
                  <w:r>
                    <w:rPr>
                      <w:b/>
                      <w:bCs/>
                    </w:rPr>
                    <w:t>6</w:t>
                  </w:r>
                </w:p>
                <w:p w14:paraId="291BF6ED" w14:textId="77777777" w:rsidR="00D27245" w:rsidRPr="00C40FEB" w:rsidRDefault="00D27245" w:rsidP="00D27245">
                  <w:pPr>
                    <w:rPr>
                      <w:rFonts w:ascii="CIDFont+F3" w:hAnsi="CIDFont+F3" w:cs="Calibri"/>
                      <w:b/>
                      <w:bCs/>
                      <w:sz w:val="18"/>
                      <w:szCs w:val="18"/>
                    </w:rPr>
                  </w:pPr>
                </w:p>
              </w:tc>
              <w:tc>
                <w:tcPr>
                  <w:tcW w:w="1077" w:type="dxa"/>
                  <w:shd w:val="clear" w:color="auto" w:fill="auto"/>
                  <w:vAlign w:val="bottom"/>
                </w:tcPr>
                <w:p w14:paraId="30DC9A5F" w14:textId="53CD0392" w:rsidR="00D27245" w:rsidRPr="00C40FEB" w:rsidRDefault="00D27245" w:rsidP="00D27245">
                  <w:pPr>
                    <w:rPr>
                      <w:rFonts w:ascii="CIDFont+F3" w:hAnsi="CIDFont+F3" w:cs="Calibri"/>
                      <w:color w:val="000000"/>
                      <w:sz w:val="18"/>
                      <w:szCs w:val="18"/>
                    </w:rPr>
                  </w:pPr>
                  <w:r w:rsidRPr="00C40FEB">
                    <w:rPr>
                      <w:rFonts w:cs="Calibri"/>
                      <w:color w:val="000000"/>
                      <w:sz w:val="22"/>
                      <w:szCs w:val="22"/>
                    </w:rPr>
                    <w:t>Javadoc</w:t>
                  </w:r>
                </w:p>
              </w:tc>
              <w:tc>
                <w:tcPr>
                  <w:tcW w:w="5444" w:type="dxa"/>
                  <w:shd w:val="clear" w:color="auto" w:fill="auto"/>
                  <w:vAlign w:val="bottom"/>
                </w:tcPr>
                <w:p w14:paraId="1A1AF1CD" w14:textId="7B0EE1FC" w:rsidR="00D27245" w:rsidRPr="00C40FEB" w:rsidRDefault="00D27245" w:rsidP="00D27245">
                  <w:pPr>
                    <w:rPr>
                      <w:rFonts w:ascii="CIDFont+F3" w:hAnsi="CIDFont+F3" w:cs="Calibri"/>
                      <w:color w:val="000000"/>
                      <w:sz w:val="18"/>
                      <w:szCs w:val="18"/>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1134" w:type="dxa"/>
                  <w:shd w:val="clear" w:color="auto" w:fill="auto"/>
                  <w:vAlign w:val="bottom"/>
                </w:tcPr>
                <w:p w14:paraId="16BAFD4C" w14:textId="05007A9C"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center"/>
                </w:tcPr>
                <w:p w14:paraId="1E940C73" w14:textId="77777777" w:rsidR="00D27245" w:rsidRPr="00C40FEB" w:rsidRDefault="00D27245" w:rsidP="00D27245">
                  <w:pPr>
                    <w:rPr>
                      <w:rFonts w:ascii="CIDFont+F3" w:hAnsi="CIDFont+F3" w:cs="Calibri"/>
                      <w:color w:val="000000"/>
                      <w:sz w:val="18"/>
                      <w:szCs w:val="18"/>
                    </w:rPr>
                  </w:pPr>
                </w:p>
              </w:tc>
            </w:tr>
            <w:tr w:rsidR="00D27245" w14:paraId="45402664" w14:textId="77777777" w:rsidTr="00D27245">
              <w:tc>
                <w:tcPr>
                  <w:tcW w:w="704" w:type="dxa"/>
                  <w:shd w:val="clear" w:color="auto" w:fill="auto"/>
                </w:tcPr>
                <w:p w14:paraId="488D9534" w14:textId="7E6C6219" w:rsidR="00D27245" w:rsidRPr="00C40FEB" w:rsidRDefault="00D27245" w:rsidP="00D27245">
                  <w:pPr>
                    <w:rPr>
                      <w:rFonts w:ascii="CIDFont+F3" w:hAnsi="CIDFont+F3" w:cs="Calibri"/>
                      <w:b/>
                      <w:bCs/>
                      <w:sz w:val="18"/>
                      <w:szCs w:val="18"/>
                    </w:rPr>
                  </w:pPr>
                  <w:r w:rsidRPr="00C40FEB">
                    <w:rPr>
                      <w:b/>
                      <w:bCs/>
                    </w:rPr>
                    <w:t>1</w:t>
                  </w:r>
                  <w:r>
                    <w:rPr>
                      <w:b/>
                      <w:bCs/>
                    </w:rPr>
                    <w:t>7</w:t>
                  </w:r>
                </w:p>
              </w:tc>
              <w:tc>
                <w:tcPr>
                  <w:tcW w:w="1077" w:type="dxa"/>
                  <w:shd w:val="clear" w:color="auto" w:fill="auto"/>
                </w:tcPr>
                <w:p w14:paraId="7AA1C2BB" w14:textId="1EFC5876" w:rsidR="00D27245" w:rsidRPr="00C40FEB" w:rsidRDefault="00D27245" w:rsidP="00D27245">
                  <w:pPr>
                    <w:rPr>
                      <w:rFonts w:ascii="CIDFont+F3" w:hAnsi="CIDFont+F3" w:cs="Calibri"/>
                      <w:color w:val="000000"/>
                      <w:sz w:val="18"/>
                      <w:szCs w:val="18"/>
                    </w:rPr>
                  </w:pPr>
                  <w:r>
                    <w:t>Repositories</w:t>
                  </w:r>
                </w:p>
              </w:tc>
              <w:tc>
                <w:tcPr>
                  <w:tcW w:w="5444" w:type="dxa"/>
                  <w:shd w:val="clear" w:color="auto" w:fill="auto"/>
                </w:tcPr>
                <w:p w14:paraId="2AB86DC8" w14:textId="51DA789D" w:rsidR="00D27245" w:rsidRPr="00C40FEB" w:rsidRDefault="00D27245" w:rsidP="00D27245">
                  <w:pPr>
                    <w:rPr>
                      <w:rFonts w:ascii="CIDFont+F3" w:hAnsi="CIDFont+F3" w:cs="Calibri"/>
                      <w:color w:val="000000"/>
                      <w:sz w:val="18"/>
                      <w:szCs w:val="18"/>
                    </w:rPr>
                  </w:pPr>
                  <w:r>
                    <w:t xml:space="preserve">Add repositories </w:t>
                  </w:r>
                </w:p>
              </w:tc>
              <w:tc>
                <w:tcPr>
                  <w:tcW w:w="1134" w:type="dxa"/>
                  <w:shd w:val="clear" w:color="auto" w:fill="auto"/>
                </w:tcPr>
                <w:p w14:paraId="0058503A"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570A67E2" w14:textId="77777777" w:rsidR="00D27245" w:rsidRPr="00C40FEB" w:rsidRDefault="00D27245" w:rsidP="00D27245">
                  <w:pPr>
                    <w:rPr>
                      <w:rFonts w:ascii="CIDFont+F3" w:hAnsi="CIDFont+F3" w:cs="Calibri"/>
                      <w:color w:val="000000"/>
                      <w:sz w:val="18"/>
                      <w:szCs w:val="18"/>
                    </w:rPr>
                  </w:pPr>
                </w:p>
              </w:tc>
            </w:tr>
            <w:tr w:rsidR="00D27245" w14:paraId="14EA0ACE" w14:textId="77777777" w:rsidTr="00D27245">
              <w:tc>
                <w:tcPr>
                  <w:tcW w:w="704" w:type="dxa"/>
                  <w:shd w:val="clear" w:color="auto" w:fill="auto"/>
                </w:tcPr>
                <w:p w14:paraId="4B6E75A3" w14:textId="4551FF65" w:rsidR="00D27245" w:rsidRPr="00C40FEB" w:rsidRDefault="00D27245" w:rsidP="00D27245">
                  <w:pPr>
                    <w:rPr>
                      <w:rFonts w:ascii="CIDFont+F3" w:hAnsi="CIDFont+F3" w:cs="Calibri"/>
                      <w:b/>
                      <w:bCs/>
                      <w:sz w:val="18"/>
                      <w:szCs w:val="18"/>
                    </w:rPr>
                  </w:pPr>
                  <w:r>
                    <w:rPr>
                      <w:b/>
                      <w:bCs/>
                    </w:rPr>
                    <w:t>18</w:t>
                  </w:r>
                </w:p>
              </w:tc>
              <w:tc>
                <w:tcPr>
                  <w:tcW w:w="1077" w:type="dxa"/>
                  <w:shd w:val="clear" w:color="auto" w:fill="auto"/>
                </w:tcPr>
                <w:p w14:paraId="67A3BFA9" w14:textId="75BF8FCB" w:rsidR="00D27245" w:rsidRPr="00C40FEB" w:rsidRDefault="00D27245" w:rsidP="00D27245">
                  <w:pPr>
                    <w:rPr>
                      <w:rFonts w:ascii="CIDFont+F3" w:hAnsi="CIDFont+F3" w:cs="Calibri"/>
                      <w:color w:val="000000"/>
                      <w:sz w:val="18"/>
                      <w:szCs w:val="18"/>
                    </w:rPr>
                  </w:pPr>
                  <w:r>
                    <w:t>Documentations</w:t>
                  </w:r>
                </w:p>
              </w:tc>
              <w:tc>
                <w:tcPr>
                  <w:tcW w:w="5444" w:type="dxa"/>
                  <w:shd w:val="clear" w:color="auto" w:fill="auto"/>
                </w:tcPr>
                <w:p w14:paraId="0FFCA13F" w14:textId="3C5D6824" w:rsidR="00D27245" w:rsidRPr="00C40FEB" w:rsidRDefault="00D27245" w:rsidP="00D27245">
                  <w:pPr>
                    <w:rPr>
                      <w:rFonts w:ascii="CIDFont+F3" w:hAnsi="CIDFont+F3" w:cs="Calibri"/>
                      <w:color w:val="000000"/>
                      <w:sz w:val="18"/>
                      <w:szCs w:val="18"/>
                    </w:rPr>
                  </w:pPr>
                  <w:r>
                    <w:t>Change documentation format to latex</w:t>
                  </w:r>
                  <w:r w:rsidR="002F6A70">
                    <w:t xml:space="preserve"> (optional)</w:t>
                  </w:r>
                </w:p>
              </w:tc>
              <w:tc>
                <w:tcPr>
                  <w:tcW w:w="1134" w:type="dxa"/>
                  <w:shd w:val="clear" w:color="auto" w:fill="auto"/>
                </w:tcPr>
                <w:p w14:paraId="69C2A21C" w14:textId="43BE633D" w:rsidR="00D27245" w:rsidRPr="00C40FEB" w:rsidRDefault="002F6A70" w:rsidP="00D27245">
                  <w:pPr>
                    <w:rPr>
                      <w:rFonts w:ascii="CIDFont+F3" w:hAnsi="CIDFont+F3" w:cs="Calibri"/>
                      <w:color w:val="000000"/>
                      <w:sz w:val="18"/>
                      <w:szCs w:val="18"/>
                    </w:rPr>
                  </w:pPr>
                  <w:r>
                    <w:t>low</w:t>
                  </w:r>
                </w:p>
              </w:tc>
              <w:tc>
                <w:tcPr>
                  <w:tcW w:w="1134" w:type="dxa"/>
                  <w:shd w:val="clear" w:color="auto" w:fill="auto"/>
                  <w:vAlign w:val="center"/>
                </w:tcPr>
                <w:p w14:paraId="6AD1FD29" w14:textId="77777777" w:rsidR="00D27245" w:rsidRPr="00C40FEB" w:rsidRDefault="00D27245" w:rsidP="00D27245">
                  <w:pPr>
                    <w:rPr>
                      <w:rFonts w:ascii="CIDFont+F3" w:hAnsi="CIDFont+F3" w:cs="Calibri"/>
                      <w:color w:val="000000"/>
                      <w:sz w:val="18"/>
                      <w:szCs w:val="18"/>
                    </w:rPr>
                  </w:pPr>
                </w:p>
              </w:tc>
            </w:tr>
            <w:tr w:rsidR="00D27245" w14:paraId="6F001A54" w14:textId="77777777" w:rsidTr="00D27245">
              <w:tc>
                <w:tcPr>
                  <w:tcW w:w="704" w:type="dxa"/>
                  <w:shd w:val="clear" w:color="auto" w:fill="auto"/>
                  <w:vAlign w:val="center"/>
                </w:tcPr>
                <w:p w14:paraId="479986D2"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67D600E0"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6FAE9F0" w14:textId="0962ECE7" w:rsidR="00D27245" w:rsidRDefault="00D27245" w:rsidP="00D27245">
                  <w:pPr>
                    <w:pStyle w:val="Heading2"/>
                    <w:numPr>
                      <w:ilvl w:val="0"/>
                      <w:numId w:val="0"/>
                    </w:numPr>
                  </w:pPr>
                  <w:r w:rsidRPr="00C014ED">
                    <w:t xml:space="preserve">Sprint Backlog of Sprint </w:t>
                  </w:r>
                  <w:r>
                    <w:t>4</w:t>
                  </w:r>
                </w:p>
                <w:p w14:paraId="17EC825F"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675226B0"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55A32645" w14:textId="77777777" w:rsidR="00D27245" w:rsidRPr="00C40FEB" w:rsidRDefault="00D27245" w:rsidP="00D27245">
                  <w:pPr>
                    <w:rPr>
                      <w:rFonts w:ascii="CIDFont+F3" w:hAnsi="CIDFont+F3" w:cs="Calibri"/>
                      <w:color w:val="000000"/>
                      <w:sz w:val="18"/>
                      <w:szCs w:val="18"/>
                    </w:rPr>
                  </w:pPr>
                </w:p>
              </w:tc>
            </w:tr>
            <w:tr w:rsidR="00D27245" w14:paraId="6534E935" w14:textId="77777777" w:rsidTr="00D27245">
              <w:tc>
                <w:tcPr>
                  <w:tcW w:w="704" w:type="dxa"/>
                  <w:shd w:val="clear" w:color="auto" w:fill="auto"/>
                  <w:vAlign w:val="center"/>
                </w:tcPr>
                <w:p w14:paraId="64618538"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0C40A1B2"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2687CFCE"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433BD6C5"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69AB2199" w14:textId="77777777" w:rsidR="00D27245" w:rsidRPr="00C40FEB" w:rsidRDefault="00D27245" w:rsidP="00D27245">
                  <w:pPr>
                    <w:rPr>
                      <w:rFonts w:ascii="CIDFont+F3" w:hAnsi="CIDFont+F3" w:cs="Calibri"/>
                      <w:color w:val="000000"/>
                      <w:sz w:val="18"/>
                      <w:szCs w:val="18"/>
                    </w:rPr>
                  </w:pPr>
                </w:p>
              </w:tc>
            </w:tr>
            <w:tr w:rsidR="00D27245" w14:paraId="4A194DED" w14:textId="77777777" w:rsidTr="00D27245">
              <w:tc>
                <w:tcPr>
                  <w:tcW w:w="704" w:type="dxa"/>
                  <w:shd w:val="clear" w:color="auto" w:fill="auto"/>
                  <w:vAlign w:val="center"/>
                </w:tcPr>
                <w:p w14:paraId="0C3BD81B"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6EDE2D2B"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5C77C5A5"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9E61F62"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C4EE7A5" w14:textId="77777777" w:rsidR="00D27245" w:rsidRPr="00C40FEB" w:rsidRDefault="00D27245" w:rsidP="00D27245">
                  <w:pPr>
                    <w:rPr>
                      <w:rFonts w:ascii="CIDFont+F3" w:hAnsi="CIDFont+F3" w:cs="Calibri"/>
                      <w:color w:val="000000"/>
                      <w:sz w:val="18"/>
                      <w:szCs w:val="18"/>
                    </w:rPr>
                  </w:pPr>
                </w:p>
              </w:tc>
            </w:tr>
            <w:tr w:rsidR="00D27245" w14:paraId="248A520E" w14:textId="77777777" w:rsidTr="00D27245">
              <w:tc>
                <w:tcPr>
                  <w:tcW w:w="704" w:type="dxa"/>
                  <w:shd w:val="clear" w:color="auto" w:fill="auto"/>
                  <w:vAlign w:val="center"/>
                </w:tcPr>
                <w:p w14:paraId="0A17E3C4"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51898781"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24204DA3"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64F1DAA"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2431C61F" w14:textId="77777777" w:rsidR="00D27245" w:rsidRPr="00C40FEB" w:rsidRDefault="00D27245" w:rsidP="00D27245">
                  <w:pPr>
                    <w:rPr>
                      <w:rFonts w:ascii="CIDFont+F3" w:hAnsi="CIDFont+F3" w:cs="Calibri"/>
                      <w:color w:val="000000"/>
                      <w:sz w:val="18"/>
                      <w:szCs w:val="18"/>
                    </w:rPr>
                  </w:pPr>
                </w:p>
              </w:tc>
            </w:tr>
            <w:tr w:rsidR="00D27245" w14:paraId="6DF697A3" w14:textId="77777777" w:rsidTr="00D27245">
              <w:tc>
                <w:tcPr>
                  <w:tcW w:w="704" w:type="dxa"/>
                  <w:shd w:val="clear" w:color="auto" w:fill="auto"/>
                  <w:vAlign w:val="center"/>
                </w:tcPr>
                <w:p w14:paraId="60F0A862"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0B78987D"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2C7EA19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11090D52"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2350CDDF" w14:textId="77777777" w:rsidR="00D27245" w:rsidRPr="00C40FEB" w:rsidRDefault="00D27245" w:rsidP="00D27245">
                  <w:pPr>
                    <w:rPr>
                      <w:rFonts w:ascii="CIDFont+F3" w:hAnsi="CIDFont+F3" w:cs="Calibri"/>
                      <w:color w:val="000000"/>
                      <w:sz w:val="18"/>
                      <w:szCs w:val="18"/>
                    </w:rPr>
                  </w:pPr>
                </w:p>
              </w:tc>
            </w:tr>
            <w:tr w:rsidR="00D27245" w14:paraId="4F7BB0C6" w14:textId="77777777" w:rsidTr="00D27245">
              <w:tc>
                <w:tcPr>
                  <w:tcW w:w="704" w:type="dxa"/>
                  <w:shd w:val="clear" w:color="auto" w:fill="auto"/>
                  <w:vAlign w:val="center"/>
                </w:tcPr>
                <w:p w14:paraId="1EFC070E"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45A77828"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4B968BA"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17F38B6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536B99D" w14:textId="77777777" w:rsidR="00D27245" w:rsidRPr="00C40FEB" w:rsidRDefault="00D27245" w:rsidP="00D27245">
                  <w:pPr>
                    <w:rPr>
                      <w:rFonts w:ascii="CIDFont+F3" w:hAnsi="CIDFont+F3" w:cs="Calibri"/>
                      <w:color w:val="000000"/>
                      <w:sz w:val="18"/>
                      <w:szCs w:val="18"/>
                    </w:rPr>
                  </w:pPr>
                </w:p>
              </w:tc>
            </w:tr>
            <w:tr w:rsidR="00D27245" w14:paraId="4928B5CC" w14:textId="77777777" w:rsidTr="00D27245">
              <w:tc>
                <w:tcPr>
                  <w:tcW w:w="704" w:type="dxa"/>
                  <w:shd w:val="clear" w:color="auto" w:fill="auto"/>
                  <w:vAlign w:val="center"/>
                </w:tcPr>
                <w:p w14:paraId="44314B45"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32217BD2"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997FFDB"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673F42DB"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0F4C4A6" w14:textId="77777777" w:rsidR="00D27245" w:rsidRPr="00C40FEB" w:rsidRDefault="00D27245" w:rsidP="00D27245">
                  <w:pPr>
                    <w:rPr>
                      <w:rFonts w:ascii="CIDFont+F3" w:hAnsi="CIDFont+F3" w:cs="Calibri"/>
                      <w:color w:val="000000"/>
                      <w:sz w:val="18"/>
                      <w:szCs w:val="18"/>
                    </w:rPr>
                  </w:pPr>
                </w:p>
              </w:tc>
            </w:tr>
            <w:tr w:rsidR="00D27245" w14:paraId="383266BB" w14:textId="77777777" w:rsidTr="00D27245">
              <w:tc>
                <w:tcPr>
                  <w:tcW w:w="704" w:type="dxa"/>
                  <w:shd w:val="clear" w:color="auto" w:fill="auto"/>
                  <w:vAlign w:val="center"/>
                </w:tcPr>
                <w:p w14:paraId="34197150"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4F1CD1EB"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1FAE05A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21AC27C"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7A3F674" w14:textId="77777777" w:rsidR="00D27245" w:rsidRPr="00C40FEB" w:rsidRDefault="00D27245" w:rsidP="00D27245">
                  <w:pPr>
                    <w:rPr>
                      <w:rFonts w:ascii="CIDFont+F3" w:hAnsi="CIDFont+F3" w:cs="Calibri"/>
                      <w:color w:val="000000"/>
                      <w:sz w:val="18"/>
                      <w:szCs w:val="18"/>
                    </w:rPr>
                  </w:pPr>
                </w:p>
              </w:tc>
            </w:tr>
            <w:tr w:rsidR="00D27245" w14:paraId="57236F75" w14:textId="77777777" w:rsidTr="00D27245">
              <w:tc>
                <w:tcPr>
                  <w:tcW w:w="704" w:type="dxa"/>
                  <w:shd w:val="clear" w:color="auto" w:fill="auto"/>
                  <w:vAlign w:val="center"/>
                </w:tcPr>
                <w:p w14:paraId="1B6283D5"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2D683196"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11430B9B"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5420F10E"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ECC8553" w14:textId="77777777" w:rsidR="00D27245" w:rsidRPr="00C40FEB" w:rsidRDefault="00D27245" w:rsidP="00D27245">
                  <w:pPr>
                    <w:rPr>
                      <w:rFonts w:ascii="CIDFont+F3" w:hAnsi="CIDFont+F3" w:cs="Calibri"/>
                      <w:color w:val="000000"/>
                      <w:sz w:val="18"/>
                      <w:szCs w:val="18"/>
                    </w:rPr>
                  </w:pPr>
                </w:p>
              </w:tc>
            </w:tr>
          </w:tbl>
          <w:p w14:paraId="6E7E8A23" w14:textId="77777777" w:rsidR="00C21FAB" w:rsidRPr="009C6440" w:rsidRDefault="00C21FAB" w:rsidP="00C21FAB"/>
        </w:tc>
      </w:tr>
    </w:tbl>
    <w:p w14:paraId="55EB128E" w14:textId="3633BA1D" w:rsidR="00C21FAB" w:rsidRDefault="00C21FAB" w:rsidP="00C21FAB">
      <w:pPr>
        <w:rPr>
          <w:sz w:val="19"/>
        </w:rPr>
      </w:pPr>
    </w:p>
    <w:p w14:paraId="7977ACEB" w14:textId="7F31B106" w:rsidR="00C21FAB" w:rsidRDefault="00C21FAB" w:rsidP="00C21FAB">
      <w:pPr>
        <w:rPr>
          <w:sz w:val="19"/>
        </w:rPr>
      </w:pPr>
    </w:p>
    <w:p w14:paraId="3061248C" w14:textId="19C3E1F5" w:rsidR="00C21FAB" w:rsidRDefault="00C21FAB" w:rsidP="00C21FAB">
      <w:pPr>
        <w:rPr>
          <w:sz w:val="19"/>
        </w:rPr>
      </w:pPr>
    </w:p>
    <w:p w14:paraId="0AC03858" w14:textId="0B3E2E43" w:rsidR="00C21FAB" w:rsidRDefault="00C21FAB" w:rsidP="00C21FAB">
      <w:pPr>
        <w:rPr>
          <w:sz w:val="19"/>
        </w:rPr>
      </w:pPr>
    </w:p>
    <w:p w14:paraId="6B816CD8" w14:textId="5F3996A0" w:rsidR="00C21FAB" w:rsidRDefault="00C21FAB" w:rsidP="00C21FAB">
      <w:pPr>
        <w:rPr>
          <w:sz w:val="19"/>
        </w:rPr>
      </w:pPr>
    </w:p>
    <w:p w14:paraId="3F545137" w14:textId="20BC83B3" w:rsidR="00C21FAB" w:rsidRDefault="00C21FAB" w:rsidP="00C21FAB">
      <w:pPr>
        <w:rPr>
          <w:sz w:val="19"/>
        </w:rPr>
      </w:pPr>
    </w:p>
    <w:p w14:paraId="7B151FE6" w14:textId="7475AB65" w:rsidR="00C21FAB" w:rsidRDefault="00C21FAB" w:rsidP="00C21FAB">
      <w:pPr>
        <w:rPr>
          <w:sz w:val="19"/>
        </w:rPr>
      </w:pPr>
    </w:p>
    <w:p w14:paraId="613D30CF" w14:textId="03865D6E" w:rsidR="00C21FAB" w:rsidRDefault="00C21FAB" w:rsidP="00C21FAB">
      <w:pPr>
        <w:rPr>
          <w:sz w:val="19"/>
        </w:rPr>
      </w:pPr>
    </w:p>
    <w:p w14:paraId="54BAEB79" w14:textId="21E868BC" w:rsidR="00C21FAB" w:rsidRDefault="00C21FAB" w:rsidP="00C21FAB">
      <w:pPr>
        <w:rPr>
          <w:sz w:val="19"/>
        </w:rPr>
      </w:pPr>
    </w:p>
    <w:p w14:paraId="6C06BDB9" w14:textId="59A962B5" w:rsidR="00C21FAB" w:rsidRDefault="00C21FAB" w:rsidP="00C21FAB">
      <w:pPr>
        <w:rPr>
          <w:sz w:val="19"/>
        </w:rPr>
      </w:pPr>
    </w:p>
    <w:p w14:paraId="523CA760" w14:textId="7BEDDDBF" w:rsidR="00C21FAB" w:rsidRDefault="00C21FAB" w:rsidP="00C21FAB">
      <w:pPr>
        <w:rPr>
          <w:sz w:val="19"/>
        </w:rPr>
      </w:pPr>
    </w:p>
    <w:p w14:paraId="6F60DA5A" w14:textId="3855871F" w:rsidR="00C21FAB" w:rsidRDefault="00C21FAB" w:rsidP="00C21FAB">
      <w:pPr>
        <w:rPr>
          <w:sz w:val="19"/>
        </w:rPr>
      </w:pPr>
    </w:p>
    <w:p w14:paraId="442D9198" w14:textId="23374C30" w:rsidR="00C21FAB" w:rsidRDefault="00C21FAB" w:rsidP="00C21FAB">
      <w:pPr>
        <w:rPr>
          <w:sz w:val="19"/>
        </w:rPr>
      </w:pPr>
    </w:p>
    <w:p w14:paraId="1B728A5B" w14:textId="14329263" w:rsidR="00C21FAB" w:rsidRDefault="00C21FAB" w:rsidP="00C21FAB">
      <w:pPr>
        <w:rPr>
          <w:sz w:val="19"/>
        </w:rPr>
      </w:pPr>
    </w:p>
    <w:p w14:paraId="7326A4D2" w14:textId="2C8E09B8" w:rsidR="00C21FAB" w:rsidRDefault="00C21FAB" w:rsidP="00C21FAB">
      <w:pPr>
        <w:rPr>
          <w:sz w:val="19"/>
        </w:rPr>
      </w:pPr>
    </w:p>
    <w:p w14:paraId="6017B461" w14:textId="086FD398" w:rsidR="00C21FAB" w:rsidRDefault="00C21FAB" w:rsidP="00C21FAB">
      <w:pPr>
        <w:rPr>
          <w:sz w:val="19"/>
        </w:rPr>
      </w:pPr>
    </w:p>
    <w:p w14:paraId="45152657" w14:textId="576CB351" w:rsidR="00C21FAB" w:rsidRDefault="00C21FAB" w:rsidP="00C21FAB">
      <w:pPr>
        <w:rPr>
          <w:sz w:val="19"/>
        </w:rPr>
      </w:pPr>
    </w:p>
    <w:p w14:paraId="002810DB" w14:textId="1C1B60A7" w:rsidR="00C21FAB" w:rsidRDefault="00C21FAB" w:rsidP="00C21FAB">
      <w:pPr>
        <w:rPr>
          <w:sz w:val="19"/>
        </w:rPr>
      </w:pPr>
    </w:p>
    <w:p w14:paraId="615797E5" w14:textId="786B2160" w:rsidR="00C21FAB" w:rsidRDefault="00C21FAB" w:rsidP="00C21FAB">
      <w:pPr>
        <w:rPr>
          <w:sz w:val="19"/>
        </w:rPr>
      </w:pPr>
    </w:p>
    <w:p w14:paraId="40EC6360" w14:textId="47AD2B52" w:rsidR="00C21FAB" w:rsidRDefault="00C21FAB" w:rsidP="00C21FAB">
      <w:pPr>
        <w:rPr>
          <w:sz w:val="19"/>
        </w:rPr>
      </w:pPr>
    </w:p>
    <w:p w14:paraId="5963D3A3" w14:textId="65BAEECD" w:rsidR="00C21FAB" w:rsidRDefault="00C21FAB" w:rsidP="00C21FAB">
      <w:pPr>
        <w:rPr>
          <w:sz w:val="19"/>
        </w:rPr>
      </w:pPr>
    </w:p>
    <w:p w14:paraId="4F681F77" w14:textId="688BEEC5" w:rsidR="00C21FAB" w:rsidRDefault="00C21FAB" w:rsidP="00C21FAB">
      <w:pPr>
        <w:rPr>
          <w:sz w:val="19"/>
        </w:rPr>
      </w:pPr>
    </w:p>
    <w:p w14:paraId="5B53F3E6" w14:textId="3EC0B3D1" w:rsidR="00C21FAB" w:rsidRDefault="00C21FAB" w:rsidP="00C21FAB">
      <w:pPr>
        <w:rPr>
          <w:sz w:val="19"/>
        </w:rPr>
      </w:pPr>
    </w:p>
    <w:p w14:paraId="01BF3D09" w14:textId="20952929" w:rsidR="00C21FAB" w:rsidRDefault="00C21FAB" w:rsidP="00C21FAB">
      <w:pPr>
        <w:rPr>
          <w:sz w:val="19"/>
        </w:rPr>
      </w:pPr>
    </w:p>
    <w:p w14:paraId="1558C7CA" w14:textId="09F55C37" w:rsidR="00C21FAB" w:rsidRDefault="00C21FAB" w:rsidP="00C21FAB">
      <w:pPr>
        <w:rPr>
          <w:sz w:val="19"/>
        </w:rPr>
      </w:pPr>
    </w:p>
    <w:p w14:paraId="24DF5691" w14:textId="77777777" w:rsidR="00C21FAB" w:rsidRDefault="00C21FAB" w:rsidP="00C21FAB">
      <w:pPr>
        <w:rPr>
          <w:sz w:val="19"/>
        </w:rPr>
      </w:pPr>
    </w:p>
    <w:p w14:paraId="780BEF26" w14:textId="7CE281DB" w:rsidR="00C21FAB" w:rsidRDefault="00C21FAB" w:rsidP="00C21FAB">
      <w:pPr>
        <w:rPr>
          <w:sz w:val="19"/>
        </w:rPr>
      </w:pPr>
    </w:p>
    <w:p w14:paraId="189CB4E8" w14:textId="4ED4F5FB" w:rsidR="00C21FAB" w:rsidRDefault="00C21FAB" w:rsidP="00C21FAB">
      <w:pPr>
        <w:rPr>
          <w:sz w:val="19"/>
        </w:rPr>
      </w:pPr>
    </w:p>
    <w:p w14:paraId="5AED85E2" w14:textId="653617ED" w:rsidR="00C21FAB" w:rsidRDefault="00C21FAB" w:rsidP="00C21FAB">
      <w:pPr>
        <w:rPr>
          <w:sz w:val="19"/>
        </w:rPr>
      </w:pPr>
    </w:p>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2510026"/>
      <w:bookmarkStart w:id="63" w:name="_Toc25202547"/>
      <w:r>
        <w:t>Protocol</w:t>
      </w:r>
      <w:bookmarkEnd w:id="62"/>
      <w:bookmarkEnd w:id="63"/>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A76DBE">
      <w:pPr>
        <w:pStyle w:val="ListParagraph"/>
        <w:numPr>
          <w:ilvl w:val="0"/>
          <w:numId w:val="12"/>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A76DBE">
      <w:pPr>
        <w:pStyle w:val="ListParagraph"/>
        <w:numPr>
          <w:ilvl w:val="0"/>
          <w:numId w:val="12"/>
        </w:numPr>
      </w:pPr>
      <w:r>
        <w:t xml:space="preserve">Change the problem statement: </w:t>
      </w:r>
    </w:p>
    <w:p w14:paraId="2EA4D525" w14:textId="77777777" w:rsidR="00F668BB" w:rsidRDefault="00F668BB" w:rsidP="00A76DBE">
      <w:pPr>
        <w:pStyle w:val="ListParagraph"/>
        <w:numPr>
          <w:ilvl w:val="0"/>
          <w:numId w:val="13"/>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A76DBE">
      <w:pPr>
        <w:pStyle w:val="ListParagraph"/>
        <w:numPr>
          <w:ilvl w:val="0"/>
          <w:numId w:val="13"/>
        </w:numPr>
      </w:pPr>
      <w:r>
        <w:t>Write concrete user stories to these functions, group the stories according the function.</w:t>
      </w:r>
    </w:p>
    <w:p w14:paraId="64402E8E" w14:textId="77777777" w:rsidR="00F668BB" w:rsidRDefault="00F668BB" w:rsidP="00A76DBE">
      <w:pPr>
        <w:pStyle w:val="ListParagraph"/>
        <w:numPr>
          <w:ilvl w:val="0"/>
          <w:numId w:val="12"/>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A76DBE">
      <w:pPr>
        <w:pStyle w:val="ListParagraph"/>
        <w:numPr>
          <w:ilvl w:val="0"/>
          <w:numId w:val="12"/>
        </w:numPr>
      </w:pPr>
      <w:r>
        <w:t>Sequence diagram of first function we want to implement (probably log in)</w:t>
      </w:r>
    </w:p>
    <w:p w14:paraId="749D616B" w14:textId="77777777" w:rsidR="00F668BB" w:rsidRDefault="00F668BB" w:rsidP="00A76DBE">
      <w:pPr>
        <w:pStyle w:val="ListParagraph"/>
        <w:numPr>
          <w:ilvl w:val="0"/>
          <w:numId w:val="12"/>
        </w:numPr>
      </w:pPr>
      <w:r>
        <w:t>Try to make class-diagram.</w:t>
      </w:r>
    </w:p>
    <w:p w14:paraId="54AF3AAF" w14:textId="77777777" w:rsidR="00F668BB" w:rsidRDefault="00F668BB" w:rsidP="00A76DBE">
      <w:pPr>
        <w:pStyle w:val="ListParagraph"/>
        <w:numPr>
          <w:ilvl w:val="0"/>
          <w:numId w:val="12"/>
        </w:numPr>
      </w:pPr>
      <w:r>
        <w:t>Implement of log in function.</w:t>
      </w:r>
    </w:p>
    <w:p w14:paraId="616B2C4E" w14:textId="77777777" w:rsidR="00F668BB" w:rsidRPr="00F35BDD" w:rsidRDefault="00F668BB" w:rsidP="00A76DBE">
      <w:pPr>
        <w:pStyle w:val="ListParagraph"/>
        <w:numPr>
          <w:ilvl w:val="0"/>
          <w:numId w:val="12"/>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EA4D5E">
      <w:pPr>
        <w:pBdr>
          <w:bottom w:val="single" w:sz="4" w:space="1" w:color="auto"/>
        </w:pBdr>
      </w:pPr>
    </w:p>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A76DBE">
      <w:pPr>
        <w:numPr>
          <w:ilvl w:val="0"/>
          <w:numId w:val="14"/>
        </w:numPr>
      </w:pPr>
      <w:r w:rsidRPr="00DF271C">
        <w:t>A domain model – last version.</w:t>
      </w:r>
      <w:r w:rsidR="002507D4">
        <w:t xml:space="preserve"> </w:t>
      </w:r>
      <w:r w:rsidR="002507D4">
        <w:rPr>
          <w:lang w:val="en-GB"/>
        </w:rPr>
        <w:t>+</w:t>
      </w:r>
    </w:p>
    <w:p w14:paraId="293A3C0A" w14:textId="77777777" w:rsidR="00F668BB" w:rsidRPr="00DF271C" w:rsidRDefault="00F668BB" w:rsidP="00A76DBE">
      <w:pPr>
        <w:numPr>
          <w:ilvl w:val="0"/>
          <w:numId w:val="14"/>
        </w:numPr>
      </w:pPr>
      <w:r w:rsidRPr="00DF271C">
        <w:t>Vision complete.</w:t>
      </w:r>
      <w:r w:rsidR="002507D4">
        <w:t xml:space="preserve"> +</w:t>
      </w:r>
    </w:p>
    <w:p w14:paraId="3A1E1E6E" w14:textId="77777777" w:rsidR="00F668BB" w:rsidRPr="00DF271C" w:rsidRDefault="00F668BB" w:rsidP="00A76DBE">
      <w:pPr>
        <w:numPr>
          <w:ilvl w:val="0"/>
          <w:numId w:val="14"/>
        </w:numPr>
      </w:pPr>
      <w:r w:rsidRPr="00DF271C">
        <w:t>Put spring plan in the main document (Time planning is the first preference).</w:t>
      </w:r>
    </w:p>
    <w:p w14:paraId="308230C9" w14:textId="77777777" w:rsidR="00F668BB" w:rsidRPr="00DF271C" w:rsidRDefault="00F668BB" w:rsidP="00A76DBE">
      <w:pPr>
        <w:numPr>
          <w:ilvl w:val="0"/>
          <w:numId w:val="14"/>
        </w:numPr>
      </w:pPr>
      <w:r w:rsidRPr="00DF271C">
        <w:t>After completing 3d point, merge sprint1 and make a del1.</w:t>
      </w:r>
    </w:p>
    <w:p w14:paraId="0D966C29" w14:textId="77777777" w:rsidR="00F668BB" w:rsidRPr="00DF271C" w:rsidRDefault="00F668BB" w:rsidP="00A76DBE">
      <w:pPr>
        <w:numPr>
          <w:ilvl w:val="0"/>
          <w:numId w:val="14"/>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76DBE">
      <w:pPr>
        <w:numPr>
          <w:ilvl w:val="0"/>
          <w:numId w:val="14"/>
        </w:numPr>
      </w:pPr>
      <w:r w:rsidRPr="00DF271C">
        <w:t>SSD for login</w:t>
      </w:r>
      <w:r w:rsidR="00C14581">
        <w:t xml:space="preserve"> +</w:t>
      </w:r>
    </w:p>
    <w:p w14:paraId="089580CD" w14:textId="77777777" w:rsidR="00F668BB" w:rsidRPr="00DF271C" w:rsidRDefault="00F668BB" w:rsidP="00A76DBE">
      <w:pPr>
        <w:numPr>
          <w:ilvl w:val="0"/>
          <w:numId w:val="14"/>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4"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4"/>
      <w:r w:rsidR="002507D4">
        <w:t xml:space="preserve">    +</w:t>
      </w:r>
    </w:p>
    <w:p w14:paraId="6A7AF0D1" w14:textId="77777777" w:rsidR="00F668BB" w:rsidRPr="00DF271C" w:rsidRDefault="00F668BB" w:rsidP="00A76DBE">
      <w:pPr>
        <w:numPr>
          <w:ilvl w:val="0"/>
          <w:numId w:val="14"/>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A76DBE">
      <w:pPr>
        <w:numPr>
          <w:ilvl w:val="0"/>
          <w:numId w:val="14"/>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A76DBE">
      <w:pPr>
        <w:numPr>
          <w:ilvl w:val="0"/>
          <w:numId w:val="14"/>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lastRenderedPageBreak/>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06D34771" w:rsidR="00755770" w:rsidRDefault="00755770" w:rsidP="00EA4D5E">
      <w:pPr>
        <w:pStyle w:val="ListParagraph"/>
        <w:pBdr>
          <w:bottom w:val="single" w:sz="4" w:space="1" w:color="auto"/>
        </w:pBdr>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A76DBE">
      <w:pPr>
        <w:numPr>
          <w:ilvl w:val="0"/>
          <w:numId w:val="15"/>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A76DBE">
      <w:pPr>
        <w:numPr>
          <w:ilvl w:val="0"/>
          <w:numId w:val="15"/>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A76DBE">
      <w:pPr>
        <w:numPr>
          <w:ilvl w:val="0"/>
          <w:numId w:val="15"/>
        </w:numPr>
        <w:rPr>
          <w:lang w:val="en-US"/>
        </w:rPr>
      </w:pPr>
      <w:r>
        <w:rPr>
          <w:lang w:val="en-US"/>
        </w:rPr>
        <w:t>Change product backlog (failure and success)</w:t>
      </w:r>
      <w:r w:rsidR="002703AD">
        <w:rPr>
          <w:lang w:val="en-US"/>
        </w:rPr>
        <w:t xml:space="preserve"> </w:t>
      </w:r>
    </w:p>
    <w:p w14:paraId="763B0DAF" w14:textId="30469AA4" w:rsidR="00832A6F" w:rsidRDefault="002703AD" w:rsidP="00A76DBE">
      <w:pPr>
        <w:numPr>
          <w:ilvl w:val="0"/>
          <w:numId w:val="15"/>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proofErr w:type="gramStart"/>
      <w:r>
        <w:rPr>
          <w:lang w:val="en-US"/>
        </w:rPr>
        <w:t>classes( show</w:t>
      </w:r>
      <w:proofErr w:type="gramEnd"/>
      <w:r>
        <w:rPr>
          <w:lang w:val="en-US"/>
        </w:rPr>
        <w:t xml:space="preserve"> exactly what’s happen</w:t>
      </w:r>
      <w:r w:rsidR="0016060E">
        <w:rPr>
          <w:lang w:val="en-US"/>
        </w:rPr>
        <w:t>ed</w:t>
      </w:r>
      <w:r>
        <w:rPr>
          <w:lang w:val="en-US"/>
        </w:rPr>
        <w:t xml:space="preserve"> in system ). </w:t>
      </w:r>
    </w:p>
    <w:p w14:paraId="5288F03A" w14:textId="77777777" w:rsidR="002703AD" w:rsidRDefault="002703AD" w:rsidP="00A76DBE">
      <w:pPr>
        <w:numPr>
          <w:ilvl w:val="0"/>
          <w:numId w:val="15"/>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2064B529" w:rsidR="002703AD" w:rsidRDefault="00610A6C" w:rsidP="00A76DBE">
      <w:pPr>
        <w:numPr>
          <w:ilvl w:val="0"/>
          <w:numId w:val="15"/>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3A49BA27" w14:textId="769DB456" w:rsidR="003F14FF" w:rsidRPr="003F14FF" w:rsidRDefault="003F14FF" w:rsidP="003F14FF">
      <w:pPr>
        <w:rPr>
          <w:rFonts w:ascii="Arial" w:hAnsi="Arial" w:cs="Arial"/>
          <w:b/>
          <w:bCs/>
          <w:color w:val="4472C4"/>
        </w:rPr>
      </w:pPr>
      <w:r w:rsidRPr="003F14FF">
        <w:rPr>
          <w:rFonts w:ascii="Arial" w:hAnsi="Arial" w:cs="Arial"/>
          <w:b/>
          <w:bCs/>
          <w:color w:val="4472C4"/>
        </w:rPr>
        <w:t>Lesson learned:</w:t>
      </w:r>
      <w:r w:rsidR="00974695">
        <w:rPr>
          <w:rFonts w:ascii="Arial" w:hAnsi="Arial" w:cs="Arial"/>
          <w:b/>
          <w:bCs/>
          <w:color w:val="4472C4"/>
        </w:rPr>
        <w:t xml:space="preserve"> </w:t>
      </w:r>
    </w:p>
    <w:p w14:paraId="1EB9E5B6" w14:textId="6E7118AC" w:rsidR="00610A6C" w:rsidRDefault="00974695" w:rsidP="003258B4">
      <w:pPr>
        <w:ind w:left="720"/>
        <w:rPr>
          <w:lang w:val="en-US"/>
        </w:rPr>
      </w:pPr>
      <w:r>
        <w:rPr>
          <w:lang w:val="en-US"/>
        </w:rPr>
        <w:t>More experience about software engineering diagrams</w:t>
      </w:r>
    </w:p>
    <w:p w14:paraId="222049D2" w14:textId="21F817DF" w:rsidR="00755770" w:rsidRPr="00A76DBE" w:rsidRDefault="00055C14" w:rsidP="00055C14">
      <w:pPr>
        <w:rPr>
          <w:rFonts w:ascii="Arial" w:hAnsi="Arial" w:cs="Arial"/>
          <w:bCs/>
          <w:color w:val="000000"/>
        </w:rPr>
      </w:pPr>
      <w:r w:rsidRPr="004824AD">
        <w:rPr>
          <w:rFonts w:ascii="Arial" w:hAnsi="Arial" w:cs="Arial"/>
          <w:b/>
          <w:bCs/>
          <w:color w:val="4472C4"/>
        </w:rPr>
        <w:t>Next meeting:</w:t>
      </w:r>
      <w:r w:rsidR="000020A7">
        <w:rPr>
          <w:rFonts w:ascii="Arial" w:hAnsi="Arial" w:cs="Arial"/>
          <w:b/>
          <w:bCs/>
          <w:color w:val="4472C4"/>
        </w:rPr>
        <w:t xml:space="preserve"> </w:t>
      </w:r>
      <w:r w:rsidRPr="00A76DBE">
        <w:rPr>
          <w:rFonts w:ascii="Arial" w:hAnsi="Arial" w:cs="Arial"/>
          <w:bCs/>
          <w:color w:val="000000"/>
        </w:rPr>
        <w:t>30.10.19</w:t>
      </w:r>
      <w:r w:rsidR="00AC3F3B" w:rsidRPr="00A76DBE">
        <w:rPr>
          <w:rFonts w:ascii="Arial" w:hAnsi="Arial" w:cs="Arial"/>
          <w:bCs/>
          <w:color w:val="000000"/>
        </w:rPr>
        <w:t>, 14:30</w:t>
      </w:r>
    </w:p>
    <w:p w14:paraId="16C1EC2E" w14:textId="77777777" w:rsidR="000020A7" w:rsidRPr="00A76DBE" w:rsidRDefault="000020A7" w:rsidP="00EA4D5E">
      <w:pPr>
        <w:pBdr>
          <w:bottom w:val="single" w:sz="4" w:space="1" w:color="auto"/>
        </w:pBdr>
        <w:rPr>
          <w:rFonts w:ascii="Arial" w:hAnsi="Arial" w:cs="Arial"/>
          <w:bCs/>
          <w:color w:val="000000"/>
        </w:rPr>
      </w:pPr>
    </w:p>
    <w:p w14:paraId="2AEA65C9" w14:textId="7D4F96F9" w:rsidR="000020A7" w:rsidRPr="00A76DBE" w:rsidRDefault="000020A7" w:rsidP="00055C14">
      <w:pPr>
        <w:rPr>
          <w:rFonts w:ascii="Arial" w:hAnsi="Arial" w:cs="Arial"/>
          <w:bCs/>
          <w:color w:val="000000"/>
        </w:rPr>
      </w:pPr>
    </w:p>
    <w:p w14:paraId="715FCF2E" w14:textId="6AC076B4" w:rsidR="000020A7" w:rsidRPr="00A76DBE" w:rsidRDefault="000020A7" w:rsidP="00055C14">
      <w:pPr>
        <w:rPr>
          <w:rFonts w:ascii="Arial" w:hAnsi="Arial" w:cs="Arial"/>
          <w:bCs/>
          <w:color w:val="000000"/>
          <w:u w:val="single"/>
        </w:rPr>
      </w:pPr>
      <w:r w:rsidRPr="00A76DBE">
        <w:rPr>
          <w:rFonts w:ascii="Arial" w:hAnsi="Arial" w:cs="Arial"/>
          <w:bCs/>
          <w:color w:val="000000"/>
          <w:u w:val="single"/>
        </w:rPr>
        <w:t>Report from 30.10.19</w:t>
      </w:r>
    </w:p>
    <w:p w14:paraId="7496C622" w14:textId="0465C4F3" w:rsidR="000020A7" w:rsidRPr="00A76DBE" w:rsidRDefault="000020A7" w:rsidP="00055C14">
      <w:pPr>
        <w:rPr>
          <w:rFonts w:ascii="Arial" w:hAnsi="Arial" w:cs="Arial"/>
          <w:b/>
          <w:bCs/>
          <w:color w:val="4472C4"/>
        </w:rPr>
      </w:pPr>
      <w:r w:rsidRPr="00A76DBE">
        <w:rPr>
          <w:rFonts w:ascii="Arial" w:hAnsi="Arial" w:cs="Arial"/>
          <w:b/>
          <w:bCs/>
          <w:color w:val="4472C4"/>
        </w:rPr>
        <w:t>Plan:</w:t>
      </w:r>
    </w:p>
    <w:p w14:paraId="4F416097" w14:textId="22A21042" w:rsidR="006D2415" w:rsidRPr="000020A7" w:rsidRDefault="006D2415" w:rsidP="00A76DBE">
      <w:pPr>
        <w:numPr>
          <w:ilvl w:val="0"/>
          <w:numId w:val="16"/>
        </w:numPr>
      </w:pPr>
      <w:r>
        <w:t>Start frontend with Angular. Make frontend for login and registration.</w:t>
      </w:r>
    </w:p>
    <w:p w14:paraId="406F8978" w14:textId="3E5682A7" w:rsidR="000020A7" w:rsidRPr="00A76DBE" w:rsidRDefault="000020A7" w:rsidP="00055C14">
      <w:pPr>
        <w:rPr>
          <w:rFonts w:ascii="Arial" w:hAnsi="Arial" w:cs="Arial"/>
          <w:b/>
          <w:bCs/>
          <w:color w:val="4472C4"/>
        </w:rPr>
      </w:pPr>
      <w:r w:rsidRPr="00A76DBE">
        <w:rPr>
          <w:rFonts w:ascii="Arial" w:hAnsi="Arial" w:cs="Arial"/>
          <w:b/>
          <w:bCs/>
          <w:color w:val="4472C4"/>
        </w:rPr>
        <w:t>Lesson learned:</w:t>
      </w:r>
    </w:p>
    <w:p w14:paraId="17DF0FDF" w14:textId="77777777" w:rsidR="006D2415" w:rsidRPr="00A76DBE" w:rsidRDefault="006D2415" w:rsidP="00055C14">
      <w:pPr>
        <w:rPr>
          <w:rFonts w:ascii="Arial" w:hAnsi="Arial" w:cs="Arial"/>
          <w:b/>
          <w:bCs/>
          <w:color w:val="4472C4"/>
        </w:rPr>
      </w:pPr>
    </w:p>
    <w:p w14:paraId="37183A31" w14:textId="4BBD7EE8" w:rsidR="000020A7" w:rsidRPr="00A76DBE" w:rsidRDefault="000020A7" w:rsidP="00055C14">
      <w:pPr>
        <w:rPr>
          <w:rFonts w:ascii="Arial" w:hAnsi="Arial" w:cs="Arial"/>
          <w:b/>
          <w:bCs/>
          <w:color w:val="4472C4"/>
        </w:rPr>
      </w:pPr>
      <w:r w:rsidRPr="00A76DBE">
        <w:rPr>
          <w:rFonts w:ascii="Arial" w:hAnsi="Arial" w:cs="Arial"/>
          <w:b/>
          <w:bCs/>
          <w:color w:val="4472C4"/>
        </w:rPr>
        <w:t xml:space="preserve">Next meeting: </w:t>
      </w:r>
      <w:r w:rsidRPr="00A76DBE">
        <w:rPr>
          <w:rFonts w:ascii="Arial" w:hAnsi="Arial" w:cs="Arial"/>
          <w:bCs/>
          <w:color w:val="000000"/>
        </w:rPr>
        <w:t>06.11.19, 14:30</w:t>
      </w:r>
    </w:p>
    <w:p w14:paraId="12C9C6D0" w14:textId="61DCD7FA" w:rsidR="000020A7" w:rsidRPr="00A76DBE" w:rsidRDefault="000020A7" w:rsidP="00EA4D5E">
      <w:pPr>
        <w:pBdr>
          <w:bottom w:val="single" w:sz="4" w:space="1" w:color="auto"/>
        </w:pBdr>
        <w:rPr>
          <w:rFonts w:ascii="Arial" w:hAnsi="Arial" w:cs="Arial"/>
          <w:b/>
          <w:bCs/>
          <w:color w:val="4472C4"/>
        </w:rPr>
      </w:pPr>
    </w:p>
    <w:p w14:paraId="7056776C" w14:textId="40304FC3" w:rsidR="000020A7" w:rsidRPr="00A76DBE" w:rsidRDefault="000020A7" w:rsidP="00055C14">
      <w:pPr>
        <w:rPr>
          <w:rFonts w:ascii="Arial" w:hAnsi="Arial" w:cs="Arial"/>
          <w:b/>
          <w:bCs/>
          <w:color w:val="4472C4"/>
        </w:rPr>
      </w:pPr>
    </w:p>
    <w:p w14:paraId="1870CA7A" w14:textId="3A146D9B" w:rsidR="000020A7" w:rsidRPr="00A76DBE" w:rsidRDefault="000020A7" w:rsidP="00055C14">
      <w:pPr>
        <w:rPr>
          <w:rFonts w:ascii="Arial" w:hAnsi="Arial" w:cs="Arial"/>
          <w:b/>
          <w:bCs/>
          <w:color w:val="4472C4"/>
        </w:rPr>
      </w:pPr>
    </w:p>
    <w:p w14:paraId="544F14FA" w14:textId="48F3CAEA" w:rsidR="000020A7" w:rsidRPr="000020A7" w:rsidRDefault="000020A7" w:rsidP="000020A7">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06</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78E48B5D" w14:textId="63709143" w:rsidR="000020A7" w:rsidRDefault="000020A7" w:rsidP="000020A7">
      <w:pPr>
        <w:rPr>
          <w:rFonts w:ascii="Arial" w:hAnsi="Arial" w:cs="Arial"/>
          <w:b/>
          <w:bCs/>
          <w:color w:val="4472C4"/>
        </w:rPr>
      </w:pPr>
      <w:r w:rsidRPr="000020A7">
        <w:rPr>
          <w:rFonts w:ascii="Arial" w:hAnsi="Arial" w:cs="Arial"/>
          <w:b/>
          <w:bCs/>
          <w:color w:val="4472C4"/>
        </w:rPr>
        <w:t>Plan:</w:t>
      </w:r>
    </w:p>
    <w:p w14:paraId="70819A78" w14:textId="13F533E8" w:rsidR="006D2415" w:rsidRDefault="006D2415" w:rsidP="00A76DBE">
      <w:pPr>
        <w:numPr>
          <w:ilvl w:val="0"/>
          <w:numId w:val="17"/>
        </w:numPr>
      </w:pPr>
      <w:r>
        <w:t>Documentation</w:t>
      </w:r>
    </w:p>
    <w:p w14:paraId="40D50966" w14:textId="0C1CF160" w:rsidR="00CC1CA8" w:rsidRDefault="00CC1CA8" w:rsidP="00A76DBE">
      <w:pPr>
        <w:numPr>
          <w:ilvl w:val="0"/>
          <w:numId w:val="19"/>
        </w:numPr>
      </w:pPr>
      <w:r>
        <w:lastRenderedPageBreak/>
        <w:t xml:space="preserve">Most important thing in a documentation is to write it so that the reader can easily understand the main scope of project, how it will be realised, etc.  </w:t>
      </w:r>
    </w:p>
    <w:p w14:paraId="1071FB38" w14:textId="1ED6BEF3" w:rsidR="00B607EC" w:rsidRDefault="006D2415" w:rsidP="00A76DBE">
      <w:pPr>
        <w:numPr>
          <w:ilvl w:val="0"/>
          <w:numId w:val="19"/>
        </w:numPr>
      </w:pPr>
      <w:r>
        <w:t xml:space="preserve">Angular and </w:t>
      </w:r>
      <w:proofErr w:type="gramStart"/>
      <w:r>
        <w:t xml:space="preserve">spring </w:t>
      </w:r>
      <w:r w:rsidR="00B607EC">
        <w:t>.</w:t>
      </w:r>
      <w:proofErr w:type="gramEnd"/>
      <w:r w:rsidR="00B607EC">
        <w:t xml:space="preserve"> Make description of angular and </w:t>
      </w:r>
      <w:proofErr w:type="gramStart"/>
      <w:r w:rsidR="00B607EC">
        <w:t>spring ,</w:t>
      </w:r>
      <w:proofErr w:type="gramEnd"/>
      <w:r w:rsidR="00B607EC">
        <w:t xml:space="preserve"> reader have to understand for what we use exactly this frameworks. (</w:t>
      </w:r>
      <w:proofErr w:type="gramStart"/>
      <w:r w:rsidR="00B607EC">
        <w:t>have to</w:t>
      </w:r>
      <w:proofErr w:type="gramEnd"/>
      <w:r w:rsidR="00B607EC">
        <w:t xml:space="preserve"> notice in bibliography everything I use from other authors)</w:t>
      </w:r>
    </w:p>
    <w:p w14:paraId="4380E484" w14:textId="77777777" w:rsidR="00B607EC" w:rsidRDefault="00B607EC" w:rsidP="00A76DBE">
      <w:pPr>
        <w:numPr>
          <w:ilvl w:val="0"/>
          <w:numId w:val="18"/>
        </w:numPr>
      </w:pPr>
      <w:r>
        <w:t xml:space="preserve">Make a build of architecture of angular and </w:t>
      </w:r>
      <w:proofErr w:type="gramStart"/>
      <w:r>
        <w:t>spring( probably</w:t>
      </w:r>
      <w:proofErr w:type="gramEnd"/>
      <w:r>
        <w:t xml:space="preserve"> layers build)</w:t>
      </w:r>
    </w:p>
    <w:p w14:paraId="1CA7083A" w14:textId="77777777" w:rsidR="00B607EC" w:rsidRDefault="00B607EC" w:rsidP="00A76DBE">
      <w:pPr>
        <w:numPr>
          <w:ilvl w:val="0"/>
          <w:numId w:val="18"/>
        </w:numPr>
      </w:pPr>
      <w:r>
        <w:t>Vision more</w:t>
      </w:r>
    </w:p>
    <w:p w14:paraId="437787F0" w14:textId="77777777" w:rsidR="00B607EC" w:rsidRDefault="00B607EC" w:rsidP="00A76DBE">
      <w:pPr>
        <w:numPr>
          <w:ilvl w:val="0"/>
          <w:numId w:val="18"/>
        </w:numPr>
      </w:pPr>
      <w:r>
        <w:t>User-stories</w:t>
      </w:r>
    </w:p>
    <w:p w14:paraId="2662A1A6" w14:textId="31E3AC07" w:rsidR="00B607EC" w:rsidRDefault="00B607EC" w:rsidP="00A76DBE">
      <w:pPr>
        <w:numPr>
          <w:ilvl w:val="0"/>
          <w:numId w:val="18"/>
        </w:numPr>
      </w:pPr>
      <w:r>
        <w:t>Agile and scrum</w:t>
      </w:r>
      <w:r w:rsidR="00F32048">
        <w:t xml:space="preserve"> -\/</w:t>
      </w:r>
    </w:p>
    <w:p w14:paraId="49790082" w14:textId="38CD01CE" w:rsidR="0020155E" w:rsidRDefault="0020155E" w:rsidP="00A76DBE">
      <w:pPr>
        <w:numPr>
          <w:ilvl w:val="0"/>
          <w:numId w:val="17"/>
        </w:numPr>
      </w:pPr>
      <w:r>
        <w:t xml:space="preserve">Make registration with via email address. (read about registration via </w:t>
      </w:r>
      <w:proofErr w:type="spellStart"/>
      <w:r>
        <w:t>facebook</w:t>
      </w:r>
      <w:proofErr w:type="spellEnd"/>
      <w:r>
        <w:t xml:space="preserve">, </w:t>
      </w:r>
      <w:proofErr w:type="spellStart"/>
      <w:r>
        <w:t>ect</w:t>
      </w:r>
      <w:proofErr w:type="spellEnd"/>
      <w:r>
        <w:t xml:space="preserve"> if I have more time)</w:t>
      </w:r>
    </w:p>
    <w:p w14:paraId="4F19E085" w14:textId="36B40460" w:rsidR="006D2415" w:rsidRDefault="00B607EC" w:rsidP="00A76DBE">
      <w:pPr>
        <w:numPr>
          <w:ilvl w:val="0"/>
          <w:numId w:val="17"/>
        </w:numPr>
      </w:pPr>
      <w:r>
        <w:t xml:space="preserve"> Start to learn about microservices. Try to add first documentation about it. </w:t>
      </w:r>
    </w:p>
    <w:p w14:paraId="127B0B65" w14:textId="77777777" w:rsidR="000020A7" w:rsidRPr="000020A7" w:rsidRDefault="000020A7" w:rsidP="000020A7">
      <w:pPr>
        <w:rPr>
          <w:rFonts w:ascii="Arial" w:hAnsi="Arial" w:cs="Arial"/>
          <w:b/>
          <w:bCs/>
          <w:color w:val="4472C4"/>
        </w:rPr>
      </w:pPr>
    </w:p>
    <w:p w14:paraId="72C3791A" w14:textId="23850BDF" w:rsidR="000020A7" w:rsidRDefault="000020A7" w:rsidP="000020A7">
      <w:pPr>
        <w:rPr>
          <w:rFonts w:ascii="Arial" w:hAnsi="Arial" w:cs="Arial"/>
          <w:b/>
          <w:bCs/>
          <w:color w:val="4472C4"/>
        </w:rPr>
      </w:pPr>
      <w:r w:rsidRPr="000020A7">
        <w:rPr>
          <w:rFonts w:ascii="Arial" w:hAnsi="Arial" w:cs="Arial"/>
          <w:b/>
          <w:bCs/>
          <w:color w:val="4472C4"/>
        </w:rPr>
        <w:t>Lesson learned:</w:t>
      </w:r>
    </w:p>
    <w:p w14:paraId="6D58E7A3" w14:textId="77777777" w:rsidR="006B7B56" w:rsidRDefault="00D7640A" w:rsidP="00D7640A">
      <w:r>
        <w:t xml:space="preserve">Today I’ve learned that I </w:t>
      </w:r>
      <w:proofErr w:type="gramStart"/>
      <w:r>
        <w:t>have to</w:t>
      </w:r>
      <w:proofErr w:type="gramEnd"/>
      <w:r>
        <w:t xml:space="preserve"> plan my work better, means that first I have to realise the most difficult and most important tasks, and then </w:t>
      </w:r>
      <w:r w:rsidR="00454867">
        <w:t>make tasks less difficult</w:t>
      </w:r>
      <w:r w:rsidR="006B7B56">
        <w:t xml:space="preserve">. </w:t>
      </w:r>
    </w:p>
    <w:p w14:paraId="42253863" w14:textId="4D8B2009" w:rsidR="00D7640A" w:rsidRPr="000020A7" w:rsidRDefault="00454867" w:rsidP="00D7640A">
      <w:r>
        <w:t xml:space="preserve"> </w:t>
      </w:r>
    </w:p>
    <w:p w14:paraId="5009C046" w14:textId="5DEF17EE" w:rsidR="000020A7" w:rsidRPr="000020A7" w:rsidRDefault="000020A7" w:rsidP="000020A7">
      <w:pPr>
        <w:rPr>
          <w:b/>
          <w:color w:val="4472C4"/>
          <w:lang w:val="en-US"/>
        </w:rPr>
      </w:pPr>
      <w:r w:rsidRPr="000020A7">
        <w:rPr>
          <w:rFonts w:ascii="Arial" w:hAnsi="Arial" w:cs="Arial"/>
          <w:b/>
          <w:bCs/>
          <w:color w:val="4472C4"/>
        </w:rPr>
        <w:t>Next meeting:</w:t>
      </w:r>
      <w:r>
        <w:rPr>
          <w:rFonts w:ascii="Arial" w:hAnsi="Arial" w:cs="Arial"/>
          <w:b/>
          <w:bCs/>
          <w:color w:val="4472C4"/>
        </w:rPr>
        <w:t xml:space="preserve"> </w:t>
      </w:r>
      <w:r w:rsidR="0078341F" w:rsidRPr="007C2380">
        <w:rPr>
          <w:rFonts w:ascii="Arial" w:hAnsi="Arial" w:cs="Arial"/>
          <w:bCs/>
          <w:color w:val="000000"/>
        </w:rPr>
        <w:t>13.11.19</w:t>
      </w:r>
      <w:r w:rsidR="00FF5F3B" w:rsidRPr="007C2380">
        <w:rPr>
          <w:rFonts w:ascii="Arial" w:hAnsi="Arial" w:cs="Arial"/>
          <w:bCs/>
          <w:color w:val="000000"/>
        </w:rPr>
        <w:t>, 14:30</w:t>
      </w:r>
    </w:p>
    <w:p w14:paraId="662C88AD" w14:textId="77777777" w:rsidR="00B23DAD" w:rsidRPr="00A76DBE" w:rsidRDefault="00B23DAD" w:rsidP="00B23DAD">
      <w:pPr>
        <w:pBdr>
          <w:bottom w:val="single" w:sz="4" w:space="1" w:color="auto"/>
        </w:pBdr>
        <w:rPr>
          <w:rFonts w:ascii="Arial" w:hAnsi="Arial" w:cs="Arial"/>
          <w:b/>
          <w:bCs/>
          <w:color w:val="4472C4"/>
        </w:rPr>
      </w:pPr>
    </w:p>
    <w:p w14:paraId="55845546" w14:textId="77777777" w:rsidR="00B23DAD" w:rsidRPr="00A76DBE" w:rsidRDefault="00B23DAD" w:rsidP="00B23DAD">
      <w:pPr>
        <w:rPr>
          <w:rFonts w:ascii="Arial" w:hAnsi="Arial" w:cs="Arial"/>
          <w:b/>
          <w:bCs/>
          <w:color w:val="4472C4"/>
        </w:rPr>
      </w:pPr>
    </w:p>
    <w:p w14:paraId="50C85078" w14:textId="77777777" w:rsidR="00B23DAD" w:rsidRPr="00A76DBE" w:rsidRDefault="00B23DAD" w:rsidP="00B23DAD">
      <w:pPr>
        <w:rPr>
          <w:rFonts w:ascii="Arial" w:hAnsi="Arial" w:cs="Arial"/>
          <w:b/>
          <w:bCs/>
          <w:color w:val="4472C4"/>
        </w:rPr>
      </w:pPr>
    </w:p>
    <w:p w14:paraId="2FC3F6F8" w14:textId="4CF723AA" w:rsidR="00B23DAD" w:rsidRPr="000020A7" w:rsidRDefault="00B23DAD" w:rsidP="00B23DAD">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13</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45D6E5B0" w14:textId="77777777" w:rsidR="00D0435D" w:rsidRDefault="00D0435D" w:rsidP="00D0435D">
      <w:pPr>
        <w:rPr>
          <w:rFonts w:ascii="Arial" w:hAnsi="Arial" w:cs="Arial"/>
          <w:b/>
          <w:bCs/>
          <w:color w:val="4472C4"/>
        </w:rPr>
      </w:pPr>
      <w:r w:rsidRPr="000020A7">
        <w:rPr>
          <w:rFonts w:ascii="Arial" w:hAnsi="Arial" w:cs="Arial"/>
          <w:b/>
          <w:bCs/>
          <w:color w:val="4472C4"/>
        </w:rPr>
        <w:t>Plan:</w:t>
      </w:r>
    </w:p>
    <w:p w14:paraId="4DC229C7" w14:textId="6EB3D5B5" w:rsidR="00D0435D" w:rsidRDefault="00D0435D" w:rsidP="00D0435D">
      <w:pPr>
        <w:numPr>
          <w:ilvl w:val="0"/>
          <w:numId w:val="22"/>
        </w:numPr>
      </w:pPr>
      <w:r>
        <w:t>Documentation</w:t>
      </w:r>
      <w:r w:rsidR="007D3FAA">
        <w:t xml:space="preserve">: </w:t>
      </w:r>
    </w:p>
    <w:p w14:paraId="041A6204" w14:textId="1BFB5D09" w:rsidR="007D3FAA" w:rsidRDefault="007D3FAA" w:rsidP="007D3FAA">
      <w:pPr>
        <w:ind w:left="360"/>
      </w:pPr>
      <w:r>
        <w:t>Describe:</w:t>
      </w:r>
    </w:p>
    <w:p w14:paraId="3FC1AFEC" w14:textId="663EF72C" w:rsidR="00D0435D" w:rsidRDefault="007D3FAA" w:rsidP="00D0435D">
      <w:r>
        <w:t xml:space="preserve">        </w:t>
      </w:r>
      <w:r w:rsidR="00C205B8">
        <w:t xml:space="preserve">What is it monolith </w:t>
      </w:r>
      <w:r w:rsidR="006D4A37">
        <w:t>architecture</w:t>
      </w:r>
      <w:r w:rsidR="00C205B8">
        <w:t xml:space="preserve">, what is different from </w:t>
      </w:r>
      <w:r>
        <w:t xml:space="preserve">monolith and </w:t>
      </w:r>
      <w:r w:rsidR="00F71FCB">
        <w:t>microservices?</w:t>
      </w:r>
    </w:p>
    <w:p w14:paraId="36CC0340" w14:textId="0BB433EE" w:rsidR="007D3FAA" w:rsidRDefault="007D3FAA" w:rsidP="00D0435D">
      <w:r>
        <w:t xml:space="preserve">       What is restful? (in layer diagram)</w:t>
      </w:r>
    </w:p>
    <w:p w14:paraId="0F55EFC7" w14:textId="68CD1493" w:rsidR="00C205B8" w:rsidRDefault="00C205B8" w:rsidP="00C205B8">
      <w:pPr>
        <w:numPr>
          <w:ilvl w:val="0"/>
          <w:numId w:val="22"/>
        </w:numPr>
      </w:pPr>
      <w:r>
        <w:t>Code</w:t>
      </w:r>
    </w:p>
    <w:p w14:paraId="1E9B453D" w14:textId="2FC6F33F" w:rsidR="007D3FAA" w:rsidRDefault="007D3FAA" w:rsidP="007D3FAA">
      <w:pPr>
        <w:ind w:left="360"/>
      </w:pPr>
      <w:r>
        <w:t xml:space="preserve">Make registration via email. Start other features. This step I </w:t>
      </w:r>
      <w:proofErr w:type="gramStart"/>
      <w:r>
        <w:t>have to</w:t>
      </w:r>
      <w:proofErr w:type="gramEnd"/>
      <w:r>
        <w:t xml:space="preserve"> do just when I have finished </w:t>
      </w:r>
      <w:r w:rsidR="00F71FCB">
        <w:t xml:space="preserve">the </w:t>
      </w:r>
      <w:r>
        <w:t>documentation.</w:t>
      </w:r>
    </w:p>
    <w:p w14:paraId="70BF689B" w14:textId="3150F905" w:rsidR="007D3FAA" w:rsidRDefault="007D3FAA" w:rsidP="007D3FAA">
      <w:pPr>
        <w:ind w:left="360"/>
      </w:pPr>
      <w:r>
        <w:t>For next time be able to make a demo of what we have.</w:t>
      </w:r>
    </w:p>
    <w:p w14:paraId="38E516D1" w14:textId="77777777" w:rsidR="009F0A4C" w:rsidRDefault="009F0A4C" w:rsidP="00C205B8">
      <w:pPr>
        <w:ind w:left="720"/>
      </w:pPr>
    </w:p>
    <w:p w14:paraId="33090AB8" w14:textId="77777777" w:rsidR="00C205B8" w:rsidRPr="000020A7" w:rsidRDefault="00C205B8" w:rsidP="00D0435D"/>
    <w:p w14:paraId="2CC99AB9" w14:textId="0AC409F3" w:rsidR="00D0435D" w:rsidRDefault="00D0435D" w:rsidP="00D0435D">
      <w:pPr>
        <w:rPr>
          <w:rFonts w:ascii="Arial" w:hAnsi="Arial" w:cs="Arial"/>
          <w:b/>
          <w:bCs/>
          <w:color w:val="4472C4"/>
        </w:rPr>
      </w:pPr>
      <w:r w:rsidRPr="000020A7">
        <w:rPr>
          <w:rFonts w:ascii="Arial" w:hAnsi="Arial" w:cs="Arial"/>
          <w:b/>
          <w:bCs/>
          <w:color w:val="4472C4"/>
        </w:rPr>
        <w:t>Lesson learned:</w:t>
      </w:r>
    </w:p>
    <w:p w14:paraId="1DBE6B86" w14:textId="609BF2FB" w:rsidR="00F71FCB" w:rsidRDefault="00F71FCB" w:rsidP="00F71FCB">
      <w:r>
        <w:t>Be able to define clear the features I want to realise i</w:t>
      </w:r>
      <w:r w:rsidR="005979E0">
        <w:t>n this project.</w:t>
      </w:r>
    </w:p>
    <w:p w14:paraId="2F96506B" w14:textId="77777777" w:rsidR="007D3FAA" w:rsidRDefault="007D3FAA" w:rsidP="007D3FAA">
      <w:pPr>
        <w:rPr>
          <w:rFonts w:ascii="Arial" w:hAnsi="Arial" w:cs="Arial"/>
          <w:b/>
          <w:bCs/>
          <w:color w:val="FF0000"/>
        </w:rPr>
      </w:pPr>
      <w:r w:rsidRPr="000020A7">
        <w:rPr>
          <w:rFonts w:ascii="Arial" w:hAnsi="Arial" w:cs="Arial"/>
          <w:b/>
          <w:bCs/>
          <w:color w:val="4472C4"/>
        </w:rPr>
        <w:t>Next meeting:</w:t>
      </w:r>
      <w:r>
        <w:rPr>
          <w:rFonts w:ascii="Arial" w:hAnsi="Arial" w:cs="Arial"/>
          <w:b/>
          <w:bCs/>
          <w:color w:val="4472C4"/>
        </w:rPr>
        <w:t xml:space="preserve"> </w:t>
      </w:r>
      <w:r w:rsidRPr="00E00703">
        <w:rPr>
          <w:rFonts w:ascii="Arial" w:hAnsi="Arial" w:cs="Arial"/>
          <w:b/>
          <w:bCs/>
          <w:color w:val="FF0000"/>
        </w:rPr>
        <w:t>27.11.19</w:t>
      </w:r>
      <w:r>
        <w:rPr>
          <w:rFonts w:ascii="Arial" w:hAnsi="Arial" w:cs="Arial"/>
          <w:b/>
          <w:bCs/>
          <w:color w:val="FF0000"/>
        </w:rPr>
        <w:t>, 14:30</w:t>
      </w:r>
    </w:p>
    <w:p w14:paraId="2A12D586" w14:textId="77777777" w:rsidR="007D3FAA" w:rsidRDefault="007D3FAA" w:rsidP="00D0435D">
      <w:pPr>
        <w:rPr>
          <w:rFonts w:ascii="Arial" w:hAnsi="Arial" w:cs="Arial"/>
          <w:b/>
          <w:bCs/>
          <w:color w:val="4472C4"/>
        </w:rPr>
      </w:pPr>
    </w:p>
    <w:p w14:paraId="68EC21BB" w14:textId="77777777" w:rsidR="00D0435D" w:rsidRPr="00D0435D" w:rsidRDefault="00D0435D" w:rsidP="00055C14">
      <w:pPr>
        <w:rPr>
          <w:b/>
          <w:color w:val="4472C4"/>
        </w:rPr>
      </w:pPr>
    </w:p>
    <w:sectPr w:rsidR="00D0435D" w:rsidRPr="00D0435D" w:rsidSect="004E4F30">
      <w:pgSz w:w="11906" w:h="16838" w:code="9"/>
      <w:pgMar w:top="1440" w:right="1080" w:bottom="1440" w:left="1080"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2E412" w14:textId="77777777" w:rsidR="00634081" w:rsidRDefault="00634081" w:rsidP="006312E0">
      <w:pPr>
        <w:spacing w:line="240" w:lineRule="auto"/>
      </w:pPr>
      <w:r>
        <w:separator/>
      </w:r>
    </w:p>
  </w:endnote>
  <w:endnote w:type="continuationSeparator" w:id="0">
    <w:p w14:paraId="327FB210" w14:textId="77777777" w:rsidR="00634081" w:rsidRDefault="00634081"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C21FAB" w:rsidRPr="00653E5C" w:rsidRDefault="00634081"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C21FAB" w:rsidRPr="003B1648" w:rsidRDefault="00C21FAB"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00C21FAB" w:rsidRPr="00653E5C">
      <w:rPr>
        <w:color w:val="697D91"/>
        <w:lang w:val="fr-CH"/>
      </w:rPr>
      <w:t xml:space="preserve">Berner </w:t>
    </w:r>
    <w:proofErr w:type="spellStart"/>
    <w:r w:rsidR="00C21FAB" w:rsidRPr="00653E5C">
      <w:rPr>
        <w:color w:val="697D91"/>
        <w:lang w:val="fr-CH"/>
      </w:rPr>
      <w:t>Fachhochschule</w:t>
    </w:r>
    <w:proofErr w:type="spellEnd"/>
    <w:r w:rsidR="00C21FAB" w:rsidRPr="00653E5C">
      <w:rPr>
        <w:color w:val="697D91"/>
        <w:lang w:val="fr-CH"/>
      </w:rPr>
      <w:t xml:space="preserve"> | Haute école spécialisée bernoise | Bern </w:t>
    </w:r>
    <w:proofErr w:type="spellStart"/>
    <w:r w:rsidR="00C21FAB" w:rsidRPr="00653E5C">
      <w:rPr>
        <w:color w:val="697D91"/>
        <w:lang w:val="fr-CH"/>
      </w:rPr>
      <w:t>University</w:t>
    </w:r>
    <w:proofErr w:type="spellEnd"/>
    <w:r w:rsidR="00C21FAB" w:rsidRPr="00653E5C">
      <w:rPr>
        <w:color w:val="697D91"/>
        <w:lang w:val="fr-CH"/>
      </w:rPr>
      <w:t xml:space="preserve"> of </w:t>
    </w:r>
    <w:proofErr w:type="spellStart"/>
    <w:r w:rsidR="00C21FAB" w:rsidRPr="00653E5C">
      <w:rPr>
        <w:color w:val="697D91"/>
        <w:lang w:val="fr-CH"/>
      </w:rPr>
      <w:t>Applied</w:t>
    </w:r>
    <w:proofErr w:type="spellEnd"/>
    <w:r w:rsidR="00C21FAB"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DB022" w14:textId="77777777" w:rsidR="00634081" w:rsidRDefault="00634081" w:rsidP="006312E0">
      <w:pPr>
        <w:spacing w:line="240" w:lineRule="auto"/>
      </w:pPr>
    </w:p>
  </w:footnote>
  <w:footnote w:type="continuationSeparator" w:id="0">
    <w:p w14:paraId="2F680B8C" w14:textId="77777777" w:rsidR="00634081" w:rsidRDefault="00634081"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C21FAB" w:rsidRPr="001F1B9C" w:rsidRDefault="00634081"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12295" w14:textId="77777777" w:rsidR="00271E89" w:rsidRPr="00271E89" w:rsidRDefault="00634081" w:rsidP="00271E89">
    <w:pPr>
      <w:spacing w:before="0" w:after="0" w:line="240" w:lineRule="auto"/>
      <w:rPr>
        <w:rStyle w:val="Hyperlink"/>
        <w:rFonts w:ascii="Arial" w:hAnsi="Arial" w:cs="Arial"/>
        <w:color w:val="auto"/>
        <w:u w:val="none"/>
        <w:shd w:val="clear" w:color="auto" w:fill="FFFFFF"/>
      </w:rPr>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28.3pt;margin-top:27.8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r w:rsidR="00271E89">
      <w:tab/>
    </w:r>
    <w:r w:rsidR="00271E89" w:rsidRPr="00271E89">
      <w:fldChar w:fldCharType="begin"/>
    </w:r>
    <w:r w:rsidR="00271E89" w:rsidRPr="00271E89">
      <w:instrText xml:space="preserve"> HYPERLINK "https://www.bfh.ch/en/studies/bachelor/engineering_and_information_technology/computer_science.html" </w:instrText>
    </w:r>
    <w:r w:rsidR="00271E89" w:rsidRPr="00271E89">
      <w:fldChar w:fldCharType="separate"/>
    </w:r>
  </w:p>
  <w:p w14:paraId="48C8637A" w14:textId="00852592" w:rsidR="00271E89" w:rsidRPr="00271E89" w:rsidRDefault="00271E89" w:rsidP="00271E89">
    <w:pPr>
      <w:pStyle w:val="Heading3"/>
      <w:numPr>
        <w:ilvl w:val="0"/>
        <w:numId w:val="0"/>
      </w:numPr>
      <w:spacing w:before="0" w:after="0"/>
      <w:rPr>
        <w:bCs w:val="0"/>
        <w:sz w:val="30"/>
        <w:szCs w:val="30"/>
      </w:rPr>
    </w:pPr>
    <w:r>
      <w:rPr>
        <w:rStyle w:val="s3uucc"/>
        <w:rFonts w:ascii="Arial" w:hAnsi="Arial"/>
        <w:bCs w:val="0"/>
        <w:sz w:val="30"/>
        <w:szCs w:val="30"/>
        <w:shd w:val="clear" w:color="auto" w:fill="FFFFFF"/>
      </w:rPr>
      <w:t xml:space="preserve">         </w:t>
    </w:r>
    <w:r w:rsidRPr="00271E89">
      <w:rPr>
        <w:rStyle w:val="s3uucc"/>
        <w:rFonts w:ascii="Arial" w:hAnsi="Arial"/>
        <w:bCs w:val="0"/>
        <w:sz w:val="30"/>
        <w:szCs w:val="30"/>
        <w:shd w:val="clear" w:color="auto" w:fill="FFFFFF"/>
      </w:rPr>
      <w:t>Computer Science | BFH - Bern University of Applied Sciences</w:t>
    </w:r>
  </w:p>
  <w:p w14:paraId="28D2D622" w14:textId="4A9D25BF" w:rsidR="00C21FAB" w:rsidRPr="00271E89" w:rsidRDefault="00271E89" w:rsidP="00271E89">
    <w:pPr>
      <w:pStyle w:val="Header"/>
      <w:tabs>
        <w:tab w:val="clear" w:pos="4536"/>
        <w:tab w:val="clear" w:pos="9072"/>
        <w:tab w:val="left" w:pos="2595"/>
      </w:tabs>
      <w:spacing w:after="1900"/>
    </w:pPr>
    <w:r w:rsidRPr="00271E8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46B76"/>
    <w:multiLevelType w:val="hybridMultilevel"/>
    <w:tmpl w:val="9084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8"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4A4793"/>
    <w:multiLevelType w:val="hybridMultilevel"/>
    <w:tmpl w:val="4D74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F660E"/>
    <w:multiLevelType w:val="hybridMultilevel"/>
    <w:tmpl w:val="22EC1C62"/>
    <w:lvl w:ilvl="0" w:tplc="9AA65C00">
      <w:start w:val="4"/>
      <w:numFmt w:val="bullet"/>
      <w:lvlText w:val="-"/>
      <w:lvlJc w:val="left"/>
      <w:pPr>
        <w:ind w:left="720" w:hanging="360"/>
      </w:pPr>
      <w:rPr>
        <w:rFonts w:ascii="Calibri" w:eastAsia="Lucida San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7060F"/>
    <w:multiLevelType w:val="hybridMultilevel"/>
    <w:tmpl w:val="3998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12B1D"/>
    <w:multiLevelType w:val="hybridMultilevel"/>
    <w:tmpl w:val="58A04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1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2EC62B95"/>
    <w:multiLevelType w:val="hybridMultilevel"/>
    <w:tmpl w:val="424CB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E4FC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41F05051"/>
    <w:multiLevelType w:val="hybridMultilevel"/>
    <w:tmpl w:val="D6B4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D504F2"/>
    <w:multiLevelType w:val="hybridMultilevel"/>
    <w:tmpl w:val="9B12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186193"/>
    <w:multiLevelType w:val="hybridMultilevel"/>
    <w:tmpl w:val="842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D74E8"/>
    <w:multiLevelType w:val="hybridMultilevel"/>
    <w:tmpl w:val="894C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5060C"/>
    <w:multiLevelType w:val="hybridMultilevel"/>
    <w:tmpl w:val="A012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B06A2"/>
    <w:multiLevelType w:val="hybridMultilevel"/>
    <w:tmpl w:val="2E3A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859C0"/>
    <w:multiLevelType w:val="hybridMultilevel"/>
    <w:tmpl w:val="8E1A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82663"/>
    <w:multiLevelType w:val="hybridMultilevel"/>
    <w:tmpl w:val="B3AC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0270F"/>
    <w:multiLevelType w:val="hybridMultilevel"/>
    <w:tmpl w:val="2488F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776B78"/>
    <w:multiLevelType w:val="hybridMultilevel"/>
    <w:tmpl w:val="66FAF702"/>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01794"/>
    <w:multiLevelType w:val="hybridMultilevel"/>
    <w:tmpl w:val="7C0ECCA4"/>
    <w:lvl w:ilvl="0" w:tplc="9AA65C00">
      <w:start w:val="4"/>
      <w:numFmt w:val="bullet"/>
      <w:lvlText w:val="-"/>
      <w:lvlJc w:val="left"/>
      <w:pPr>
        <w:ind w:left="720" w:hanging="360"/>
      </w:pPr>
      <w:rPr>
        <w:rFonts w:ascii="Calibri" w:eastAsia="Lucida San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4"/>
  </w:num>
  <w:num w:numId="7">
    <w:abstractNumId w:val="19"/>
  </w:num>
  <w:num w:numId="8">
    <w:abstractNumId w:val="7"/>
  </w:num>
  <w:num w:numId="9">
    <w:abstractNumId w:val="13"/>
  </w:num>
  <w:num w:numId="10">
    <w:abstractNumId w:val="18"/>
  </w:num>
  <w:num w:numId="11">
    <w:abstractNumId w:val="5"/>
  </w:num>
  <w:num w:numId="12">
    <w:abstractNumId w:val="27"/>
  </w:num>
  <w:num w:numId="13">
    <w:abstractNumId w:val="8"/>
  </w:num>
  <w:num w:numId="14">
    <w:abstractNumId w:val="16"/>
  </w:num>
  <w:num w:numId="15">
    <w:abstractNumId w:val="31"/>
  </w:num>
  <w:num w:numId="16">
    <w:abstractNumId w:val="24"/>
  </w:num>
  <w:num w:numId="17">
    <w:abstractNumId w:val="22"/>
  </w:num>
  <w:num w:numId="18">
    <w:abstractNumId w:val="15"/>
  </w:num>
  <w:num w:numId="19">
    <w:abstractNumId w:val="21"/>
  </w:num>
  <w:num w:numId="20">
    <w:abstractNumId w:val="28"/>
  </w:num>
  <w:num w:numId="21">
    <w:abstractNumId w:val="23"/>
  </w:num>
  <w:num w:numId="22">
    <w:abstractNumId w:val="20"/>
  </w:num>
  <w:num w:numId="23">
    <w:abstractNumId w:val="25"/>
  </w:num>
  <w:num w:numId="24">
    <w:abstractNumId w:val="9"/>
  </w:num>
  <w:num w:numId="25">
    <w:abstractNumId w:val="11"/>
  </w:num>
  <w:num w:numId="26">
    <w:abstractNumId w:val="26"/>
  </w:num>
  <w:num w:numId="27">
    <w:abstractNumId w:val="6"/>
  </w:num>
  <w:num w:numId="28">
    <w:abstractNumId w:val="30"/>
  </w:num>
  <w:num w:numId="29">
    <w:abstractNumId w:val="17"/>
  </w:num>
  <w:num w:numId="30">
    <w:abstractNumId w:val="10"/>
  </w:num>
  <w:num w:numId="31">
    <w:abstractNumId w:val="32"/>
  </w:num>
  <w:num w:numId="32">
    <w:abstractNumId w:val="29"/>
  </w:num>
  <w:num w:numId="3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20A7"/>
    <w:rsid w:val="00003CF0"/>
    <w:rsid w:val="000243C1"/>
    <w:rsid w:val="00035727"/>
    <w:rsid w:val="000551E8"/>
    <w:rsid w:val="00055C14"/>
    <w:rsid w:val="00072ECA"/>
    <w:rsid w:val="0007338F"/>
    <w:rsid w:val="00076B8C"/>
    <w:rsid w:val="00091FCC"/>
    <w:rsid w:val="0009570F"/>
    <w:rsid w:val="00095C44"/>
    <w:rsid w:val="000B4870"/>
    <w:rsid w:val="000B6703"/>
    <w:rsid w:val="000E29F5"/>
    <w:rsid w:val="000F013A"/>
    <w:rsid w:val="000F3789"/>
    <w:rsid w:val="000F5583"/>
    <w:rsid w:val="00106C96"/>
    <w:rsid w:val="00107C16"/>
    <w:rsid w:val="00107CAF"/>
    <w:rsid w:val="00112357"/>
    <w:rsid w:val="001136FF"/>
    <w:rsid w:val="001215C7"/>
    <w:rsid w:val="00121C15"/>
    <w:rsid w:val="0012652D"/>
    <w:rsid w:val="0013486E"/>
    <w:rsid w:val="0015023D"/>
    <w:rsid w:val="00154CF8"/>
    <w:rsid w:val="00154D98"/>
    <w:rsid w:val="0016060E"/>
    <w:rsid w:val="00170D9E"/>
    <w:rsid w:val="00176DF1"/>
    <w:rsid w:val="001842A9"/>
    <w:rsid w:val="001A0039"/>
    <w:rsid w:val="001B0F1A"/>
    <w:rsid w:val="001B320D"/>
    <w:rsid w:val="001C4B4E"/>
    <w:rsid w:val="001D2B61"/>
    <w:rsid w:val="001D4BAE"/>
    <w:rsid w:val="001E0286"/>
    <w:rsid w:val="001F0F2A"/>
    <w:rsid w:val="001F1B9C"/>
    <w:rsid w:val="001F6BFD"/>
    <w:rsid w:val="0020155E"/>
    <w:rsid w:val="0021211B"/>
    <w:rsid w:val="002143C7"/>
    <w:rsid w:val="00220F0E"/>
    <w:rsid w:val="00235098"/>
    <w:rsid w:val="002502B0"/>
    <w:rsid w:val="002507D4"/>
    <w:rsid w:val="002703AD"/>
    <w:rsid w:val="00271075"/>
    <w:rsid w:val="00271E89"/>
    <w:rsid w:val="00272457"/>
    <w:rsid w:val="00272FC3"/>
    <w:rsid w:val="00275526"/>
    <w:rsid w:val="0028027B"/>
    <w:rsid w:val="00286AC6"/>
    <w:rsid w:val="00296E81"/>
    <w:rsid w:val="002A0932"/>
    <w:rsid w:val="002A507D"/>
    <w:rsid w:val="002A7948"/>
    <w:rsid w:val="002B0461"/>
    <w:rsid w:val="002D2628"/>
    <w:rsid w:val="002D27F2"/>
    <w:rsid w:val="002E4F2E"/>
    <w:rsid w:val="002E6C41"/>
    <w:rsid w:val="002F6013"/>
    <w:rsid w:val="002F6A70"/>
    <w:rsid w:val="003010C0"/>
    <w:rsid w:val="0031347A"/>
    <w:rsid w:val="00314D27"/>
    <w:rsid w:val="00323B7F"/>
    <w:rsid w:val="003258B4"/>
    <w:rsid w:val="0033009B"/>
    <w:rsid w:val="0034764B"/>
    <w:rsid w:val="00354988"/>
    <w:rsid w:val="00355F77"/>
    <w:rsid w:val="00355FAF"/>
    <w:rsid w:val="003649D5"/>
    <w:rsid w:val="003653F6"/>
    <w:rsid w:val="00366945"/>
    <w:rsid w:val="00366A37"/>
    <w:rsid w:val="00367B2E"/>
    <w:rsid w:val="003838FC"/>
    <w:rsid w:val="00383CFA"/>
    <w:rsid w:val="00385234"/>
    <w:rsid w:val="003B1648"/>
    <w:rsid w:val="003B4F44"/>
    <w:rsid w:val="003B66F4"/>
    <w:rsid w:val="003C4366"/>
    <w:rsid w:val="003C4FF8"/>
    <w:rsid w:val="003D4775"/>
    <w:rsid w:val="003D5345"/>
    <w:rsid w:val="003E14BF"/>
    <w:rsid w:val="003E29ED"/>
    <w:rsid w:val="003E62CE"/>
    <w:rsid w:val="003F14FF"/>
    <w:rsid w:val="003F765E"/>
    <w:rsid w:val="00406B3A"/>
    <w:rsid w:val="004144A2"/>
    <w:rsid w:val="00416C9D"/>
    <w:rsid w:val="004202F9"/>
    <w:rsid w:val="0042274F"/>
    <w:rsid w:val="00434753"/>
    <w:rsid w:val="00445516"/>
    <w:rsid w:val="00454867"/>
    <w:rsid w:val="004554CC"/>
    <w:rsid w:val="004563A9"/>
    <w:rsid w:val="00462583"/>
    <w:rsid w:val="00462CB2"/>
    <w:rsid w:val="00464D23"/>
    <w:rsid w:val="00470024"/>
    <w:rsid w:val="0047179A"/>
    <w:rsid w:val="004824AD"/>
    <w:rsid w:val="004831FD"/>
    <w:rsid w:val="004903DA"/>
    <w:rsid w:val="004A28AA"/>
    <w:rsid w:val="004B0BFE"/>
    <w:rsid w:val="004B295F"/>
    <w:rsid w:val="004B5CEC"/>
    <w:rsid w:val="004D6F22"/>
    <w:rsid w:val="004D7D20"/>
    <w:rsid w:val="004E2314"/>
    <w:rsid w:val="004E4F30"/>
    <w:rsid w:val="004F044C"/>
    <w:rsid w:val="004F6C3C"/>
    <w:rsid w:val="004F7B96"/>
    <w:rsid w:val="00511D21"/>
    <w:rsid w:val="00517138"/>
    <w:rsid w:val="00530949"/>
    <w:rsid w:val="0053118D"/>
    <w:rsid w:val="0053197C"/>
    <w:rsid w:val="00544C9F"/>
    <w:rsid w:val="005479A4"/>
    <w:rsid w:val="005520AE"/>
    <w:rsid w:val="00552732"/>
    <w:rsid w:val="0055298B"/>
    <w:rsid w:val="00556124"/>
    <w:rsid w:val="005565A2"/>
    <w:rsid w:val="00556E27"/>
    <w:rsid w:val="00597931"/>
    <w:rsid w:val="005979E0"/>
    <w:rsid w:val="005A2A17"/>
    <w:rsid w:val="005B2763"/>
    <w:rsid w:val="005B5FF7"/>
    <w:rsid w:val="005C3A07"/>
    <w:rsid w:val="005C3A8D"/>
    <w:rsid w:val="005F7206"/>
    <w:rsid w:val="006044C4"/>
    <w:rsid w:val="00605C9B"/>
    <w:rsid w:val="00607A6D"/>
    <w:rsid w:val="00610A6C"/>
    <w:rsid w:val="006254BF"/>
    <w:rsid w:val="00627ECD"/>
    <w:rsid w:val="00630349"/>
    <w:rsid w:val="006312CC"/>
    <w:rsid w:val="006312E0"/>
    <w:rsid w:val="00634081"/>
    <w:rsid w:val="0065102C"/>
    <w:rsid w:val="0065257C"/>
    <w:rsid w:val="00653E5C"/>
    <w:rsid w:val="006542BD"/>
    <w:rsid w:val="00661BC3"/>
    <w:rsid w:val="00671FCB"/>
    <w:rsid w:val="00673199"/>
    <w:rsid w:val="00675BE2"/>
    <w:rsid w:val="006814C2"/>
    <w:rsid w:val="00683799"/>
    <w:rsid w:val="00687FDF"/>
    <w:rsid w:val="0069632F"/>
    <w:rsid w:val="00697297"/>
    <w:rsid w:val="006B0C5B"/>
    <w:rsid w:val="006B131B"/>
    <w:rsid w:val="006B7B56"/>
    <w:rsid w:val="006C358E"/>
    <w:rsid w:val="006D2415"/>
    <w:rsid w:val="006D4A37"/>
    <w:rsid w:val="006D6738"/>
    <w:rsid w:val="006E46AC"/>
    <w:rsid w:val="006F7567"/>
    <w:rsid w:val="00701A06"/>
    <w:rsid w:val="00720853"/>
    <w:rsid w:val="0072429E"/>
    <w:rsid w:val="00730698"/>
    <w:rsid w:val="00735AB3"/>
    <w:rsid w:val="007407D3"/>
    <w:rsid w:val="0075500C"/>
    <w:rsid w:val="00755770"/>
    <w:rsid w:val="00761683"/>
    <w:rsid w:val="0076199C"/>
    <w:rsid w:val="0076685A"/>
    <w:rsid w:val="0077170E"/>
    <w:rsid w:val="00781C0F"/>
    <w:rsid w:val="0078341F"/>
    <w:rsid w:val="00796682"/>
    <w:rsid w:val="007B4AC6"/>
    <w:rsid w:val="007C2380"/>
    <w:rsid w:val="007D3F5D"/>
    <w:rsid w:val="007D3FAA"/>
    <w:rsid w:val="007D6F67"/>
    <w:rsid w:val="007E445A"/>
    <w:rsid w:val="007E6849"/>
    <w:rsid w:val="007F3B41"/>
    <w:rsid w:val="00800BF2"/>
    <w:rsid w:val="0081665B"/>
    <w:rsid w:val="0082292A"/>
    <w:rsid w:val="00824BDB"/>
    <w:rsid w:val="00832A6F"/>
    <w:rsid w:val="008423F9"/>
    <w:rsid w:val="00846B21"/>
    <w:rsid w:val="008616FC"/>
    <w:rsid w:val="00871EEF"/>
    <w:rsid w:val="00876224"/>
    <w:rsid w:val="008A1B90"/>
    <w:rsid w:val="008A1B96"/>
    <w:rsid w:val="008A3ABA"/>
    <w:rsid w:val="008A7007"/>
    <w:rsid w:val="008B6910"/>
    <w:rsid w:val="008C0C26"/>
    <w:rsid w:val="008D1D6F"/>
    <w:rsid w:val="008D3A9F"/>
    <w:rsid w:val="008D61F6"/>
    <w:rsid w:val="008D692D"/>
    <w:rsid w:val="008F484C"/>
    <w:rsid w:val="008F5749"/>
    <w:rsid w:val="008F5E35"/>
    <w:rsid w:val="00913323"/>
    <w:rsid w:val="009161C4"/>
    <w:rsid w:val="009305E8"/>
    <w:rsid w:val="00932C5C"/>
    <w:rsid w:val="009546FD"/>
    <w:rsid w:val="009577BF"/>
    <w:rsid w:val="00957ED8"/>
    <w:rsid w:val="00974695"/>
    <w:rsid w:val="00982FC1"/>
    <w:rsid w:val="009A592F"/>
    <w:rsid w:val="009B0030"/>
    <w:rsid w:val="009B18B4"/>
    <w:rsid w:val="009B437F"/>
    <w:rsid w:val="009C1C25"/>
    <w:rsid w:val="009C5D48"/>
    <w:rsid w:val="009C6440"/>
    <w:rsid w:val="009D5780"/>
    <w:rsid w:val="009D79DF"/>
    <w:rsid w:val="009E040A"/>
    <w:rsid w:val="009F0A4C"/>
    <w:rsid w:val="009F0CE2"/>
    <w:rsid w:val="009F2467"/>
    <w:rsid w:val="009F5BCC"/>
    <w:rsid w:val="009F66D0"/>
    <w:rsid w:val="00A02C21"/>
    <w:rsid w:val="00A02D37"/>
    <w:rsid w:val="00A14CB0"/>
    <w:rsid w:val="00A23C79"/>
    <w:rsid w:val="00A23C7A"/>
    <w:rsid w:val="00A262B1"/>
    <w:rsid w:val="00A31AEE"/>
    <w:rsid w:val="00A32012"/>
    <w:rsid w:val="00A323DA"/>
    <w:rsid w:val="00A368BB"/>
    <w:rsid w:val="00A373F2"/>
    <w:rsid w:val="00A54C2F"/>
    <w:rsid w:val="00A65413"/>
    <w:rsid w:val="00A666CE"/>
    <w:rsid w:val="00A7467A"/>
    <w:rsid w:val="00A76DBE"/>
    <w:rsid w:val="00A81FFE"/>
    <w:rsid w:val="00A82729"/>
    <w:rsid w:val="00A86D64"/>
    <w:rsid w:val="00A96765"/>
    <w:rsid w:val="00A9744D"/>
    <w:rsid w:val="00A97FA6"/>
    <w:rsid w:val="00AA10D7"/>
    <w:rsid w:val="00AB6451"/>
    <w:rsid w:val="00AC3F3B"/>
    <w:rsid w:val="00AD3C46"/>
    <w:rsid w:val="00AD5084"/>
    <w:rsid w:val="00AD61E7"/>
    <w:rsid w:val="00AF78B9"/>
    <w:rsid w:val="00B001E3"/>
    <w:rsid w:val="00B17F11"/>
    <w:rsid w:val="00B23DAD"/>
    <w:rsid w:val="00B25861"/>
    <w:rsid w:val="00B25A50"/>
    <w:rsid w:val="00B25DB1"/>
    <w:rsid w:val="00B32533"/>
    <w:rsid w:val="00B56D90"/>
    <w:rsid w:val="00B607EC"/>
    <w:rsid w:val="00B664C3"/>
    <w:rsid w:val="00B67B7C"/>
    <w:rsid w:val="00B71123"/>
    <w:rsid w:val="00B71257"/>
    <w:rsid w:val="00B807BC"/>
    <w:rsid w:val="00B81287"/>
    <w:rsid w:val="00B907EE"/>
    <w:rsid w:val="00B92F01"/>
    <w:rsid w:val="00B95068"/>
    <w:rsid w:val="00B97C3D"/>
    <w:rsid w:val="00BA3F53"/>
    <w:rsid w:val="00BD33E5"/>
    <w:rsid w:val="00BD7F41"/>
    <w:rsid w:val="00BE0724"/>
    <w:rsid w:val="00BF2D5F"/>
    <w:rsid w:val="00C00F5B"/>
    <w:rsid w:val="00C014ED"/>
    <w:rsid w:val="00C10D92"/>
    <w:rsid w:val="00C11D17"/>
    <w:rsid w:val="00C13A01"/>
    <w:rsid w:val="00C14581"/>
    <w:rsid w:val="00C205B8"/>
    <w:rsid w:val="00C21FAB"/>
    <w:rsid w:val="00C30550"/>
    <w:rsid w:val="00C3626B"/>
    <w:rsid w:val="00C40FEB"/>
    <w:rsid w:val="00C567D8"/>
    <w:rsid w:val="00C6727C"/>
    <w:rsid w:val="00C73669"/>
    <w:rsid w:val="00C81CBA"/>
    <w:rsid w:val="00C824E0"/>
    <w:rsid w:val="00C826D3"/>
    <w:rsid w:val="00C8604B"/>
    <w:rsid w:val="00C959DA"/>
    <w:rsid w:val="00CA541A"/>
    <w:rsid w:val="00CA778F"/>
    <w:rsid w:val="00CA7D54"/>
    <w:rsid w:val="00CA7E54"/>
    <w:rsid w:val="00CC1CA8"/>
    <w:rsid w:val="00CC1E2D"/>
    <w:rsid w:val="00CC7BBA"/>
    <w:rsid w:val="00CD1F7E"/>
    <w:rsid w:val="00CD3C7E"/>
    <w:rsid w:val="00CE6F87"/>
    <w:rsid w:val="00CF02EC"/>
    <w:rsid w:val="00D0435D"/>
    <w:rsid w:val="00D13744"/>
    <w:rsid w:val="00D22D1B"/>
    <w:rsid w:val="00D2621B"/>
    <w:rsid w:val="00D27245"/>
    <w:rsid w:val="00D34A9B"/>
    <w:rsid w:val="00D361CE"/>
    <w:rsid w:val="00D37E22"/>
    <w:rsid w:val="00D7640A"/>
    <w:rsid w:val="00D77EF2"/>
    <w:rsid w:val="00DA4F15"/>
    <w:rsid w:val="00DA5BD7"/>
    <w:rsid w:val="00DA68B5"/>
    <w:rsid w:val="00DA6E87"/>
    <w:rsid w:val="00DB09FD"/>
    <w:rsid w:val="00DB149C"/>
    <w:rsid w:val="00DB78B5"/>
    <w:rsid w:val="00DC219E"/>
    <w:rsid w:val="00DC248D"/>
    <w:rsid w:val="00DC4BD2"/>
    <w:rsid w:val="00DC6BCA"/>
    <w:rsid w:val="00DC72A5"/>
    <w:rsid w:val="00DE0CDD"/>
    <w:rsid w:val="00DE242C"/>
    <w:rsid w:val="00DF271C"/>
    <w:rsid w:val="00DF526E"/>
    <w:rsid w:val="00E00147"/>
    <w:rsid w:val="00E00703"/>
    <w:rsid w:val="00E07490"/>
    <w:rsid w:val="00E15EA6"/>
    <w:rsid w:val="00E43329"/>
    <w:rsid w:val="00E5195F"/>
    <w:rsid w:val="00E52AB7"/>
    <w:rsid w:val="00E7310E"/>
    <w:rsid w:val="00E87002"/>
    <w:rsid w:val="00E92FC0"/>
    <w:rsid w:val="00E9787C"/>
    <w:rsid w:val="00E97E5E"/>
    <w:rsid w:val="00EA4D5E"/>
    <w:rsid w:val="00EC268E"/>
    <w:rsid w:val="00EC48CC"/>
    <w:rsid w:val="00EC64C5"/>
    <w:rsid w:val="00EC67B5"/>
    <w:rsid w:val="00ED6401"/>
    <w:rsid w:val="00EE053B"/>
    <w:rsid w:val="00EF4B39"/>
    <w:rsid w:val="00F03B34"/>
    <w:rsid w:val="00F14050"/>
    <w:rsid w:val="00F2124C"/>
    <w:rsid w:val="00F276D4"/>
    <w:rsid w:val="00F305B9"/>
    <w:rsid w:val="00F32048"/>
    <w:rsid w:val="00F36316"/>
    <w:rsid w:val="00F45251"/>
    <w:rsid w:val="00F54776"/>
    <w:rsid w:val="00F555EF"/>
    <w:rsid w:val="00F668BB"/>
    <w:rsid w:val="00F7130C"/>
    <w:rsid w:val="00F71FCB"/>
    <w:rsid w:val="00F825B4"/>
    <w:rsid w:val="00F8620D"/>
    <w:rsid w:val="00F91180"/>
    <w:rsid w:val="00F9213D"/>
    <w:rsid w:val="00F957C6"/>
    <w:rsid w:val="00F97575"/>
    <w:rsid w:val="00F979AF"/>
    <w:rsid w:val="00FA45EC"/>
    <w:rsid w:val="00FB3110"/>
    <w:rsid w:val="00FE3040"/>
    <w:rsid w:val="00FF15F1"/>
    <w:rsid w:val="00FF5770"/>
    <w:rsid w:val="00F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6">
          <o:proxy start="" idref="#_x0000_s1032" connectloc="2"/>
          <o:proxy end="" idref="#_x0000_s1033" connectloc="1"/>
        </o:r>
        <o:r id="V:Rule3" type="connector" idref="#_x0000_s1035">
          <o:proxy end="" idref="#_x0000_s1031" connectloc="2"/>
        </o:r>
        <o:r id="V:Rule4" type="connector" idref="#_x0000_s1049">
          <o:proxy start="" idref="#_x0000_s1045" connectloc="2"/>
          <o:proxy end="" idref="#_x0000_s1040" connectloc="0"/>
        </o:r>
        <o:r id="V:Rule5" type="connector" idref="#_x0000_s1044">
          <o:proxy start="" idref="#_x0000_s1040" connectloc="2"/>
          <o:proxy end="" idref="#_x0000_s1041" connectloc="1"/>
        </o:r>
        <o:r id="V:Rule6" type="connector" idref="#_x0000_s1042">
          <o:proxy start="" idref="#_x0000_s1039" connectloc="2"/>
        </o:r>
        <o:r id="V:Rule7" type="connector" idref="#_x0000_s1043">
          <o:proxy start="" idref="#_x0000_s1040" connectloc="0"/>
          <o:proxy end="" idref="#_x0000_s1039" connectloc="2"/>
        </o:r>
        <o:r id="V:Rule8" type="connector" idref="#_x0000_s1052">
          <o:proxy start="" idref="#_x0000_s1040" connectloc="0"/>
          <o:proxy end="" idref="#_x0000_s1046" connectloc="2"/>
        </o:r>
        <o:r id="V:Rule9" type="connector" idref="#_x0000_s1050">
          <o:proxy start="" idref="#_x0000_s1046" connectloc="2"/>
        </o:r>
        <o:r id="V:Rule10" type="connector" idref="#_x0000_s1051">
          <o:proxy start="" idref="#_x0000_s1046" connectloc="2"/>
          <o:proxy end=""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6"/>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ascii="Calibri" w:eastAsia="Times New Roman" w:hAnsi="Calibri"/>
      <w:bCs/>
      <w:sz w:val="28"/>
      <w:szCs w:val="28"/>
      <w:lang w:val="en-BZ"/>
    </w:rPr>
  </w:style>
  <w:style w:type="character" w:customStyle="1" w:styleId="Heading2Char">
    <w:name w:val="Heading 2 Char"/>
    <w:link w:val="Heading2"/>
    <w:rsid w:val="00D34A9B"/>
    <w:rPr>
      <w:rFonts w:ascii="Calibri" w:eastAsia="Times New Roman" w:hAnsi="Calibri"/>
      <w:b/>
      <w:bCs/>
      <w:szCs w:val="26"/>
      <w:lang w:val="en-BZ"/>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 w:type="character" w:customStyle="1" w:styleId="s3uucc">
    <w:name w:val="s3uucc"/>
    <w:rsid w:val="00271E89"/>
  </w:style>
  <w:style w:type="paragraph" w:styleId="HTMLPreformatted">
    <w:name w:val="HTML Preformatted"/>
    <w:basedOn w:val="Normal"/>
    <w:link w:val="HTMLPreformattedChar"/>
    <w:uiPriority w:val="99"/>
    <w:semiHidden/>
    <w:unhideWhenUsed/>
    <w:rsid w:val="0075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rPr>
  </w:style>
  <w:style w:type="character" w:customStyle="1" w:styleId="HTMLPreformattedChar">
    <w:name w:val="HTML Preformatted Char"/>
    <w:link w:val="HTMLPreformatted"/>
    <w:uiPriority w:val="99"/>
    <w:semiHidden/>
    <w:rsid w:val="0075500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402870812">
      <w:bodyDiv w:val="1"/>
      <w:marLeft w:val="0"/>
      <w:marRight w:val="0"/>
      <w:marTop w:val="0"/>
      <w:marBottom w:val="0"/>
      <w:divBdr>
        <w:top w:val="none" w:sz="0" w:space="0" w:color="auto"/>
        <w:left w:val="none" w:sz="0" w:space="0" w:color="auto"/>
        <w:bottom w:val="none" w:sz="0" w:space="0" w:color="auto"/>
        <w:right w:val="none" w:sz="0" w:space="0" w:color="auto"/>
      </w:divBdr>
    </w:div>
    <w:div w:id="823667777">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365666443">
      <w:bodyDiv w:val="1"/>
      <w:marLeft w:val="0"/>
      <w:marRight w:val="0"/>
      <w:marTop w:val="0"/>
      <w:marBottom w:val="0"/>
      <w:divBdr>
        <w:top w:val="none" w:sz="0" w:space="0" w:color="auto"/>
        <w:left w:val="none" w:sz="0" w:space="0" w:color="auto"/>
        <w:bottom w:val="none" w:sz="0" w:space="0" w:color="auto"/>
        <w:right w:val="none" w:sz="0" w:space="0" w:color="auto"/>
      </w:divBdr>
      <w:divsChild>
        <w:div w:id="337194581">
          <w:marLeft w:val="0"/>
          <w:marRight w:val="0"/>
          <w:marTop w:val="0"/>
          <w:marBottom w:val="0"/>
          <w:divBdr>
            <w:top w:val="none" w:sz="0" w:space="0" w:color="auto"/>
            <w:left w:val="none" w:sz="0" w:space="0" w:color="auto"/>
            <w:bottom w:val="none" w:sz="0" w:space="0" w:color="auto"/>
            <w:right w:val="none" w:sz="0" w:space="0" w:color="auto"/>
          </w:divBdr>
        </w:div>
        <w:div w:id="229653748">
          <w:marLeft w:val="0"/>
          <w:marRight w:val="0"/>
          <w:marTop w:val="0"/>
          <w:marBottom w:val="0"/>
          <w:divBdr>
            <w:top w:val="none" w:sz="0" w:space="0" w:color="auto"/>
            <w:left w:val="none" w:sz="0" w:space="0" w:color="auto"/>
            <w:bottom w:val="none" w:sz="0" w:space="0" w:color="auto"/>
            <w:right w:val="none" w:sz="0" w:space="0" w:color="auto"/>
          </w:divBdr>
        </w:div>
        <w:div w:id="1949310339">
          <w:marLeft w:val="0"/>
          <w:marRight w:val="0"/>
          <w:marTop w:val="0"/>
          <w:marBottom w:val="0"/>
          <w:divBdr>
            <w:top w:val="none" w:sz="0" w:space="0" w:color="auto"/>
            <w:left w:val="none" w:sz="0" w:space="0" w:color="auto"/>
            <w:bottom w:val="none" w:sz="0" w:space="0" w:color="auto"/>
            <w:right w:val="none" w:sz="0" w:space="0" w:color="auto"/>
          </w:divBdr>
        </w:div>
        <w:div w:id="1002583026">
          <w:marLeft w:val="0"/>
          <w:marRight w:val="0"/>
          <w:marTop w:val="0"/>
          <w:marBottom w:val="0"/>
          <w:divBdr>
            <w:top w:val="none" w:sz="0" w:space="0" w:color="auto"/>
            <w:left w:val="none" w:sz="0" w:space="0" w:color="auto"/>
            <w:bottom w:val="none" w:sz="0" w:space="0" w:color="auto"/>
            <w:right w:val="none" w:sz="0" w:space="0" w:color="auto"/>
          </w:divBdr>
        </w:div>
        <w:div w:id="1599563938">
          <w:marLeft w:val="0"/>
          <w:marRight w:val="0"/>
          <w:marTop w:val="0"/>
          <w:marBottom w:val="0"/>
          <w:divBdr>
            <w:top w:val="none" w:sz="0" w:space="0" w:color="auto"/>
            <w:left w:val="none" w:sz="0" w:space="0" w:color="auto"/>
            <w:bottom w:val="none" w:sz="0" w:space="0" w:color="auto"/>
            <w:right w:val="none" w:sz="0" w:space="0" w:color="auto"/>
          </w:divBdr>
        </w:div>
        <w:div w:id="849414054">
          <w:marLeft w:val="0"/>
          <w:marRight w:val="0"/>
          <w:marTop w:val="0"/>
          <w:marBottom w:val="0"/>
          <w:divBdr>
            <w:top w:val="none" w:sz="0" w:space="0" w:color="auto"/>
            <w:left w:val="none" w:sz="0" w:space="0" w:color="auto"/>
            <w:bottom w:val="none" w:sz="0" w:space="0" w:color="auto"/>
            <w:right w:val="none" w:sz="0" w:space="0" w:color="auto"/>
          </w:divBdr>
        </w:div>
        <w:div w:id="1742289319">
          <w:marLeft w:val="0"/>
          <w:marRight w:val="0"/>
          <w:marTop w:val="0"/>
          <w:marBottom w:val="0"/>
          <w:divBdr>
            <w:top w:val="none" w:sz="0" w:space="0" w:color="auto"/>
            <w:left w:val="none" w:sz="0" w:space="0" w:color="auto"/>
            <w:bottom w:val="none" w:sz="0" w:space="0" w:color="auto"/>
            <w:right w:val="none" w:sz="0" w:space="0" w:color="auto"/>
          </w:divBdr>
        </w:div>
        <w:div w:id="1636371530">
          <w:marLeft w:val="0"/>
          <w:marRight w:val="0"/>
          <w:marTop w:val="0"/>
          <w:marBottom w:val="0"/>
          <w:divBdr>
            <w:top w:val="none" w:sz="0" w:space="0" w:color="auto"/>
            <w:left w:val="none" w:sz="0" w:space="0" w:color="auto"/>
            <w:bottom w:val="none" w:sz="0" w:space="0" w:color="auto"/>
            <w:right w:val="none" w:sz="0" w:space="0" w:color="auto"/>
          </w:divBdr>
        </w:div>
        <w:div w:id="125123074">
          <w:marLeft w:val="0"/>
          <w:marRight w:val="0"/>
          <w:marTop w:val="0"/>
          <w:marBottom w:val="0"/>
          <w:divBdr>
            <w:top w:val="none" w:sz="0" w:space="0" w:color="auto"/>
            <w:left w:val="none" w:sz="0" w:space="0" w:color="auto"/>
            <w:bottom w:val="none" w:sz="0" w:space="0" w:color="auto"/>
            <w:right w:val="none" w:sz="0" w:space="0" w:color="auto"/>
          </w:divBdr>
        </w:div>
      </w:divsChild>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24</Pages>
  <Words>4306</Words>
  <Characters>24545</Characters>
  <Application>Microsoft Office Word</Application>
  <DocSecurity>0</DocSecurity>
  <Lines>204</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28794</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163</cp:revision>
  <cp:lastPrinted>2013-07-08T10:11:00Z</cp:lastPrinted>
  <dcterms:created xsi:type="dcterms:W3CDTF">2019-10-20T23:02:00Z</dcterms:created>
  <dcterms:modified xsi:type="dcterms:W3CDTF">2019-11-25T00:23:00Z</dcterms:modified>
</cp:coreProperties>
</file>